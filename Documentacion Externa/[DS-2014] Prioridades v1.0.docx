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8D" w:rsidRDefault="005E3C8D" w:rsidP="005E3C8D">
      <w:bookmarkStart w:id="0" w:name="_Toc17780617"/>
    </w:p>
    <w:p w:rsidR="005E3C8D" w:rsidRDefault="005E3C8D" w:rsidP="005E3C8D"/>
    <w:p w:rsidR="00897FEE" w:rsidRDefault="005E3C8D" w:rsidP="005E3C8D">
      <w:pPr>
        <w:sectPr w:rsidR="00897FEE" w:rsidSect="006654A4">
          <w:headerReference w:type="default" r:id="rId8"/>
          <w:footerReference w:type="even" r:id="rId9"/>
          <w:footerReference w:type="default" r:id="rId10"/>
          <w:pgSz w:w="12240" w:h="15840" w:code="1"/>
          <w:pgMar w:top="1701" w:right="1701" w:bottom="1474" w:left="2058" w:header="0" w:footer="0" w:gutter="0"/>
          <w:pgNumType w:start="1"/>
          <w:cols w:space="720"/>
          <w:docGrid w:linePitch="360"/>
        </w:sect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36B" wp14:editId="5122FE9F">
                <wp:simplePos x="0" y="0"/>
                <wp:positionH relativeFrom="column">
                  <wp:posOffset>912495</wp:posOffset>
                </wp:positionH>
                <wp:positionV relativeFrom="paragraph">
                  <wp:posOffset>4511040</wp:posOffset>
                </wp:positionV>
                <wp:extent cx="4963795" cy="781050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52AF" w:rsidRPr="00297D9E" w:rsidRDefault="00297D9E" w:rsidP="00297D9E">
                            <w:pPr>
                              <w:pStyle w:val="PortadaNombreServicio"/>
                              <w:rPr>
                                <w:spacing w:val="134"/>
                              </w:rPr>
                            </w:pPr>
                            <w:r w:rsidRPr="00297D9E">
                              <w:t>Prioridades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E53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1.85pt;margin-top:355.2pt;width:390.8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" filled="f" stroked="f">
                <v:textbox>
                  <w:txbxContent>
                    <w:p w:rsidR="00DA52AF" w:rsidRPr="00297D9E" w:rsidRDefault="00297D9E" w:rsidP="00297D9E">
                      <w:pPr>
                        <w:pStyle w:val="PortadaNombreServicio"/>
                        <w:rPr>
                          <w:spacing w:val="134"/>
                        </w:rPr>
                      </w:pPr>
                      <w:r w:rsidRPr="00297D9E">
                        <w:t>Prioridades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EFEE" wp14:editId="749752F4">
                <wp:simplePos x="0" y="0"/>
                <wp:positionH relativeFrom="column">
                  <wp:posOffset>950595</wp:posOffset>
                </wp:positionH>
                <wp:positionV relativeFrom="paragraph">
                  <wp:posOffset>5549265</wp:posOffset>
                </wp:positionV>
                <wp:extent cx="5173345" cy="1685925"/>
                <wp:effectExtent l="0" t="0" r="0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C8D" w:rsidRPr="005E3C8D" w:rsidRDefault="005E3C8D" w:rsidP="00297D9E">
                            <w:pPr>
                              <w:pStyle w:val="PortadaNombreServicio"/>
                            </w:pPr>
                            <w:r w:rsidRPr="005E3C8D">
                              <w:t>integrantes:</w:t>
                            </w:r>
                          </w:p>
                          <w:p w:rsidR="005E3C8D" w:rsidRPr="005E3C8D" w:rsidRDefault="005E3C8D" w:rsidP="00297D9E">
                            <w:pPr>
                              <w:pStyle w:val="PortadaNombreServicio"/>
                            </w:pPr>
                          </w:p>
                          <w:p w:rsidR="005E3C8D" w:rsidRPr="005E3C8D" w:rsidRDefault="005E3C8D" w:rsidP="00297D9E">
                            <w:pPr>
                              <w:pStyle w:val="PortadaNombreServicio"/>
                            </w:pPr>
                            <w:r w:rsidRPr="005E3C8D">
                              <w:t>Esteban aguilar valverde</w:t>
                            </w:r>
                          </w:p>
                          <w:p w:rsidR="005E3C8D" w:rsidRPr="005E3C8D" w:rsidRDefault="005E3C8D" w:rsidP="00297D9E">
                            <w:pPr>
                              <w:pStyle w:val="PortadaNombreServicio"/>
                            </w:pPr>
                            <w:r w:rsidRPr="005E3C8D">
                              <w:t>Bayron Portuguez castillo</w:t>
                            </w:r>
                          </w:p>
                          <w:p w:rsidR="005E3C8D" w:rsidRPr="005E3C8D" w:rsidRDefault="005E3C8D" w:rsidP="00297D9E">
                            <w:pPr>
                              <w:pStyle w:val="PortadaNombreServicio"/>
                            </w:pPr>
                            <w:r w:rsidRPr="005E3C8D">
                              <w:t>Silvia Segura soto</w:t>
                            </w:r>
                          </w:p>
                          <w:p w:rsidR="005E3C8D" w:rsidRPr="00177942" w:rsidRDefault="005E3C8D" w:rsidP="00297D9E">
                            <w:pPr>
                              <w:pStyle w:val="PortadaNombreServici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EFEE" id="_x0000_s1027" type="#_x0000_t202" style="position:absolute;margin-left:74.85pt;margin-top:436.95pt;width:407.35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" filled="f" stroked="f">
                <v:textbox>
                  <w:txbxContent>
                    <w:p w:rsidR="005E3C8D" w:rsidRPr="005E3C8D" w:rsidRDefault="005E3C8D" w:rsidP="00297D9E">
                      <w:pPr>
                        <w:pStyle w:val="PortadaNombreServicio"/>
                      </w:pPr>
                      <w:r w:rsidRPr="005E3C8D">
                        <w:t>integrantes:</w:t>
                      </w:r>
                    </w:p>
                    <w:p w:rsidR="005E3C8D" w:rsidRPr="005E3C8D" w:rsidRDefault="005E3C8D" w:rsidP="00297D9E">
                      <w:pPr>
                        <w:pStyle w:val="PortadaNombreServicio"/>
                      </w:pPr>
                    </w:p>
                    <w:p w:rsidR="005E3C8D" w:rsidRPr="005E3C8D" w:rsidRDefault="005E3C8D" w:rsidP="00297D9E">
                      <w:pPr>
                        <w:pStyle w:val="PortadaNombreServicio"/>
                      </w:pPr>
                      <w:r w:rsidRPr="005E3C8D">
                        <w:t>Esteban aguilar valverde</w:t>
                      </w:r>
                    </w:p>
                    <w:p w:rsidR="005E3C8D" w:rsidRPr="005E3C8D" w:rsidRDefault="005E3C8D" w:rsidP="00297D9E">
                      <w:pPr>
                        <w:pStyle w:val="PortadaNombreServicio"/>
                      </w:pPr>
                      <w:r w:rsidRPr="005E3C8D">
                        <w:t>Bayron Portuguez castillo</w:t>
                      </w:r>
                    </w:p>
                    <w:p w:rsidR="005E3C8D" w:rsidRPr="005E3C8D" w:rsidRDefault="005E3C8D" w:rsidP="00297D9E">
                      <w:pPr>
                        <w:pStyle w:val="PortadaNombreServicio"/>
                      </w:pPr>
                      <w:r w:rsidRPr="005E3C8D">
                        <w:t>Silvia Segura soto</w:t>
                      </w:r>
                    </w:p>
                    <w:p w:rsidR="005E3C8D" w:rsidRPr="00177942" w:rsidRDefault="005E3C8D" w:rsidP="00297D9E">
                      <w:pPr>
                        <w:pStyle w:val="PortadaNombreServici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w:drawing>
          <wp:anchor distT="0" distB="0" distL="114300" distR="114300" simplePos="0" relativeHeight="251666432" behindDoc="1" locked="0" layoutInCell="1" allowOverlap="1" wp14:anchorId="6C563E25" wp14:editId="439AF3AC">
            <wp:simplePos x="0" y="0"/>
            <wp:positionH relativeFrom="column">
              <wp:posOffset>2064385</wp:posOffset>
            </wp:positionH>
            <wp:positionV relativeFrom="paragraph">
              <wp:posOffset>2758440</wp:posOffset>
            </wp:positionV>
            <wp:extent cx="2466975" cy="1529461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uscoCho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4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2EC6C" wp14:editId="7BB4A407">
                <wp:simplePos x="0" y="0"/>
                <wp:positionH relativeFrom="column">
                  <wp:posOffset>941070</wp:posOffset>
                </wp:positionH>
                <wp:positionV relativeFrom="paragraph">
                  <wp:posOffset>1815465</wp:posOffset>
                </wp:positionV>
                <wp:extent cx="4963795" cy="1495425"/>
                <wp:effectExtent l="0" t="0" r="0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C8D" w:rsidRDefault="005E3C8D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Proyecto</w:t>
                            </w:r>
                          </w:p>
                          <w:p w:rsidR="005E3C8D" w:rsidRPr="00FD5F6C" w:rsidRDefault="005E3C8D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Buscochoza.com</w:t>
                            </w:r>
                          </w:p>
                          <w:p w:rsidR="005D7047" w:rsidRPr="00FD5F6C" w:rsidRDefault="005D7047" w:rsidP="005E3C8D">
                            <w:pPr>
                              <w:pStyle w:val="PortadaTipoLibro"/>
                              <w:jc w:val="left"/>
                            </w:pPr>
                          </w:p>
                          <w:p w:rsidR="005D7047" w:rsidRPr="00177942" w:rsidRDefault="005D7047" w:rsidP="005D7047">
                            <w:pPr>
                              <w:pStyle w:val="TextoInicial"/>
                              <w:rPr>
                                <w:spacing w:val="13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EC6C" id="_x0000_s1028" type="#_x0000_t202" style="position:absolute;margin-left:74.1pt;margin-top:142.95pt;width:390.8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" filled="f" stroked="f">
                <v:textbox>
                  <w:txbxContent>
                    <w:p w:rsidR="005E3C8D" w:rsidRDefault="005E3C8D" w:rsidP="005E3C8D">
                      <w:pPr>
                        <w:pStyle w:val="PortadaTipoLibro"/>
                        <w:ind w:left="-142"/>
                      </w:pPr>
                      <w:r>
                        <w:t>Proyecto</w:t>
                      </w:r>
                    </w:p>
                    <w:p w:rsidR="005E3C8D" w:rsidRPr="00FD5F6C" w:rsidRDefault="005E3C8D" w:rsidP="005E3C8D">
                      <w:pPr>
                        <w:pStyle w:val="PortadaTipoLibro"/>
                        <w:ind w:left="-142"/>
                      </w:pPr>
                      <w:r>
                        <w:t>Buscochoza.com</w:t>
                      </w:r>
                    </w:p>
                    <w:p w:rsidR="005D7047" w:rsidRPr="00FD5F6C" w:rsidRDefault="005D7047" w:rsidP="005E3C8D">
                      <w:pPr>
                        <w:pStyle w:val="PortadaTipoLibro"/>
                        <w:jc w:val="left"/>
                      </w:pPr>
                    </w:p>
                    <w:p w:rsidR="005D7047" w:rsidRPr="00177942" w:rsidRDefault="005D7047" w:rsidP="005D7047">
                      <w:pPr>
                        <w:pStyle w:val="TextoInicial"/>
                        <w:rPr>
                          <w:spacing w:val="13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4F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949B" wp14:editId="5D22E61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443789" cy="5972810"/>
                <wp:effectExtent l="0" t="0" r="4445" b="8890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43789" cy="597281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10F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0;margin-top:0;width:113.7pt;height:470.3pt;rotation:180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" fillcolor="#a5a5a5 [2092]" stroked="f" strokeweight="1pt">
                <w10:wrap anchorx="page" anchory="page"/>
              </v:shape>
            </w:pict>
          </mc:Fallback>
        </mc:AlternateContent>
      </w:r>
      <w:r w:rsidR="00F954F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A36D" wp14:editId="5147405F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2541270" cy="10164726"/>
                <wp:effectExtent l="0" t="0" r="0" b="825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10164726"/>
                        </a:xfrm>
                        <a:prstGeom prst="rtTriangle">
                          <a:avLst/>
                        </a:prstGeom>
                        <a:solidFill>
                          <a:srgbClr val="0094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048F" id="Right Triangle 8" o:spid="_x0000_s1026" type="#_x0000_t6" style="position:absolute;margin-left:0;margin-top:0;width:200.1pt;height:800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" fillcolor="#0094c8" stroked="f" strokeweight="1pt">
                <w10:wrap anchorx="page" anchory="page"/>
              </v:shape>
            </w:pict>
          </mc:Fallback>
        </mc:AlternateContent>
      </w:r>
    </w:p>
    <w:bookmarkEnd w:id="0"/>
    <w:p w:rsidR="005E3C8D" w:rsidRDefault="00297D9E" w:rsidP="00297D9E">
      <w:pPr>
        <w:pStyle w:val="Heading1"/>
      </w:pPr>
      <w:r>
        <w:lastRenderedPageBreak/>
        <w:t>Funcionalidades</w:t>
      </w:r>
    </w:p>
    <w:p w:rsidR="00297D9E" w:rsidRDefault="00E30EC0" w:rsidP="00E01B3C">
      <w:pPr>
        <w:ind w:firstLine="720"/>
        <w:rPr>
          <w:lang w:val="es-ES_tradnl" w:eastAsia="es-ES"/>
        </w:rPr>
      </w:pPr>
      <w:r>
        <w:rPr>
          <w:lang w:val="es-ES_tradnl" w:eastAsia="es-ES"/>
        </w:rPr>
        <w:t>El sistema debe contar con las siguientes funciones:</w:t>
      </w:r>
    </w:p>
    <w:p w:rsidR="00E30EC0" w:rsidRDefault="00E30EC0" w:rsidP="00E30EC0">
      <w:pPr>
        <w:pStyle w:val="Heading2"/>
      </w:pPr>
      <w:r>
        <w:t>Cuenta de usuario</w:t>
      </w:r>
    </w:p>
    <w:p w:rsidR="00E30EC0" w:rsidRDefault="00E30EC0" w:rsidP="00E30EC0">
      <w:pPr>
        <w:ind w:left="1440"/>
        <w:rPr>
          <w:lang w:val="es-ES_tradnl" w:eastAsia="es-ES"/>
        </w:rPr>
      </w:pPr>
      <w:r>
        <w:rPr>
          <w:lang w:val="es-ES_tradnl" w:eastAsia="es-ES"/>
        </w:rPr>
        <w:t xml:space="preserve">El usuario puede </w:t>
      </w:r>
      <w:proofErr w:type="spellStart"/>
      <w:r>
        <w:rPr>
          <w:lang w:val="es-ES_tradnl" w:eastAsia="es-ES"/>
        </w:rPr>
        <w:t>loguearse</w:t>
      </w:r>
      <w:proofErr w:type="spellEnd"/>
      <w:r>
        <w:rPr>
          <w:lang w:val="es-ES_tradnl" w:eastAsia="es-ES"/>
        </w:rPr>
        <w:t xml:space="preserve"> de dos maneras:</w:t>
      </w:r>
    </w:p>
    <w:p w:rsidR="00E30EC0" w:rsidRDefault="00E30EC0" w:rsidP="00E30EC0">
      <w:pPr>
        <w:pStyle w:val="Heading3"/>
      </w:pPr>
      <w:proofErr w:type="spellStart"/>
      <w:r>
        <w:t>Login</w:t>
      </w:r>
      <w:proofErr w:type="spellEnd"/>
      <w:r>
        <w:t xml:space="preserve"> por medio de Facebook</w:t>
      </w:r>
    </w:p>
    <w:p w:rsidR="00E30EC0" w:rsidRDefault="00E30EC0" w:rsidP="00E30EC0">
      <w:pPr>
        <w:ind w:left="1440"/>
        <w:rPr>
          <w:lang w:val="es-ES_tradnl" w:eastAsia="es-ES"/>
        </w:rPr>
      </w:pPr>
      <w:r>
        <w:rPr>
          <w:lang w:val="es-ES_tradnl" w:eastAsia="es-ES"/>
        </w:rPr>
        <w:t>El sistema brindará la opción para que el usuario pueda ingresar a la aplicación por medio de sus credenciales de Facebook, esto con el fin de simplificar la utilización de la aplicación al no ingresar una nueva cuenta.</w:t>
      </w:r>
    </w:p>
    <w:p w:rsidR="00E30EC0" w:rsidRDefault="00E30EC0" w:rsidP="00E30EC0">
      <w:pPr>
        <w:pStyle w:val="Heading3"/>
      </w:pPr>
      <w:r>
        <w:t>Cuenta de usuario</w:t>
      </w:r>
    </w:p>
    <w:p w:rsidR="00E30EC0" w:rsidRDefault="00E30EC0" w:rsidP="00E30EC0">
      <w:pPr>
        <w:ind w:left="1440"/>
        <w:rPr>
          <w:lang w:val="es-ES_tradnl" w:eastAsia="es-ES"/>
        </w:rPr>
      </w:pPr>
      <w:r>
        <w:rPr>
          <w:lang w:val="es-ES_tradnl" w:eastAsia="es-ES"/>
        </w:rPr>
        <w:t>El usuario podrá ingresar a la aplicación mediante su propia cuenta ingresada directamente a la aplicación.</w:t>
      </w:r>
    </w:p>
    <w:p w:rsidR="00E30EC0" w:rsidRDefault="00E30EC0" w:rsidP="00E30EC0">
      <w:pPr>
        <w:pStyle w:val="Heading2"/>
      </w:pPr>
      <w:r>
        <w:t>Búsqueda de casas</w:t>
      </w:r>
    </w:p>
    <w:p w:rsidR="00E30EC0" w:rsidRDefault="00B77C55" w:rsidP="00E30EC0">
      <w:pPr>
        <w:ind w:left="1440"/>
        <w:rPr>
          <w:lang w:val="es-ES_tradnl" w:eastAsia="es-ES"/>
        </w:rPr>
      </w:pPr>
      <w:r>
        <w:rPr>
          <w:lang w:val="es-ES_tradnl" w:eastAsia="es-ES"/>
        </w:rPr>
        <w:t xml:space="preserve">La aplicación brinda la opción de buscar casas de alquiler o venta por medio de </w:t>
      </w:r>
      <w:proofErr w:type="spellStart"/>
      <w:r>
        <w:rPr>
          <w:lang w:val="es-ES_tradnl" w:eastAsia="es-ES"/>
        </w:rPr>
        <w:t>google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maps</w:t>
      </w:r>
      <w:proofErr w:type="spellEnd"/>
      <w:r>
        <w:rPr>
          <w:lang w:val="es-ES_tradnl" w:eastAsia="es-ES"/>
        </w:rPr>
        <w:t>, en un lugar específico.</w:t>
      </w:r>
    </w:p>
    <w:p w:rsidR="00B77C55" w:rsidRPr="00E30EC0" w:rsidRDefault="00B77C55" w:rsidP="00E30EC0">
      <w:pPr>
        <w:ind w:left="1440"/>
        <w:rPr>
          <w:lang w:val="es-ES_tradnl" w:eastAsia="es-ES"/>
        </w:rPr>
      </w:pPr>
    </w:p>
    <w:p w:rsidR="00297D9E" w:rsidRDefault="00297D9E" w:rsidP="00297D9E">
      <w:pPr>
        <w:pStyle w:val="Heading1"/>
      </w:pPr>
      <w:r>
        <w:t>Factores de Calidad más importantes</w:t>
      </w:r>
    </w:p>
    <w:p w:rsidR="00E01B3C" w:rsidRDefault="00E01B3C" w:rsidP="00E01B3C">
      <w:pPr>
        <w:ind w:left="720"/>
        <w:rPr>
          <w:lang w:val="es-ES_tradnl" w:eastAsia="es-ES"/>
        </w:rPr>
      </w:pPr>
      <w:r>
        <w:rPr>
          <w:lang w:val="es-ES_tradnl" w:eastAsia="es-ES"/>
        </w:rPr>
        <w:t xml:space="preserve">La aplicación </w:t>
      </w:r>
      <w:proofErr w:type="spellStart"/>
      <w:r>
        <w:rPr>
          <w:lang w:val="es-ES_tradnl" w:eastAsia="es-ES"/>
        </w:rPr>
        <w:t>BuscoChoza</w:t>
      </w:r>
      <w:proofErr w:type="spellEnd"/>
      <w:r>
        <w:rPr>
          <w:lang w:val="es-ES_tradnl" w:eastAsia="es-ES"/>
        </w:rPr>
        <w:t xml:space="preserve"> </w:t>
      </w:r>
      <w:r w:rsidR="000011FF">
        <w:rPr>
          <w:lang w:val="es-ES_tradnl" w:eastAsia="es-ES"/>
        </w:rPr>
        <w:t>deberá cumplir con los siguientes factores de calidad:</w:t>
      </w:r>
    </w:p>
    <w:p w:rsidR="000011FF" w:rsidRDefault="000011FF" w:rsidP="000011FF">
      <w:pPr>
        <w:pStyle w:val="Heading2"/>
      </w:pPr>
      <w:r>
        <w:t>Usabilidad</w:t>
      </w:r>
    </w:p>
    <w:p w:rsidR="000011FF" w:rsidRDefault="000011FF" w:rsidP="000011FF">
      <w:pPr>
        <w:ind w:left="1440"/>
        <w:rPr>
          <w:lang w:val="es-ES_tradnl" w:eastAsia="es-ES"/>
        </w:rPr>
      </w:pPr>
      <w:r>
        <w:rPr>
          <w:lang w:val="es-ES_tradnl" w:eastAsia="es-ES"/>
        </w:rPr>
        <w:t>La aplicación debe ser totalmente usable para el usuario.</w:t>
      </w:r>
    </w:p>
    <w:p w:rsidR="000011FF" w:rsidRDefault="000011FF" w:rsidP="000011FF">
      <w:pPr>
        <w:pStyle w:val="Heading2"/>
      </w:pPr>
      <w:r>
        <w:t>Eficiente</w:t>
      </w:r>
    </w:p>
    <w:p w:rsidR="000011FF" w:rsidRPr="000011FF" w:rsidRDefault="000011FF" w:rsidP="000011FF">
      <w:pPr>
        <w:ind w:left="1440"/>
        <w:rPr>
          <w:lang w:val="es-ES_tradnl" w:eastAsia="es-ES"/>
        </w:rPr>
      </w:pPr>
      <w:bookmarkStart w:id="1" w:name="_GoBack"/>
      <w:bookmarkEnd w:id="1"/>
    </w:p>
    <w:sectPr w:rsidR="000011FF" w:rsidRPr="000011FF" w:rsidSect="006654A4">
      <w:headerReference w:type="even" r:id="rId12"/>
      <w:footerReference w:type="default" r:id="rId13"/>
      <w:pgSz w:w="12240" w:h="15840" w:code="1"/>
      <w:pgMar w:top="1701" w:right="1701" w:bottom="1474" w:left="205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BA9" w:rsidRDefault="00362BA9">
      <w:r>
        <w:separator/>
      </w:r>
    </w:p>
    <w:p w:rsidR="00362BA9" w:rsidRDefault="00362BA9"/>
  </w:endnote>
  <w:endnote w:type="continuationSeparator" w:id="0">
    <w:p w:rsidR="00362BA9" w:rsidRDefault="00362BA9">
      <w:r>
        <w:continuationSeparator/>
      </w:r>
    </w:p>
    <w:p w:rsidR="00362BA9" w:rsidRDefault="00362B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 w:rsidP="00897FE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</w:p>
  <w:p w:rsidR="00DA52AF" w:rsidRDefault="00DA52AF" w:rsidP="00897FEE">
    <w:pPr>
      <w:ind w:right="360"/>
    </w:pPr>
  </w:p>
  <w:p w:rsidR="00DA52AF" w:rsidRDefault="00DA52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 w:rsidP="00897FEE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5E3C8D" w:rsidP="005E3C8D">
    <w:pPr>
      <w:pStyle w:val="PiedePgina"/>
      <w:jc w:val="left"/>
    </w:pPr>
    <w:r>
      <w:rPr>
        <w:noProof/>
        <w:lang w:eastAsia="es-CR"/>
      </w:rPr>
      <w:drawing>
        <wp:anchor distT="0" distB="0" distL="114300" distR="114300" simplePos="0" relativeHeight="251665920" behindDoc="1" locked="0" layoutInCell="1" allowOverlap="1" wp14:anchorId="4AAA6910" wp14:editId="068D5CA3">
          <wp:simplePos x="0" y="0"/>
          <wp:positionH relativeFrom="column">
            <wp:posOffset>2398395</wp:posOffset>
          </wp:positionH>
          <wp:positionV relativeFrom="paragraph">
            <wp:posOffset>-264795</wp:posOffset>
          </wp:positionV>
          <wp:extent cx="676275" cy="419100"/>
          <wp:effectExtent l="0" t="0" r="9525" b="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uscoCho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AA7" w:rsidRPr="00F228CA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8279A2D" wp14:editId="22529CB2">
              <wp:simplePos x="0" y="0"/>
              <wp:positionH relativeFrom="margin">
                <wp:posOffset>5495800</wp:posOffset>
              </wp:positionH>
              <wp:positionV relativeFrom="paragraph">
                <wp:posOffset>-28499</wp:posOffset>
              </wp:positionV>
              <wp:extent cx="329184" cy="282575"/>
              <wp:effectExtent l="0" t="0" r="0" b="31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A2AA7" w:rsidRPr="008339E1" w:rsidRDefault="009A2AA7" w:rsidP="009A2AA7">
                          <w:pPr>
                            <w:pStyle w:val="NmerodePgina"/>
                          </w:pPr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0011F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79A2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32.75pt;margin-top:-2.25pt;width:25.9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" filled="f" stroked="f">
              <v:textbox>
                <w:txbxContent>
                  <w:p w:rsidR="009A2AA7" w:rsidRPr="008339E1" w:rsidRDefault="009A2AA7" w:rsidP="009A2AA7">
                    <w:pPr>
                      <w:pStyle w:val="NmerodePgina"/>
                    </w:pPr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0011F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2AA7" w:rsidRPr="00F228CA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4B6423" wp14:editId="774D7445">
              <wp:simplePos x="0" y="0"/>
              <wp:positionH relativeFrom="margin">
                <wp:align>right</wp:align>
              </wp:positionH>
              <wp:positionV relativeFrom="paragraph">
                <wp:posOffset>-28194</wp:posOffset>
              </wp:positionV>
              <wp:extent cx="297180" cy="2825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A52AF" w:rsidRPr="008339E1" w:rsidRDefault="00DA52AF" w:rsidP="00897FEE">
                          <w:pPr>
                            <w:pStyle w:val="NmerodePgina"/>
                          </w:pPr>
                          <w:r w:rsidRPr="008339E1">
                            <w:fldChar w:fldCharType="begin"/>
                          </w:r>
                          <w:r w:rsidRPr="008339E1">
                            <w:instrText xml:space="preserve"> PAGE </w:instrText>
                          </w:r>
                          <w:r w:rsidRPr="008339E1">
                            <w:fldChar w:fldCharType="separate"/>
                          </w:r>
                          <w:r w:rsidR="000011FF">
                            <w:rPr>
                              <w:noProof/>
                            </w:rPr>
                            <w:t>1</w:t>
                          </w:r>
                          <w:r w:rsidRPr="008339E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B6423" id="Text Box 3" o:spid="_x0000_s1030" type="#_x0000_t202" style="position:absolute;margin-left:-27.8pt;margin-top:-2.2pt;width:23.4pt;height:22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" filled="f" stroked="f">
              <v:textbox>
                <w:txbxContent>
                  <w:p w:rsidR="00DA52AF" w:rsidRPr="008339E1" w:rsidRDefault="00DA52AF" w:rsidP="00897FEE">
                    <w:pPr>
                      <w:pStyle w:val="NmerodePgina"/>
                    </w:pPr>
                    <w:r w:rsidRPr="008339E1">
                      <w:fldChar w:fldCharType="begin"/>
                    </w:r>
                    <w:r w:rsidRPr="008339E1">
                      <w:instrText xml:space="preserve"> PAGE </w:instrText>
                    </w:r>
                    <w:r w:rsidRPr="008339E1">
                      <w:fldChar w:fldCharType="separate"/>
                    </w:r>
                    <w:r w:rsidR="000011FF">
                      <w:rPr>
                        <w:noProof/>
                      </w:rPr>
                      <w:t>1</w:t>
                    </w:r>
                    <w:r w:rsidRPr="008339E1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2AA7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063EA1" wp14:editId="2C9D4AAE">
              <wp:simplePos x="0" y="0"/>
              <wp:positionH relativeFrom="leftMargin">
                <wp:posOffset>497434</wp:posOffset>
              </wp:positionH>
              <wp:positionV relativeFrom="paragraph">
                <wp:posOffset>-102489</wp:posOffset>
              </wp:positionV>
              <wp:extent cx="1060704" cy="359308"/>
              <wp:effectExtent l="0" t="0" r="0" b="317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704" cy="3593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A2AA7" w:rsidRDefault="005E3C8D" w:rsidP="009C09F1">
                          <w:pPr>
                            <w:pStyle w:val="PiedePgina"/>
                          </w:pPr>
                          <w:r>
                            <w:t>BuscoChoza.com</w:t>
                          </w:r>
                        </w:p>
                        <w:p w:rsidR="00DA52AF" w:rsidRPr="0053797D" w:rsidRDefault="00DA52AF" w:rsidP="009C09F1">
                          <w:pPr>
                            <w:pStyle w:val="PiedePgina"/>
                          </w:pPr>
                          <w:r>
                            <w:t>Versión</w:t>
                          </w:r>
                          <w:r w:rsidRPr="0053797D">
                            <w:t xml:space="preserve"> </w:t>
                          </w:r>
                          <w:r w:rsidR="005E3C8D">
                            <w:t xml:space="preserve">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63EA1" id="Text Box 9" o:spid="_x0000_s1031" type="#_x0000_t202" style="position:absolute;margin-left:39.15pt;margin-top:-8.05pt;width:83.5pt;height:28.3pt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" filled="f" stroked="f">
              <v:textbox>
                <w:txbxContent>
                  <w:p w:rsidR="009A2AA7" w:rsidRDefault="005E3C8D" w:rsidP="009C09F1">
                    <w:pPr>
                      <w:pStyle w:val="PiedePgina"/>
                    </w:pPr>
                    <w:r>
                      <w:t>BuscoChoza.com</w:t>
                    </w:r>
                  </w:p>
                  <w:p w:rsidR="00DA52AF" w:rsidRPr="0053797D" w:rsidRDefault="00DA52AF" w:rsidP="009C09F1">
                    <w:pPr>
                      <w:pStyle w:val="PiedePgina"/>
                    </w:pPr>
                    <w:r>
                      <w:t>Versión</w:t>
                    </w:r>
                    <w:r w:rsidRPr="0053797D">
                      <w:t xml:space="preserve"> </w:t>
                    </w:r>
                    <w:r w:rsidR="005E3C8D">
                      <w:t xml:space="preserve">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2AA7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46C4C9" wp14:editId="1AF8291D">
              <wp:simplePos x="0" y="0"/>
              <wp:positionH relativeFrom="page">
                <wp:align>left</wp:align>
              </wp:positionH>
              <wp:positionV relativeFrom="paragraph">
                <wp:posOffset>-343891</wp:posOffset>
              </wp:positionV>
              <wp:extent cx="7790688" cy="7316"/>
              <wp:effectExtent l="0" t="0" r="20320" b="3111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90688" cy="7316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BF7E2B" id="Straight Connector 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7.1pt" to="613.45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" strokecolor="#002060" strokeweight="1.5pt">
              <v:stroke joinstyle="miter"/>
              <w10:wrap anchorx="page"/>
            </v:line>
          </w:pict>
        </mc:Fallback>
      </mc:AlternateContent>
    </w:r>
    <w:r w:rsidR="009A2AA7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C3DF1AF" wp14:editId="3F6D7627">
              <wp:simplePos x="0" y="0"/>
              <wp:positionH relativeFrom="column">
                <wp:posOffset>5408524</wp:posOffset>
              </wp:positionH>
              <wp:positionV relativeFrom="paragraph">
                <wp:posOffset>-336575</wp:posOffset>
              </wp:positionV>
              <wp:extent cx="87249" cy="921715"/>
              <wp:effectExtent l="0" t="0" r="8255" b="0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49" cy="92171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E1004" id="Rectangle 25" o:spid="_x0000_s1026" style="position:absolute;margin-left:425.85pt;margin-top:-26.5pt;width:6.85pt;height:7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" fillcolor="#393737 [814]" stroked="f"/>
          </w:pict>
        </mc:Fallback>
      </mc:AlternateContent>
    </w:r>
    <w:r w:rsidR="009A2AA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BA9" w:rsidRDefault="00362BA9">
      <w:r>
        <w:separator/>
      </w:r>
    </w:p>
    <w:p w:rsidR="00362BA9" w:rsidRDefault="00362BA9"/>
  </w:footnote>
  <w:footnote w:type="continuationSeparator" w:id="0">
    <w:p w:rsidR="00362BA9" w:rsidRDefault="00362BA9">
      <w:r>
        <w:continuationSeparator/>
      </w:r>
    </w:p>
    <w:p w:rsidR="00362BA9" w:rsidRDefault="00362B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 w:rsidP="00897FEE"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3BA81BF" wp14:editId="15104FDC">
              <wp:simplePos x="0" y="0"/>
              <wp:positionH relativeFrom="column">
                <wp:posOffset>960120</wp:posOffset>
              </wp:positionH>
              <wp:positionV relativeFrom="paragraph">
                <wp:posOffset>-407035</wp:posOffset>
              </wp:positionV>
              <wp:extent cx="119380" cy="457200"/>
              <wp:effectExtent l="0" t="2540" r="4445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3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C9155F" id="Rectangle 1" o:spid="_x0000_s1026" style="position:absolute;margin-left:75.6pt;margin-top:-32.05pt;width:9.4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ABC03ED"/>
    <w:multiLevelType w:val="hybridMultilevel"/>
    <w:tmpl w:val="A314DC3C"/>
    <w:lvl w:ilvl="0" w:tplc="14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B881DF2"/>
    <w:multiLevelType w:val="hybridMultilevel"/>
    <w:tmpl w:val="20084C00"/>
    <w:lvl w:ilvl="0" w:tplc="FDC63FFC">
      <w:start w:val="1"/>
      <w:numFmt w:val="decimal"/>
      <w:pStyle w:val="Heading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DF227AB"/>
    <w:multiLevelType w:val="multilevel"/>
    <w:tmpl w:val="FE92F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1568F0"/>
    <w:multiLevelType w:val="hybridMultilevel"/>
    <w:tmpl w:val="1DF0C6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D0BE6"/>
    <w:multiLevelType w:val="multilevel"/>
    <w:tmpl w:val="40020F82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10721"/>
    <w:multiLevelType w:val="hybridMultilevel"/>
    <w:tmpl w:val="51CC82AC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A1122A6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CB0FE2"/>
    <w:multiLevelType w:val="hybridMultilevel"/>
    <w:tmpl w:val="242064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10">
    <w:nsid w:val="1EF83B35"/>
    <w:multiLevelType w:val="hybridMultilevel"/>
    <w:tmpl w:val="52DC1DFC"/>
    <w:lvl w:ilvl="0" w:tplc="53289512">
      <w:start w:val="1"/>
      <w:numFmt w:val="decimal"/>
      <w:lvlText w:val="%1."/>
      <w:lvlJc w:val="left"/>
      <w:pPr>
        <w:ind w:left="2419" w:hanging="360"/>
      </w:pPr>
      <w:rPr>
        <w:rFonts w:ascii="Segoe UI" w:hAnsi="Segoe UI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3139" w:hanging="360"/>
      </w:pPr>
    </w:lvl>
    <w:lvl w:ilvl="2" w:tplc="140A001B" w:tentative="1">
      <w:start w:val="1"/>
      <w:numFmt w:val="lowerRoman"/>
      <w:lvlText w:val="%3."/>
      <w:lvlJc w:val="right"/>
      <w:pPr>
        <w:ind w:left="3859" w:hanging="180"/>
      </w:pPr>
    </w:lvl>
    <w:lvl w:ilvl="3" w:tplc="140A000F" w:tentative="1">
      <w:start w:val="1"/>
      <w:numFmt w:val="decimal"/>
      <w:lvlText w:val="%4."/>
      <w:lvlJc w:val="left"/>
      <w:pPr>
        <w:ind w:left="4579" w:hanging="360"/>
      </w:pPr>
    </w:lvl>
    <w:lvl w:ilvl="4" w:tplc="140A0019" w:tentative="1">
      <w:start w:val="1"/>
      <w:numFmt w:val="lowerLetter"/>
      <w:lvlText w:val="%5."/>
      <w:lvlJc w:val="left"/>
      <w:pPr>
        <w:ind w:left="5299" w:hanging="360"/>
      </w:pPr>
    </w:lvl>
    <w:lvl w:ilvl="5" w:tplc="140A001B" w:tentative="1">
      <w:start w:val="1"/>
      <w:numFmt w:val="lowerRoman"/>
      <w:lvlText w:val="%6."/>
      <w:lvlJc w:val="right"/>
      <w:pPr>
        <w:ind w:left="6019" w:hanging="180"/>
      </w:pPr>
    </w:lvl>
    <w:lvl w:ilvl="6" w:tplc="140A000F" w:tentative="1">
      <w:start w:val="1"/>
      <w:numFmt w:val="decimal"/>
      <w:lvlText w:val="%7."/>
      <w:lvlJc w:val="left"/>
      <w:pPr>
        <w:ind w:left="6739" w:hanging="360"/>
      </w:pPr>
    </w:lvl>
    <w:lvl w:ilvl="7" w:tplc="140A0019" w:tentative="1">
      <w:start w:val="1"/>
      <w:numFmt w:val="lowerLetter"/>
      <w:lvlText w:val="%8."/>
      <w:lvlJc w:val="left"/>
      <w:pPr>
        <w:ind w:left="7459" w:hanging="360"/>
      </w:pPr>
    </w:lvl>
    <w:lvl w:ilvl="8" w:tplc="140A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1">
    <w:nsid w:val="25555701"/>
    <w:multiLevelType w:val="hybridMultilevel"/>
    <w:tmpl w:val="149E63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F7D99"/>
    <w:multiLevelType w:val="hybridMultilevel"/>
    <w:tmpl w:val="8AF2F4C4"/>
    <w:lvl w:ilvl="0" w:tplc="E96A4236">
      <w:start w:val="1"/>
      <w:numFmt w:val="bullet"/>
      <w:lvlText w:val=""/>
      <w:lvlJc w:val="left"/>
      <w:pPr>
        <w:ind w:left="1800" w:hanging="360"/>
      </w:pPr>
      <w:rPr>
        <w:rFonts w:ascii="Webdings" w:hAnsi="Webdings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14">
    <w:nsid w:val="314F5E54"/>
    <w:multiLevelType w:val="hybridMultilevel"/>
    <w:tmpl w:val="2690DA00"/>
    <w:lvl w:ilvl="0" w:tplc="1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4367776F"/>
    <w:multiLevelType w:val="hybridMultilevel"/>
    <w:tmpl w:val="4CC0BFDC"/>
    <w:lvl w:ilvl="0" w:tplc="0C4C11FE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2060"/>
        <w:position w:val="0"/>
        <w:u w:val="none"/>
        <w14:numSpacing w14:val="tabula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D67AF"/>
    <w:multiLevelType w:val="hybridMultilevel"/>
    <w:tmpl w:val="70B2C44A"/>
    <w:lvl w:ilvl="0" w:tplc="C3CE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5B0F98"/>
    <w:multiLevelType w:val="multilevel"/>
    <w:tmpl w:val="DCB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4E613E"/>
    <w:multiLevelType w:val="multilevel"/>
    <w:tmpl w:val="3C70F59E"/>
    <w:numStyleLink w:val="Style1"/>
  </w:abstractNum>
  <w:abstractNum w:abstractNumId="21">
    <w:nsid w:val="56CF065F"/>
    <w:multiLevelType w:val="multilevel"/>
    <w:tmpl w:val="10805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>
    <w:nsid w:val="5F2E35AE"/>
    <w:multiLevelType w:val="multilevel"/>
    <w:tmpl w:val="3C70F59E"/>
    <w:numStyleLink w:val="Style1"/>
  </w:abstractNum>
  <w:abstractNum w:abstractNumId="24">
    <w:nsid w:val="5F8241AB"/>
    <w:multiLevelType w:val="hybridMultilevel"/>
    <w:tmpl w:val="7176208E"/>
    <w:lvl w:ilvl="0" w:tplc="221A8720">
      <w:start w:val="1"/>
      <w:numFmt w:val="decimal"/>
      <w:lvlText w:val="%1."/>
      <w:lvlJc w:val="left"/>
      <w:pPr>
        <w:ind w:left="360" w:hanging="360"/>
      </w:pPr>
      <w:rPr>
        <w:rFonts w:ascii="Segoe UI Light" w:hAnsi="Segoe UI Light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26">
    <w:nsid w:val="673C4313"/>
    <w:multiLevelType w:val="multilevel"/>
    <w:tmpl w:val="3C70F59E"/>
    <w:styleLink w:val="Style1"/>
    <w:lvl w:ilvl="0">
      <w:start w:val="1"/>
      <w:numFmt w:val="bullet"/>
      <w:pStyle w:val="ListParagraph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638EA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0FA6D57"/>
    <w:multiLevelType w:val="multilevel"/>
    <w:tmpl w:val="F68CE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>
    <w:nsid w:val="73AD0810"/>
    <w:multiLevelType w:val="hybridMultilevel"/>
    <w:tmpl w:val="0DAA93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05B7B"/>
    <w:multiLevelType w:val="multilevel"/>
    <w:tmpl w:val="3C70F59E"/>
    <w:numStyleLink w:val="Style1"/>
  </w:abstractNum>
  <w:abstractNum w:abstractNumId="31">
    <w:nsid w:val="79394D58"/>
    <w:multiLevelType w:val="hybridMultilevel"/>
    <w:tmpl w:val="03148C22"/>
    <w:lvl w:ilvl="0" w:tplc="E91C7520">
      <w:start w:val="1"/>
      <w:numFmt w:val="decimal"/>
      <w:lvlText w:val="%1."/>
      <w:lvlJc w:val="left"/>
      <w:pPr>
        <w:ind w:left="216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BD14F78"/>
    <w:multiLevelType w:val="hybridMultilevel"/>
    <w:tmpl w:val="02BC58AE"/>
    <w:lvl w:ilvl="0" w:tplc="DF2EA8E8">
      <w:start w:val="1"/>
      <w:numFmt w:val="lowerLetter"/>
      <w:lvlText w:val="%1."/>
      <w:lvlJc w:val="left"/>
      <w:pPr>
        <w:tabs>
          <w:tab w:val="num" w:pos="2419"/>
        </w:tabs>
        <w:ind w:left="2419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765E50"/>
    <w:multiLevelType w:val="multilevel"/>
    <w:tmpl w:val="D4D23D5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FCA45FA"/>
    <w:multiLevelType w:val="hybridMultilevel"/>
    <w:tmpl w:val="3AF2E578"/>
    <w:lvl w:ilvl="0" w:tplc="D6EA766A">
      <w:start w:val="1"/>
      <w:numFmt w:val="bullet"/>
      <w:pStyle w:val="Lista1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  <w:lang w:val="es-E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4"/>
  </w:num>
  <w:num w:numId="4">
    <w:abstractNumId w:val="18"/>
  </w:num>
  <w:num w:numId="5">
    <w:abstractNumId w:val="17"/>
  </w:num>
  <w:num w:numId="6">
    <w:abstractNumId w:val="13"/>
  </w:num>
  <w:num w:numId="7">
    <w:abstractNumId w:val="25"/>
  </w:num>
  <w:num w:numId="8">
    <w:abstractNumId w:val="0"/>
  </w:num>
  <w:num w:numId="9">
    <w:abstractNumId w:val="32"/>
  </w:num>
  <w:num w:numId="10">
    <w:abstractNumId w:val="14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9"/>
  </w:num>
  <w:num w:numId="16">
    <w:abstractNumId w:val="8"/>
  </w:num>
  <w:num w:numId="17">
    <w:abstractNumId w:val="29"/>
  </w:num>
  <w:num w:numId="18">
    <w:abstractNumId w:val="27"/>
  </w:num>
  <w:num w:numId="19">
    <w:abstractNumId w:val="7"/>
  </w:num>
  <w:num w:numId="20">
    <w:abstractNumId w:val="21"/>
  </w:num>
  <w:num w:numId="21">
    <w:abstractNumId w:val="24"/>
  </w:num>
  <w:num w:numId="22">
    <w:abstractNumId w:val="28"/>
  </w:num>
  <w:num w:numId="23">
    <w:abstractNumId w:val="3"/>
  </w:num>
  <w:num w:numId="24">
    <w:abstractNumId w:val="33"/>
  </w:num>
  <w:num w:numId="25">
    <w:abstractNumId w:val="10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12"/>
  </w:num>
  <w:num w:numId="34">
    <w:abstractNumId w:val="20"/>
  </w:num>
  <w:num w:numId="35">
    <w:abstractNumId w:val="26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9E"/>
    <w:rsid w:val="00000128"/>
    <w:rsid w:val="000002B2"/>
    <w:rsid w:val="000010CC"/>
    <w:rsid w:val="000011EC"/>
    <w:rsid w:val="000011FF"/>
    <w:rsid w:val="00001811"/>
    <w:rsid w:val="000023E9"/>
    <w:rsid w:val="00002EEF"/>
    <w:rsid w:val="00004871"/>
    <w:rsid w:val="00004E16"/>
    <w:rsid w:val="00005843"/>
    <w:rsid w:val="00005AD1"/>
    <w:rsid w:val="000062E1"/>
    <w:rsid w:val="00006496"/>
    <w:rsid w:val="00006A2F"/>
    <w:rsid w:val="00010598"/>
    <w:rsid w:val="000125C3"/>
    <w:rsid w:val="000128E5"/>
    <w:rsid w:val="00012B99"/>
    <w:rsid w:val="00012F4F"/>
    <w:rsid w:val="000130E9"/>
    <w:rsid w:val="00013F64"/>
    <w:rsid w:val="00015110"/>
    <w:rsid w:val="00015B97"/>
    <w:rsid w:val="000203FB"/>
    <w:rsid w:val="00021A41"/>
    <w:rsid w:val="00022245"/>
    <w:rsid w:val="00022561"/>
    <w:rsid w:val="00022FB9"/>
    <w:rsid w:val="000233A4"/>
    <w:rsid w:val="00025C10"/>
    <w:rsid w:val="00025F9B"/>
    <w:rsid w:val="00027B3F"/>
    <w:rsid w:val="00027F97"/>
    <w:rsid w:val="0003109C"/>
    <w:rsid w:val="00031FD0"/>
    <w:rsid w:val="0003237A"/>
    <w:rsid w:val="00032D9F"/>
    <w:rsid w:val="000336EE"/>
    <w:rsid w:val="00036C1B"/>
    <w:rsid w:val="00036C48"/>
    <w:rsid w:val="00037774"/>
    <w:rsid w:val="00040505"/>
    <w:rsid w:val="000410A3"/>
    <w:rsid w:val="00041692"/>
    <w:rsid w:val="00042EDD"/>
    <w:rsid w:val="0004358B"/>
    <w:rsid w:val="000439F1"/>
    <w:rsid w:val="000451AD"/>
    <w:rsid w:val="000453BC"/>
    <w:rsid w:val="00045878"/>
    <w:rsid w:val="00047252"/>
    <w:rsid w:val="00050DAD"/>
    <w:rsid w:val="00051DEE"/>
    <w:rsid w:val="00051F2B"/>
    <w:rsid w:val="00052048"/>
    <w:rsid w:val="000527A7"/>
    <w:rsid w:val="00056230"/>
    <w:rsid w:val="000613A1"/>
    <w:rsid w:val="00061D70"/>
    <w:rsid w:val="00062290"/>
    <w:rsid w:val="00063806"/>
    <w:rsid w:val="00063F0C"/>
    <w:rsid w:val="00064DED"/>
    <w:rsid w:val="00065B99"/>
    <w:rsid w:val="00065EF6"/>
    <w:rsid w:val="000665C9"/>
    <w:rsid w:val="0007148F"/>
    <w:rsid w:val="000719EE"/>
    <w:rsid w:val="0007545B"/>
    <w:rsid w:val="000754C0"/>
    <w:rsid w:val="00082C2B"/>
    <w:rsid w:val="00083F9D"/>
    <w:rsid w:val="00084D05"/>
    <w:rsid w:val="00084E8A"/>
    <w:rsid w:val="00086F25"/>
    <w:rsid w:val="000879C5"/>
    <w:rsid w:val="00090D3F"/>
    <w:rsid w:val="000927CA"/>
    <w:rsid w:val="00093034"/>
    <w:rsid w:val="00093517"/>
    <w:rsid w:val="000948E4"/>
    <w:rsid w:val="0009567D"/>
    <w:rsid w:val="00095C55"/>
    <w:rsid w:val="00095D38"/>
    <w:rsid w:val="00097D9F"/>
    <w:rsid w:val="000A495A"/>
    <w:rsid w:val="000A668A"/>
    <w:rsid w:val="000A7209"/>
    <w:rsid w:val="000B09ED"/>
    <w:rsid w:val="000B0C1B"/>
    <w:rsid w:val="000B0F39"/>
    <w:rsid w:val="000B1055"/>
    <w:rsid w:val="000B16E8"/>
    <w:rsid w:val="000B17D0"/>
    <w:rsid w:val="000B1B71"/>
    <w:rsid w:val="000B214C"/>
    <w:rsid w:val="000B3172"/>
    <w:rsid w:val="000B4169"/>
    <w:rsid w:val="000B5260"/>
    <w:rsid w:val="000B56D9"/>
    <w:rsid w:val="000B6050"/>
    <w:rsid w:val="000B64DA"/>
    <w:rsid w:val="000B6628"/>
    <w:rsid w:val="000B70B4"/>
    <w:rsid w:val="000B7B1A"/>
    <w:rsid w:val="000C0C4F"/>
    <w:rsid w:val="000C3F96"/>
    <w:rsid w:val="000C5A5D"/>
    <w:rsid w:val="000C6364"/>
    <w:rsid w:val="000C72EC"/>
    <w:rsid w:val="000C7747"/>
    <w:rsid w:val="000D05FB"/>
    <w:rsid w:val="000D2A8D"/>
    <w:rsid w:val="000D39C4"/>
    <w:rsid w:val="000D47A3"/>
    <w:rsid w:val="000D4CFB"/>
    <w:rsid w:val="000D5005"/>
    <w:rsid w:val="000D6F26"/>
    <w:rsid w:val="000D70F1"/>
    <w:rsid w:val="000D7415"/>
    <w:rsid w:val="000E06B0"/>
    <w:rsid w:val="000E13B0"/>
    <w:rsid w:val="000E19BA"/>
    <w:rsid w:val="000E2FC1"/>
    <w:rsid w:val="000E5899"/>
    <w:rsid w:val="000E5B50"/>
    <w:rsid w:val="000E67E6"/>
    <w:rsid w:val="000F03E2"/>
    <w:rsid w:val="000F0671"/>
    <w:rsid w:val="000F0986"/>
    <w:rsid w:val="000F0E6B"/>
    <w:rsid w:val="000F12DF"/>
    <w:rsid w:val="000F1980"/>
    <w:rsid w:val="000F1EE1"/>
    <w:rsid w:val="000F30F7"/>
    <w:rsid w:val="000F359B"/>
    <w:rsid w:val="000F3A4E"/>
    <w:rsid w:val="000F4184"/>
    <w:rsid w:val="000F4F74"/>
    <w:rsid w:val="000F5BCA"/>
    <w:rsid w:val="000F7042"/>
    <w:rsid w:val="00100FDD"/>
    <w:rsid w:val="00101721"/>
    <w:rsid w:val="00101E09"/>
    <w:rsid w:val="00102A43"/>
    <w:rsid w:val="001036BE"/>
    <w:rsid w:val="00103AFB"/>
    <w:rsid w:val="00103B5E"/>
    <w:rsid w:val="00104EEE"/>
    <w:rsid w:val="00105A75"/>
    <w:rsid w:val="0010611C"/>
    <w:rsid w:val="0010637D"/>
    <w:rsid w:val="00107ACE"/>
    <w:rsid w:val="00107F17"/>
    <w:rsid w:val="00110318"/>
    <w:rsid w:val="00112FE6"/>
    <w:rsid w:val="00113A2C"/>
    <w:rsid w:val="001147DC"/>
    <w:rsid w:val="00115C73"/>
    <w:rsid w:val="001163FA"/>
    <w:rsid w:val="001167EA"/>
    <w:rsid w:val="00116D7C"/>
    <w:rsid w:val="0011703E"/>
    <w:rsid w:val="001201B5"/>
    <w:rsid w:val="001218B0"/>
    <w:rsid w:val="0012222C"/>
    <w:rsid w:val="001226EF"/>
    <w:rsid w:val="00122C6F"/>
    <w:rsid w:val="00123DD0"/>
    <w:rsid w:val="0012638E"/>
    <w:rsid w:val="0012656E"/>
    <w:rsid w:val="00126D5B"/>
    <w:rsid w:val="00130734"/>
    <w:rsid w:val="00130CEB"/>
    <w:rsid w:val="001312FD"/>
    <w:rsid w:val="001353C6"/>
    <w:rsid w:val="001355B8"/>
    <w:rsid w:val="00136122"/>
    <w:rsid w:val="00136C64"/>
    <w:rsid w:val="001371EF"/>
    <w:rsid w:val="00140FA6"/>
    <w:rsid w:val="001416DC"/>
    <w:rsid w:val="00141EDA"/>
    <w:rsid w:val="00145153"/>
    <w:rsid w:val="00145167"/>
    <w:rsid w:val="001455F7"/>
    <w:rsid w:val="001466D9"/>
    <w:rsid w:val="0014765B"/>
    <w:rsid w:val="0015149C"/>
    <w:rsid w:val="001526EF"/>
    <w:rsid w:val="001531D0"/>
    <w:rsid w:val="00153E07"/>
    <w:rsid w:val="0015453A"/>
    <w:rsid w:val="00155EB0"/>
    <w:rsid w:val="0015657D"/>
    <w:rsid w:val="00156BB4"/>
    <w:rsid w:val="00156DC2"/>
    <w:rsid w:val="00157BEC"/>
    <w:rsid w:val="00162125"/>
    <w:rsid w:val="00162BE6"/>
    <w:rsid w:val="0016490E"/>
    <w:rsid w:val="00165B74"/>
    <w:rsid w:val="00166436"/>
    <w:rsid w:val="00167AE6"/>
    <w:rsid w:val="00167B2C"/>
    <w:rsid w:val="00167DF5"/>
    <w:rsid w:val="00170373"/>
    <w:rsid w:val="00170455"/>
    <w:rsid w:val="001705CE"/>
    <w:rsid w:val="00170C3D"/>
    <w:rsid w:val="00171DA2"/>
    <w:rsid w:val="00171EB5"/>
    <w:rsid w:val="00172801"/>
    <w:rsid w:val="00172BF3"/>
    <w:rsid w:val="00175AF7"/>
    <w:rsid w:val="00177942"/>
    <w:rsid w:val="00181644"/>
    <w:rsid w:val="00182A77"/>
    <w:rsid w:val="00183645"/>
    <w:rsid w:val="0018458F"/>
    <w:rsid w:val="00184934"/>
    <w:rsid w:val="0018741D"/>
    <w:rsid w:val="0018774D"/>
    <w:rsid w:val="0019050F"/>
    <w:rsid w:val="00190D23"/>
    <w:rsid w:val="0019112F"/>
    <w:rsid w:val="00191609"/>
    <w:rsid w:val="001929FD"/>
    <w:rsid w:val="00193BD4"/>
    <w:rsid w:val="00194A2D"/>
    <w:rsid w:val="00194B4F"/>
    <w:rsid w:val="00194E73"/>
    <w:rsid w:val="0019589B"/>
    <w:rsid w:val="00196864"/>
    <w:rsid w:val="0019707A"/>
    <w:rsid w:val="001A49BE"/>
    <w:rsid w:val="001A6A10"/>
    <w:rsid w:val="001B2A95"/>
    <w:rsid w:val="001B2F7B"/>
    <w:rsid w:val="001B2FFF"/>
    <w:rsid w:val="001B462F"/>
    <w:rsid w:val="001B5B4D"/>
    <w:rsid w:val="001B6241"/>
    <w:rsid w:val="001B73FC"/>
    <w:rsid w:val="001B787D"/>
    <w:rsid w:val="001C151D"/>
    <w:rsid w:val="001C222E"/>
    <w:rsid w:val="001C45C2"/>
    <w:rsid w:val="001C4CEE"/>
    <w:rsid w:val="001C5660"/>
    <w:rsid w:val="001D0326"/>
    <w:rsid w:val="001D19A7"/>
    <w:rsid w:val="001E1B04"/>
    <w:rsid w:val="001E1E7B"/>
    <w:rsid w:val="001E22AD"/>
    <w:rsid w:val="001E52FC"/>
    <w:rsid w:val="001E5523"/>
    <w:rsid w:val="001E6016"/>
    <w:rsid w:val="001E6B1B"/>
    <w:rsid w:val="001E704E"/>
    <w:rsid w:val="001E742A"/>
    <w:rsid w:val="001F03A5"/>
    <w:rsid w:val="001F0C98"/>
    <w:rsid w:val="001F1818"/>
    <w:rsid w:val="001F301F"/>
    <w:rsid w:val="001F31A8"/>
    <w:rsid w:val="001F3B6F"/>
    <w:rsid w:val="001F3B76"/>
    <w:rsid w:val="001F668D"/>
    <w:rsid w:val="001F67DF"/>
    <w:rsid w:val="001F6D0B"/>
    <w:rsid w:val="001F6D32"/>
    <w:rsid w:val="00202590"/>
    <w:rsid w:val="00202C59"/>
    <w:rsid w:val="00203821"/>
    <w:rsid w:val="00205292"/>
    <w:rsid w:val="00206DB6"/>
    <w:rsid w:val="00206F34"/>
    <w:rsid w:val="002104BE"/>
    <w:rsid w:val="002117B3"/>
    <w:rsid w:val="002122B6"/>
    <w:rsid w:val="0021446E"/>
    <w:rsid w:val="0021582A"/>
    <w:rsid w:val="00217AEE"/>
    <w:rsid w:val="00217B9F"/>
    <w:rsid w:val="002213CA"/>
    <w:rsid w:val="00221C7A"/>
    <w:rsid w:val="00222B55"/>
    <w:rsid w:val="002240E6"/>
    <w:rsid w:val="00224F1A"/>
    <w:rsid w:val="002253C7"/>
    <w:rsid w:val="002263CF"/>
    <w:rsid w:val="002318E1"/>
    <w:rsid w:val="00233819"/>
    <w:rsid w:val="00233F04"/>
    <w:rsid w:val="002347B6"/>
    <w:rsid w:val="00241273"/>
    <w:rsid w:val="0024243D"/>
    <w:rsid w:val="00243BA0"/>
    <w:rsid w:val="00244508"/>
    <w:rsid w:val="00244555"/>
    <w:rsid w:val="0024663A"/>
    <w:rsid w:val="002468FE"/>
    <w:rsid w:val="00246BED"/>
    <w:rsid w:val="00246CD6"/>
    <w:rsid w:val="00247693"/>
    <w:rsid w:val="00250E02"/>
    <w:rsid w:val="0025127F"/>
    <w:rsid w:val="00251BD0"/>
    <w:rsid w:val="002526CE"/>
    <w:rsid w:val="00252B09"/>
    <w:rsid w:val="00253244"/>
    <w:rsid w:val="002532C1"/>
    <w:rsid w:val="002536A8"/>
    <w:rsid w:val="002538D8"/>
    <w:rsid w:val="002540F2"/>
    <w:rsid w:val="002541CA"/>
    <w:rsid w:val="00254C45"/>
    <w:rsid w:val="00255BA1"/>
    <w:rsid w:val="00255E1B"/>
    <w:rsid w:val="00255F94"/>
    <w:rsid w:val="002564F7"/>
    <w:rsid w:val="00256AEE"/>
    <w:rsid w:val="00260968"/>
    <w:rsid w:val="00264252"/>
    <w:rsid w:val="00265122"/>
    <w:rsid w:val="00265475"/>
    <w:rsid w:val="002667E8"/>
    <w:rsid w:val="00266AE5"/>
    <w:rsid w:val="0027228A"/>
    <w:rsid w:val="002748AA"/>
    <w:rsid w:val="00274B7D"/>
    <w:rsid w:val="00274C69"/>
    <w:rsid w:val="00275A89"/>
    <w:rsid w:val="00275DF6"/>
    <w:rsid w:val="002763D2"/>
    <w:rsid w:val="00276BD3"/>
    <w:rsid w:val="00277EC3"/>
    <w:rsid w:val="00280E3B"/>
    <w:rsid w:val="002834A1"/>
    <w:rsid w:val="00283672"/>
    <w:rsid w:val="00283BC7"/>
    <w:rsid w:val="00285F5C"/>
    <w:rsid w:val="002861BD"/>
    <w:rsid w:val="00286A49"/>
    <w:rsid w:val="00287974"/>
    <w:rsid w:val="00293B55"/>
    <w:rsid w:val="00293E9C"/>
    <w:rsid w:val="00294A2F"/>
    <w:rsid w:val="00294D16"/>
    <w:rsid w:val="00294D59"/>
    <w:rsid w:val="002954AB"/>
    <w:rsid w:val="0029638E"/>
    <w:rsid w:val="00296A9A"/>
    <w:rsid w:val="00296D41"/>
    <w:rsid w:val="00297D9E"/>
    <w:rsid w:val="002A1017"/>
    <w:rsid w:val="002A1BDE"/>
    <w:rsid w:val="002A2BC5"/>
    <w:rsid w:val="002A3308"/>
    <w:rsid w:val="002A5580"/>
    <w:rsid w:val="002A70D2"/>
    <w:rsid w:val="002A7293"/>
    <w:rsid w:val="002B01BC"/>
    <w:rsid w:val="002B058F"/>
    <w:rsid w:val="002B0706"/>
    <w:rsid w:val="002B1706"/>
    <w:rsid w:val="002B3907"/>
    <w:rsid w:val="002B4E26"/>
    <w:rsid w:val="002B5710"/>
    <w:rsid w:val="002B6C4E"/>
    <w:rsid w:val="002B7C1A"/>
    <w:rsid w:val="002C2CB2"/>
    <w:rsid w:val="002C3DC7"/>
    <w:rsid w:val="002C594C"/>
    <w:rsid w:val="002C5F64"/>
    <w:rsid w:val="002D078D"/>
    <w:rsid w:val="002D0B17"/>
    <w:rsid w:val="002D0D2F"/>
    <w:rsid w:val="002D133C"/>
    <w:rsid w:val="002D227F"/>
    <w:rsid w:val="002D3301"/>
    <w:rsid w:val="002D4F6D"/>
    <w:rsid w:val="002D56CF"/>
    <w:rsid w:val="002D5BE8"/>
    <w:rsid w:val="002D6CA1"/>
    <w:rsid w:val="002D7E6B"/>
    <w:rsid w:val="002E13FA"/>
    <w:rsid w:val="002E3E41"/>
    <w:rsid w:val="002E44E1"/>
    <w:rsid w:val="002E4ADA"/>
    <w:rsid w:val="002E62A9"/>
    <w:rsid w:val="002E7DF9"/>
    <w:rsid w:val="002F08C9"/>
    <w:rsid w:val="002F0F80"/>
    <w:rsid w:val="002F26B3"/>
    <w:rsid w:val="002F3FA0"/>
    <w:rsid w:val="002F4E82"/>
    <w:rsid w:val="002F6B6F"/>
    <w:rsid w:val="002F7D3F"/>
    <w:rsid w:val="003004AD"/>
    <w:rsid w:val="0030066B"/>
    <w:rsid w:val="0030071D"/>
    <w:rsid w:val="003019EC"/>
    <w:rsid w:val="003031DC"/>
    <w:rsid w:val="00303D5B"/>
    <w:rsid w:val="003044DE"/>
    <w:rsid w:val="0030506C"/>
    <w:rsid w:val="00305734"/>
    <w:rsid w:val="00305CED"/>
    <w:rsid w:val="00306998"/>
    <w:rsid w:val="00307E9C"/>
    <w:rsid w:val="0031084F"/>
    <w:rsid w:val="003115C6"/>
    <w:rsid w:val="003118E3"/>
    <w:rsid w:val="00312074"/>
    <w:rsid w:val="003121F9"/>
    <w:rsid w:val="0031337F"/>
    <w:rsid w:val="00314551"/>
    <w:rsid w:val="003149CD"/>
    <w:rsid w:val="00316417"/>
    <w:rsid w:val="003165D0"/>
    <w:rsid w:val="0031677D"/>
    <w:rsid w:val="00317EBD"/>
    <w:rsid w:val="00320882"/>
    <w:rsid w:val="00320ECE"/>
    <w:rsid w:val="00323130"/>
    <w:rsid w:val="00324E1A"/>
    <w:rsid w:val="003260BE"/>
    <w:rsid w:val="00326B99"/>
    <w:rsid w:val="00327E0B"/>
    <w:rsid w:val="00330446"/>
    <w:rsid w:val="00330A21"/>
    <w:rsid w:val="00331164"/>
    <w:rsid w:val="00331A42"/>
    <w:rsid w:val="0033258C"/>
    <w:rsid w:val="00332E42"/>
    <w:rsid w:val="003335D2"/>
    <w:rsid w:val="0033495E"/>
    <w:rsid w:val="0033799D"/>
    <w:rsid w:val="00337D7B"/>
    <w:rsid w:val="00341CEE"/>
    <w:rsid w:val="00341F9C"/>
    <w:rsid w:val="00342250"/>
    <w:rsid w:val="00342525"/>
    <w:rsid w:val="00342FBD"/>
    <w:rsid w:val="00343442"/>
    <w:rsid w:val="003434C3"/>
    <w:rsid w:val="00344B63"/>
    <w:rsid w:val="00347B0F"/>
    <w:rsid w:val="00347D3A"/>
    <w:rsid w:val="00350362"/>
    <w:rsid w:val="00352A7B"/>
    <w:rsid w:val="0035375F"/>
    <w:rsid w:val="0035379B"/>
    <w:rsid w:val="00355693"/>
    <w:rsid w:val="003561F6"/>
    <w:rsid w:val="00357B08"/>
    <w:rsid w:val="00357B1D"/>
    <w:rsid w:val="00357E27"/>
    <w:rsid w:val="0036014B"/>
    <w:rsid w:val="00361D7D"/>
    <w:rsid w:val="00362BA9"/>
    <w:rsid w:val="003640ED"/>
    <w:rsid w:val="003655A3"/>
    <w:rsid w:val="00365900"/>
    <w:rsid w:val="00366CE2"/>
    <w:rsid w:val="00367A5A"/>
    <w:rsid w:val="00371439"/>
    <w:rsid w:val="00374A8C"/>
    <w:rsid w:val="00375CD1"/>
    <w:rsid w:val="00376FFC"/>
    <w:rsid w:val="00381468"/>
    <w:rsid w:val="003815DF"/>
    <w:rsid w:val="00383132"/>
    <w:rsid w:val="0038316B"/>
    <w:rsid w:val="00383D3A"/>
    <w:rsid w:val="00385116"/>
    <w:rsid w:val="003879BD"/>
    <w:rsid w:val="00387F2A"/>
    <w:rsid w:val="00390089"/>
    <w:rsid w:val="00390093"/>
    <w:rsid w:val="003904DC"/>
    <w:rsid w:val="0039140C"/>
    <w:rsid w:val="00391EC5"/>
    <w:rsid w:val="00393D29"/>
    <w:rsid w:val="0039544E"/>
    <w:rsid w:val="00395774"/>
    <w:rsid w:val="003A08C8"/>
    <w:rsid w:val="003A0F89"/>
    <w:rsid w:val="003A1CCD"/>
    <w:rsid w:val="003A355D"/>
    <w:rsid w:val="003A5424"/>
    <w:rsid w:val="003A5B96"/>
    <w:rsid w:val="003A68E4"/>
    <w:rsid w:val="003A7318"/>
    <w:rsid w:val="003A7823"/>
    <w:rsid w:val="003A7A6B"/>
    <w:rsid w:val="003B0499"/>
    <w:rsid w:val="003B10C7"/>
    <w:rsid w:val="003B2739"/>
    <w:rsid w:val="003B2AA8"/>
    <w:rsid w:val="003C0D15"/>
    <w:rsid w:val="003C10D2"/>
    <w:rsid w:val="003C1153"/>
    <w:rsid w:val="003C29C4"/>
    <w:rsid w:val="003C2E1D"/>
    <w:rsid w:val="003C344E"/>
    <w:rsid w:val="003C380D"/>
    <w:rsid w:val="003C3DD8"/>
    <w:rsid w:val="003C462C"/>
    <w:rsid w:val="003C48AA"/>
    <w:rsid w:val="003C5860"/>
    <w:rsid w:val="003C668B"/>
    <w:rsid w:val="003C7247"/>
    <w:rsid w:val="003C73F6"/>
    <w:rsid w:val="003D03E1"/>
    <w:rsid w:val="003D266E"/>
    <w:rsid w:val="003E3C8C"/>
    <w:rsid w:val="003E4FD4"/>
    <w:rsid w:val="003E5F2F"/>
    <w:rsid w:val="003E6B58"/>
    <w:rsid w:val="003E7496"/>
    <w:rsid w:val="003F0502"/>
    <w:rsid w:val="003F2079"/>
    <w:rsid w:val="003F248E"/>
    <w:rsid w:val="003F35C5"/>
    <w:rsid w:val="003F4825"/>
    <w:rsid w:val="003F4943"/>
    <w:rsid w:val="003F720E"/>
    <w:rsid w:val="003F7308"/>
    <w:rsid w:val="003F7BF1"/>
    <w:rsid w:val="00400B26"/>
    <w:rsid w:val="00400BDD"/>
    <w:rsid w:val="004029DA"/>
    <w:rsid w:val="00403E74"/>
    <w:rsid w:val="00404416"/>
    <w:rsid w:val="00404EE4"/>
    <w:rsid w:val="00404F72"/>
    <w:rsid w:val="004063B9"/>
    <w:rsid w:val="0040749B"/>
    <w:rsid w:val="004106F8"/>
    <w:rsid w:val="00410CB5"/>
    <w:rsid w:val="0041121E"/>
    <w:rsid w:val="0041195A"/>
    <w:rsid w:val="00411DE8"/>
    <w:rsid w:val="004129ED"/>
    <w:rsid w:val="00413E5D"/>
    <w:rsid w:val="0041403A"/>
    <w:rsid w:val="004161F7"/>
    <w:rsid w:val="00416676"/>
    <w:rsid w:val="00416FE5"/>
    <w:rsid w:val="00420C1B"/>
    <w:rsid w:val="00420D1A"/>
    <w:rsid w:val="004215B9"/>
    <w:rsid w:val="00422988"/>
    <w:rsid w:val="0042395C"/>
    <w:rsid w:val="004254FB"/>
    <w:rsid w:val="00425520"/>
    <w:rsid w:val="004269B9"/>
    <w:rsid w:val="00427023"/>
    <w:rsid w:val="004304E2"/>
    <w:rsid w:val="004305DC"/>
    <w:rsid w:val="0043149A"/>
    <w:rsid w:val="0043153A"/>
    <w:rsid w:val="00431541"/>
    <w:rsid w:val="004346FF"/>
    <w:rsid w:val="004350B6"/>
    <w:rsid w:val="00435172"/>
    <w:rsid w:val="00435D87"/>
    <w:rsid w:val="00440E91"/>
    <w:rsid w:val="00441643"/>
    <w:rsid w:val="00443280"/>
    <w:rsid w:val="00445BAE"/>
    <w:rsid w:val="00445C78"/>
    <w:rsid w:val="00445E73"/>
    <w:rsid w:val="00447659"/>
    <w:rsid w:val="00450545"/>
    <w:rsid w:val="0045062B"/>
    <w:rsid w:val="004520BF"/>
    <w:rsid w:val="00452EE0"/>
    <w:rsid w:val="00453774"/>
    <w:rsid w:val="00453FCF"/>
    <w:rsid w:val="00455C4B"/>
    <w:rsid w:val="00455CA2"/>
    <w:rsid w:val="00456429"/>
    <w:rsid w:val="00456BB7"/>
    <w:rsid w:val="004578A7"/>
    <w:rsid w:val="00461326"/>
    <w:rsid w:val="00461380"/>
    <w:rsid w:val="0046188E"/>
    <w:rsid w:val="004657E4"/>
    <w:rsid w:val="00466E27"/>
    <w:rsid w:val="004670E0"/>
    <w:rsid w:val="00470E8D"/>
    <w:rsid w:val="00471AD3"/>
    <w:rsid w:val="00472351"/>
    <w:rsid w:val="004737FC"/>
    <w:rsid w:val="00477B2A"/>
    <w:rsid w:val="004803AB"/>
    <w:rsid w:val="00480BA1"/>
    <w:rsid w:val="0048406A"/>
    <w:rsid w:val="0048437D"/>
    <w:rsid w:val="00485440"/>
    <w:rsid w:val="004862D7"/>
    <w:rsid w:val="0048646B"/>
    <w:rsid w:val="00487DD1"/>
    <w:rsid w:val="00487F6E"/>
    <w:rsid w:val="004940A9"/>
    <w:rsid w:val="004953C7"/>
    <w:rsid w:val="00495527"/>
    <w:rsid w:val="00495EA0"/>
    <w:rsid w:val="0049639B"/>
    <w:rsid w:val="0049750C"/>
    <w:rsid w:val="00497AB5"/>
    <w:rsid w:val="00497DA5"/>
    <w:rsid w:val="004A014B"/>
    <w:rsid w:val="004A0BCB"/>
    <w:rsid w:val="004A19A7"/>
    <w:rsid w:val="004A1A9D"/>
    <w:rsid w:val="004A2B3E"/>
    <w:rsid w:val="004A40D7"/>
    <w:rsid w:val="004A5379"/>
    <w:rsid w:val="004A6755"/>
    <w:rsid w:val="004B0CF0"/>
    <w:rsid w:val="004B0F7E"/>
    <w:rsid w:val="004B29FF"/>
    <w:rsid w:val="004B330F"/>
    <w:rsid w:val="004B4F55"/>
    <w:rsid w:val="004B5081"/>
    <w:rsid w:val="004B5362"/>
    <w:rsid w:val="004B5B62"/>
    <w:rsid w:val="004B64F6"/>
    <w:rsid w:val="004B6552"/>
    <w:rsid w:val="004B66B8"/>
    <w:rsid w:val="004B6957"/>
    <w:rsid w:val="004B7339"/>
    <w:rsid w:val="004B78C3"/>
    <w:rsid w:val="004C0188"/>
    <w:rsid w:val="004C0205"/>
    <w:rsid w:val="004C1037"/>
    <w:rsid w:val="004C11C1"/>
    <w:rsid w:val="004C120A"/>
    <w:rsid w:val="004C25A5"/>
    <w:rsid w:val="004C2E4E"/>
    <w:rsid w:val="004C3946"/>
    <w:rsid w:val="004C3D5C"/>
    <w:rsid w:val="004C5775"/>
    <w:rsid w:val="004C6CBB"/>
    <w:rsid w:val="004D1B32"/>
    <w:rsid w:val="004D3247"/>
    <w:rsid w:val="004D6017"/>
    <w:rsid w:val="004D6FAC"/>
    <w:rsid w:val="004D7668"/>
    <w:rsid w:val="004E07E5"/>
    <w:rsid w:val="004E0DC7"/>
    <w:rsid w:val="004E115C"/>
    <w:rsid w:val="004E178C"/>
    <w:rsid w:val="004E2B82"/>
    <w:rsid w:val="004E4545"/>
    <w:rsid w:val="004E4D70"/>
    <w:rsid w:val="004E7321"/>
    <w:rsid w:val="004E7871"/>
    <w:rsid w:val="004E7BD9"/>
    <w:rsid w:val="004F0D08"/>
    <w:rsid w:val="004F3FAB"/>
    <w:rsid w:val="004F4AA4"/>
    <w:rsid w:val="004F4DB4"/>
    <w:rsid w:val="004F6C28"/>
    <w:rsid w:val="004F79B9"/>
    <w:rsid w:val="00500074"/>
    <w:rsid w:val="005001D0"/>
    <w:rsid w:val="005009BF"/>
    <w:rsid w:val="005024E7"/>
    <w:rsid w:val="005032FA"/>
    <w:rsid w:val="00506731"/>
    <w:rsid w:val="00511895"/>
    <w:rsid w:val="00511EC0"/>
    <w:rsid w:val="0051580E"/>
    <w:rsid w:val="00515B13"/>
    <w:rsid w:val="005213DE"/>
    <w:rsid w:val="00521FC4"/>
    <w:rsid w:val="0052298C"/>
    <w:rsid w:val="005234A4"/>
    <w:rsid w:val="005236B8"/>
    <w:rsid w:val="00523991"/>
    <w:rsid w:val="00523C76"/>
    <w:rsid w:val="00525DDD"/>
    <w:rsid w:val="005308E9"/>
    <w:rsid w:val="00532286"/>
    <w:rsid w:val="005324D8"/>
    <w:rsid w:val="00532C92"/>
    <w:rsid w:val="00533CA2"/>
    <w:rsid w:val="00533ED2"/>
    <w:rsid w:val="00535BD2"/>
    <w:rsid w:val="00535FA9"/>
    <w:rsid w:val="00536507"/>
    <w:rsid w:val="00536629"/>
    <w:rsid w:val="00540162"/>
    <w:rsid w:val="0054063E"/>
    <w:rsid w:val="00543343"/>
    <w:rsid w:val="005454AA"/>
    <w:rsid w:val="005454D8"/>
    <w:rsid w:val="00545C97"/>
    <w:rsid w:val="00547329"/>
    <w:rsid w:val="00547793"/>
    <w:rsid w:val="00551353"/>
    <w:rsid w:val="00551686"/>
    <w:rsid w:val="005522A2"/>
    <w:rsid w:val="0055279B"/>
    <w:rsid w:val="00552C20"/>
    <w:rsid w:val="00554203"/>
    <w:rsid w:val="005558B7"/>
    <w:rsid w:val="005579E1"/>
    <w:rsid w:val="00560325"/>
    <w:rsid w:val="00560D55"/>
    <w:rsid w:val="0056175A"/>
    <w:rsid w:val="00562F41"/>
    <w:rsid w:val="00563036"/>
    <w:rsid w:val="0056453D"/>
    <w:rsid w:val="0056592B"/>
    <w:rsid w:val="00565993"/>
    <w:rsid w:val="00567720"/>
    <w:rsid w:val="00567B0C"/>
    <w:rsid w:val="00567C5D"/>
    <w:rsid w:val="00570749"/>
    <w:rsid w:val="00570D00"/>
    <w:rsid w:val="005729FB"/>
    <w:rsid w:val="00572A4B"/>
    <w:rsid w:val="00573C28"/>
    <w:rsid w:val="005744CC"/>
    <w:rsid w:val="00575545"/>
    <w:rsid w:val="00580A08"/>
    <w:rsid w:val="00581A17"/>
    <w:rsid w:val="0058207E"/>
    <w:rsid w:val="00583869"/>
    <w:rsid w:val="00583990"/>
    <w:rsid w:val="0058676E"/>
    <w:rsid w:val="00586B56"/>
    <w:rsid w:val="00587440"/>
    <w:rsid w:val="00587DEF"/>
    <w:rsid w:val="0059106C"/>
    <w:rsid w:val="00592F2F"/>
    <w:rsid w:val="0059391B"/>
    <w:rsid w:val="00594588"/>
    <w:rsid w:val="00597323"/>
    <w:rsid w:val="00597662"/>
    <w:rsid w:val="00597829"/>
    <w:rsid w:val="005A10BB"/>
    <w:rsid w:val="005A3490"/>
    <w:rsid w:val="005A3E01"/>
    <w:rsid w:val="005A3E42"/>
    <w:rsid w:val="005A5C69"/>
    <w:rsid w:val="005A7847"/>
    <w:rsid w:val="005A7F91"/>
    <w:rsid w:val="005B07B2"/>
    <w:rsid w:val="005B07E5"/>
    <w:rsid w:val="005B0E39"/>
    <w:rsid w:val="005B2450"/>
    <w:rsid w:val="005B40A5"/>
    <w:rsid w:val="005B66E8"/>
    <w:rsid w:val="005B6AD5"/>
    <w:rsid w:val="005B791D"/>
    <w:rsid w:val="005C1424"/>
    <w:rsid w:val="005C250A"/>
    <w:rsid w:val="005C3351"/>
    <w:rsid w:val="005C5A37"/>
    <w:rsid w:val="005D03E5"/>
    <w:rsid w:val="005D153A"/>
    <w:rsid w:val="005D4325"/>
    <w:rsid w:val="005D46AD"/>
    <w:rsid w:val="005D51D7"/>
    <w:rsid w:val="005D5B12"/>
    <w:rsid w:val="005D5FAB"/>
    <w:rsid w:val="005D67BD"/>
    <w:rsid w:val="005D7047"/>
    <w:rsid w:val="005E0352"/>
    <w:rsid w:val="005E0AF2"/>
    <w:rsid w:val="005E0FF2"/>
    <w:rsid w:val="005E14BA"/>
    <w:rsid w:val="005E15CB"/>
    <w:rsid w:val="005E2368"/>
    <w:rsid w:val="005E312B"/>
    <w:rsid w:val="005E3C8D"/>
    <w:rsid w:val="005E3FBC"/>
    <w:rsid w:val="005E5004"/>
    <w:rsid w:val="005E523C"/>
    <w:rsid w:val="005E5267"/>
    <w:rsid w:val="005E5B4F"/>
    <w:rsid w:val="005E7FE1"/>
    <w:rsid w:val="005F1C17"/>
    <w:rsid w:val="005F23FD"/>
    <w:rsid w:val="005F254A"/>
    <w:rsid w:val="005F25E1"/>
    <w:rsid w:val="005F2F85"/>
    <w:rsid w:val="005F3047"/>
    <w:rsid w:val="005F4B17"/>
    <w:rsid w:val="005F5DAE"/>
    <w:rsid w:val="005F6465"/>
    <w:rsid w:val="005F65AE"/>
    <w:rsid w:val="005F65D6"/>
    <w:rsid w:val="005F69AB"/>
    <w:rsid w:val="005F71D5"/>
    <w:rsid w:val="006006B4"/>
    <w:rsid w:val="00600D5F"/>
    <w:rsid w:val="00601FF7"/>
    <w:rsid w:val="006022A5"/>
    <w:rsid w:val="006022D2"/>
    <w:rsid w:val="006035F0"/>
    <w:rsid w:val="00603D0D"/>
    <w:rsid w:val="00606B9C"/>
    <w:rsid w:val="006106A8"/>
    <w:rsid w:val="0061235B"/>
    <w:rsid w:val="00613204"/>
    <w:rsid w:val="00615C2E"/>
    <w:rsid w:val="006168CC"/>
    <w:rsid w:val="00621B79"/>
    <w:rsid w:val="00622469"/>
    <w:rsid w:val="00624D92"/>
    <w:rsid w:val="00625C67"/>
    <w:rsid w:val="00625FD1"/>
    <w:rsid w:val="00630611"/>
    <w:rsid w:val="0063108A"/>
    <w:rsid w:val="00631F0B"/>
    <w:rsid w:val="00632F9D"/>
    <w:rsid w:val="00634166"/>
    <w:rsid w:val="006346E5"/>
    <w:rsid w:val="0064081D"/>
    <w:rsid w:val="00640979"/>
    <w:rsid w:val="00641377"/>
    <w:rsid w:val="006417B4"/>
    <w:rsid w:val="00641E88"/>
    <w:rsid w:val="00643C5D"/>
    <w:rsid w:val="00645137"/>
    <w:rsid w:val="006458C4"/>
    <w:rsid w:val="006471FD"/>
    <w:rsid w:val="00647C3F"/>
    <w:rsid w:val="00647C67"/>
    <w:rsid w:val="00647E72"/>
    <w:rsid w:val="00650325"/>
    <w:rsid w:val="006503CA"/>
    <w:rsid w:val="00651317"/>
    <w:rsid w:val="00652F10"/>
    <w:rsid w:val="00652F89"/>
    <w:rsid w:val="00654143"/>
    <w:rsid w:val="0065460D"/>
    <w:rsid w:val="006548B3"/>
    <w:rsid w:val="006561DE"/>
    <w:rsid w:val="00656E1D"/>
    <w:rsid w:val="00657518"/>
    <w:rsid w:val="006579F6"/>
    <w:rsid w:val="00657A6F"/>
    <w:rsid w:val="006604C0"/>
    <w:rsid w:val="00660639"/>
    <w:rsid w:val="00660643"/>
    <w:rsid w:val="00662816"/>
    <w:rsid w:val="006638B2"/>
    <w:rsid w:val="00664C33"/>
    <w:rsid w:val="006654A4"/>
    <w:rsid w:val="0066553C"/>
    <w:rsid w:val="006661FB"/>
    <w:rsid w:val="006674B2"/>
    <w:rsid w:val="006679E3"/>
    <w:rsid w:val="0067041D"/>
    <w:rsid w:val="00670AF8"/>
    <w:rsid w:val="00671BBD"/>
    <w:rsid w:val="00672017"/>
    <w:rsid w:val="00672567"/>
    <w:rsid w:val="00675D22"/>
    <w:rsid w:val="00676ED4"/>
    <w:rsid w:val="00681C6F"/>
    <w:rsid w:val="00682F24"/>
    <w:rsid w:val="0068348D"/>
    <w:rsid w:val="006836D9"/>
    <w:rsid w:val="006838D2"/>
    <w:rsid w:val="00685A76"/>
    <w:rsid w:val="00690BF4"/>
    <w:rsid w:val="00691D00"/>
    <w:rsid w:val="0069345D"/>
    <w:rsid w:val="00693868"/>
    <w:rsid w:val="00693A6A"/>
    <w:rsid w:val="00693B98"/>
    <w:rsid w:val="00695003"/>
    <w:rsid w:val="00695832"/>
    <w:rsid w:val="006A070D"/>
    <w:rsid w:val="006A1A6B"/>
    <w:rsid w:val="006A3313"/>
    <w:rsid w:val="006A3B11"/>
    <w:rsid w:val="006A5C95"/>
    <w:rsid w:val="006A5F6E"/>
    <w:rsid w:val="006A7819"/>
    <w:rsid w:val="006A7824"/>
    <w:rsid w:val="006A7E7A"/>
    <w:rsid w:val="006B02E0"/>
    <w:rsid w:val="006B1A3B"/>
    <w:rsid w:val="006B2E44"/>
    <w:rsid w:val="006B3896"/>
    <w:rsid w:val="006B3D96"/>
    <w:rsid w:val="006B50C1"/>
    <w:rsid w:val="006C017E"/>
    <w:rsid w:val="006C09EB"/>
    <w:rsid w:val="006C2902"/>
    <w:rsid w:val="006C4BC8"/>
    <w:rsid w:val="006C52A0"/>
    <w:rsid w:val="006C531C"/>
    <w:rsid w:val="006C68E2"/>
    <w:rsid w:val="006C6EB2"/>
    <w:rsid w:val="006C7519"/>
    <w:rsid w:val="006D1B15"/>
    <w:rsid w:val="006D240A"/>
    <w:rsid w:val="006D245D"/>
    <w:rsid w:val="006D2766"/>
    <w:rsid w:val="006D3593"/>
    <w:rsid w:val="006D3E09"/>
    <w:rsid w:val="006D3F47"/>
    <w:rsid w:val="006D4503"/>
    <w:rsid w:val="006D4CAD"/>
    <w:rsid w:val="006D6162"/>
    <w:rsid w:val="006D6E1F"/>
    <w:rsid w:val="006D7148"/>
    <w:rsid w:val="006E0A37"/>
    <w:rsid w:val="006E1DD0"/>
    <w:rsid w:val="006E2019"/>
    <w:rsid w:val="006E2D0A"/>
    <w:rsid w:val="006E4820"/>
    <w:rsid w:val="006E4C2C"/>
    <w:rsid w:val="006E5268"/>
    <w:rsid w:val="006E55EB"/>
    <w:rsid w:val="006E6024"/>
    <w:rsid w:val="006E635D"/>
    <w:rsid w:val="006E6726"/>
    <w:rsid w:val="006E758C"/>
    <w:rsid w:val="006E7CE5"/>
    <w:rsid w:val="006E7D37"/>
    <w:rsid w:val="006F1D64"/>
    <w:rsid w:val="006F22E1"/>
    <w:rsid w:val="006F29B9"/>
    <w:rsid w:val="006F3540"/>
    <w:rsid w:val="006F3791"/>
    <w:rsid w:val="006F3BE4"/>
    <w:rsid w:val="006F428E"/>
    <w:rsid w:val="006F57FC"/>
    <w:rsid w:val="006F5920"/>
    <w:rsid w:val="006F61B2"/>
    <w:rsid w:val="006F6C28"/>
    <w:rsid w:val="006F7331"/>
    <w:rsid w:val="006F743E"/>
    <w:rsid w:val="007005F4"/>
    <w:rsid w:val="007010A3"/>
    <w:rsid w:val="0070179F"/>
    <w:rsid w:val="00701966"/>
    <w:rsid w:val="00701C1D"/>
    <w:rsid w:val="0070259A"/>
    <w:rsid w:val="007025E8"/>
    <w:rsid w:val="00702872"/>
    <w:rsid w:val="00702A42"/>
    <w:rsid w:val="0070377C"/>
    <w:rsid w:val="00703A68"/>
    <w:rsid w:val="00703CBA"/>
    <w:rsid w:val="00704698"/>
    <w:rsid w:val="00704DD7"/>
    <w:rsid w:val="007050A9"/>
    <w:rsid w:val="00705876"/>
    <w:rsid w:val="00706409"/>
    <w:rsid w:val="007077E1"/>
    <w:rsid w:val="007100B2"/>
    <w:rsid w:val="007110A5"/>
    <w:rsid w:val="007125A0"/>
    <w:rsid w:val="007129B4"/>
    <w:rsid w:val="0071414A"/>
    <w:rsid w:val="0071725A"/>
    <w:rsid w:val="007216E4"/>
    <w:rsid w:val="007217B0"/>
    <w:rsid w:val="00721B90"/>
    <w:rsid w:val="00721E5E"/>
    <w:rsid w:val="00722417"/>
    <w:rsid w:val="007242E4"/>
    <w:rsid w:val="0072488C"/>
    <w:rsid w:val="0072642F"/>
    <w:rsid w:val="00730170"/>
    <w:rsid w:val="0073134F"/>
    <w:rsid w:val="007321E5"/>
    <w:rsid w:val="00734863"/>
    <w:rsid w:val="007359C2"/>
    <w:rsid w:val="0073770A"/>
    <w:rsid w:val="00740F81"/>
    <w:rsid w:val="00743845"/>
    <w:rsid w:val="00743BEA"/>
    <w:rsid w:val="007456EB"/>
    <w:rsid w:val="007464B2"/>
    <w:rsid w:val="00746D5A"/>
    <w:rsid w:val="00747AFD"/>
    <w:rsid w:val="00750626"/>
    <w:rsid w:val="00754DAF"/>
    <w:rsid w:val="00755755"/>
    <w:rsid w:val="007558BB"/>
    <w:rsid w:val="00755A6F"/>
    <w:rsid w:val="00760789"/>
    <w:rsid w:val="00760C10"/>
    <w:rsid w:val="00761AEC"/>
    <w:rsid w:val="0076273A"/>
    <w:rsid w:val="007646DD"/>
    <w:rsid w:val="00764B23"/>
    <w:rsid w:val="00764C2E"/>
    <w:rsid w:val="007663DA"/>
    <w:rsid w:val="007678F9"/>
    <w:rsid w:val="0077250D"/>
    <w:rsid w:val="00772837"/>
    <w:rsid w:val="00772C79"/>
    <w:rsid w:val="0077349B"/>
    <w:rsid w:val="007743EB"/>
    <w:rsid w:val="00775B17"/>
    <w:rsid w:val="00776ECA"/>
    <w:rsid w:val="007806EA"/>
    <w:rsid w:val="00782DD1"/>
    <w:rsid w:val="00785180"/>
    <w:rsid w:val="00785528"/>
    <w:rsid w:val="00785B0D"/>
    <w:rsid w:val="00787CBA"/>
    <w:rsid w:val="00791473"/>
    <w:rsid w:val="00792B9C"/>
    <w:rsid w:val="00793B66"/>
    <w:rsid w:val="00794DE4"/>
    <w:rsid w:val="00794EC0"/>
    <w:rsid w:val="00795662"/>
    <w:rsid w:val="00795B09"/>
    <w:rsid w:val="00796841"/>
    <w:rsid w:val="00797555"/>
    <w:rsid w:val="007A02F1"/>
    <w:rsid w:val="007A0A99"/>
    <w:rsid w:val="007A1A54"/>
    <w:rsid w:val="007A23C9"/>
    <w:rsid w:val="007A2C8E"/>
    <w:rsid w:val="007A3367"/>
    <w:rsid w:val="007A3398"/>
    <w:rsid w:val="007A3D7F"/>
    <w:rsid w:val="007A574E"/>
    <w:rsid w:val="007A6ECC"/>
    <w:rsid w:val="007B002A"/>
    <w:rsid w:val="007B0D2A"/>
    <w:rsid w:val="007B110B"/>
    <w:rsid w:val="007B16BE"/>
    <w:rsid w:val="007B212D"/>
    <w:rsid w:val="007B23BC"/>
    <w:rsid w:val="007B5F79"/>
    <w:rsid w:val="007B6567"/>
    <w:rsid w:val="007C0497"/>
    <w:rsid w:val="007C05AE"/>
    <w:rsid w:val="007C1096"/>
    <w:rsid w:val="007C3DBB"/>
    <w:rsid w:val="007C3FD4"/>
    <w:rsid w:val="007C4973"/>
    <w:rsid w:val="007C5DE2"/>
    <w:rsid w:val="007C5FC4"/>
    <w:rsid w:val="007C7950"/>
    <w:rsid w:val="007C7C64"/>
    <w:rsid w:val="007D0B96"/>
    <w:rsid w:val="007D1B71"/>
    <w:rsid w:val="007D1CC0"/>
    <w:rsid w:val="007D3117"/>
    <w:rsid w:val="007D4AE7"/>
    <w:rsid w:val="007D4C10"/>
    <w:rsid w:val="007D5250"/>
    <w:rsid w:val="007D535C"/>
    <w:rsid w:val="007D56B9"/>
    <w:rsid w:val="007D66E8"/>
    <w:rsid w:val="007D778F"/>
    <w:rsid w:val="007E01D3"/>
    <w:rsid w:val="007E1DB7"/>
    <w:rsid w:val="007E2509"/>
    <w:rsid w:val="007E3D0C"/>
    <w:rsid w:val="007E458B"/>
    <w:rsid w:val="007E500E"/>
    <w:rsid w:val="007E5505"/>
    <w:rsid w:val="007E780A"/>
    <w:rsid w:val="007F0840"/>
    <w:rsid w:val="007F4E9A"/>
    <w:rsid w:val="007F6F3F"/>
    <w:rsid w:val="00801385"/>
    <w:rsid w:val="0080144A"/>
    <w:rsid w:val="00801692"/>
    <w:rsid w:val="00801B87"/>
    <w:rsid w:val="00801D8C"/>
    <w:rsid w:val="008041B2"/>
    <w:rsid w:val="00805493"/>
    <w:rsid w:val="0080552D"/>
    <w:rsid w:val="00807528"/>
    <w:rsid w:val="00810473"/>
    <w:rsid w:val="008118AD"/>
    <w:rsid w:val="008129B1"/>
    <w:rsid w:val="00814A0E"/>
    <w:rsid w:val="00814F82"/>
    <w:rsid w:val="00817846"/>
    <w:rsid w:val="008227E7"/>
    <w:rsid w:val="00824750"/>
    <w:rsid w:val="008249DA"/>
    <w:rsid w:val="00825D5C"/>
    <w:rsid w:val="00826426"/>
    <w:rsid w:val="00826A55"/>
    <w:rsid w:val="0082755E"/>
    <w:rsid w:val="0082780F"/>
    <w:rsid w:val="008278F5"/>
    <w:rsid w:val="008278FE"/>
    <w:rsid w:val="00832A85"/>
    <w:rsid w:val="0083456A"/>
    <w:rsid w:val="00834B3D"/>
    <w:rsid w:val="00834F97"/>
    <w:rsid w:val="00840700"/>
    <w:rsid w:val="008411D3"/>
    <w:rsid w:val="00843CF5"/>
    <w:rsid w:val="00843D4C"/>
    <w:rsid w:val="0084423D"/>
    <w:rsid w:val="0084427E"/>
    <w:rsid w:val="00844941"/>
    <w:rsid w:val="00845722"/>
    <w:rsid w:val="00845D1D"/>
    <w:rsid w:val="00847DE5"/>
    <w:rsid w:val="00847DF3"/>
    <w:rsid w:val="008512C8"/>
    <w:rsid w:val="00852BA8"/>
    <w:rsid w:val="0085323A"/>
    <w:rsid w:val="00853277"/>
    <w:rsid w:val="0085336E"/>
    <w:rsid w:val="00855E85"/>
    <w:rsid w:val="00856D7A"/>
    <w:rsid w:val="008571B9"/>
    <w:rsid w:val="00860266"/>
    <w:rsid w:val="008606C4"/>
    <w:rsid w:val="00861681"/>
    <w:rsid w:val="0086256C"/>
    <w:rsid w:val="00862B51"/>
    <w:rsid w:val="00863062"/>
    <w:rsid w:val="00863094"/>
    <w:rsid w:val="00863BC5"/>
    <w:rsid w:val="008648E5"/>
    <w:rsid w:val="00867270"/>
    <w:rsid w:val="0087080C"/>
    <w:rsid w:val="00873682"/>
    <w:rsid w:val="00873988"/>
    <w:rsid w:val="0087425B"/>
    <w:rsid w:val="0087522F"/>
    <w:rsid w:val="00875AFC"/>
    <w:rsid w:val="008768B4"/>
    <w:rsid w:val="00877A97"/>
    <w:rsid w:val="00883AC0"/>
    <w:rsid w:val="00884238"/>
    <w:rsid w:val="0088571A"/>
    <w:rsid w:val="00887224"/>
    <w:rsid w:val="00892044"/>
    <w:rsid w:val="00893FF0"/>
    <w:rsid w:val="00895820"/>
    <w:rsid w:val="00895C54"/>
    <w:rsid w:val="0089656F"/>
    <w:rsid w:val="008965E4"/>
    <w:rsid w:val="00896BA4"/>
    <w:rsid w:val="008970D9"/>
    <w:rsid w:val="0089721B"/>
    <w:rsid w:val="00897E0C"/>
    <w:rsid w:val="00897FEE"/>
    <w:rsid w:val="008A0B43"/>
    <w:rsid w:val="008A23D4"/>
    <w:rsid w:val="008A30D2"/>
    <w:rsid w:val="008A5E3D"/>
    <w:rsid w:val="008A6DC4"/>
    <w:rsid w:val="008A6E46"/>
    <w:rsid w:val="008A7B7A"/>
    <w:rsid w:val="008B1106"/>
    <w:rsid w:val="008B1134"/>
    <w:rsid w:val="008B1833"/>
    <w:rsid w:val="008B227F"/>
    <w:rsid w:val="008B41A8"/>
    <w:rsid w:val="008B4CC4"/>
    <w:rsid w:val="008B5CBD"/>
    <w:rsid w:val="008B7361"/>
    <w:rsid w:val="008C09FC"/>
    <w:rsid w:val="008C0AF2"/>
    <w:rsid w:val="008C0B64"/>
    <w:rsid w:val="008C29C3"/>
    <w:rsid w:val="008C399D"/>
    <w:rsid w:val="008C453E"/>
    <w:rsid w:val="008C60B3"/>
    <w:rsid w:val="008C62FC"/>
    <w:rsid w:val="008C6AD8"/>
    <w:rsid w:val="008D0DC0"/>
    <w:rsid w:val="008D1BEC"/>
    <w:rsid w:val="008D2684"/>
    <w:rsid w:val="008D3EFB"/>
    <w:rsid w:val="008D4201"/>
    <w:rsid w:val="008D4C2C"/>
    <w:rsid w:val="008D506A"/>
    <w:rsid w:val="008D57FC"/>
    <w:rsid w:val="008D701D"/>
    <w:rsid w:val="008E210A"/>
    <w:rsid w:val="008E2EDB"/>
    <w:rsid w:val="008E3231"/>
    <w:rsid w:val="008E3A74"/>
    <w:rsid w:val="008E3F94"/>
    <w:rsid w:val="008E4A0B"/>
    <w:rsid w:val="008E7B09"/>
    <w:rsid w:val="008F055C"/>
    <w:rsid w:val="008F105C"/>
    <w:rsid w:val="008F23BC"/>
    <w:rsid w:val="008F38AB"/>
    <w:rsid w:val="008F43AE"/>
    <w:rsid w:val="008F4B64"/>
    <w:rsid w:val="008F69D7"/>
    <w:rsid w:val="008F76D5"/>
    <w:rsid w:val="008F7E0C"/>
    <w:rsid w:val="009023B8"/>
    <w:rsid w:val="00902747"/>
    <w:rsid w:val="00903A3C"/>
    <w:rsid w:val="00903C1A"/>
    <w:rsid w:val="00905F4C"/>
    <w:rsid w:val="00906842"/>
    <w:rsid w:val="00906DCE"/>
    <w:rsid w:val="00907074"/>
    <w:rsid w:val="009102B9"/>
    <w:rsid w:val="009104F6"/>
    <w:rsid w:val="00910657"/>
    <w:rsid w:val="00910B6E"/>
    <w:rsid w:val="00911410"/>
    <w:rsid w:val="00911F1F"/>
    <w:rsid w:val="00912E0C"/>
    <w:rsid w:val="0091327E"/>
    <w:rsid w:val="00915258"/>
    <w:rsid w:val="0091557C"/>
    <w:rsid w:val="00915AE4"/>
    <w:rsid w:val="0091625D"/>
    <w:rsid w:val="0091685D"/>
    <w:rsid w:val="00916A5A"/>
    <w:rsid w:val="00917A88"/>
    <w:rsid w:val="009206CE"/>
    <w:rsid w:val="00920D2D"/>
    <w:rsid w:val="009222AE"/>
    <w:rsid w:val="00922436"/>
    <w:rsid w:val="00922BF1"/>
    <w:rsid w:val="009239E0"/>
    <w:rsid w:val="009244B3"/>
    <w:rsid w:val="00924795"/>
    <w:rsid w:val="009249B6"/>
    <w:rsid w:val="00925FBE"/>
    <w:rsid w:val="00930238"/>
    <w:rsid w:val="0093083C"/>
    <w:rsid w:val="0093242E"/>
    <w:rsid w:val="0093279D"/>
    <w:rsid w:val="00932CD1"/>
    <w:rsid w:val="0093522A"/>
    <w:rsid w:val="00935919"/>
    <w:rsid w:val="00936559"/>
    <w:rsid w:val="009376B0"/>
    <w:rsid w:val="00937ED1"/>
    <w:rsid w:val="009412E9"/>
    <w:rsid w:val="009412EE"/>
    <w:rsid w:val="0094157E"/>
    <w:rsid w:val="00941E18"/>
    <w:rsid w:val="00943C4C"/>
    <w:rsid w:val="00944A74"/>
    <w:rsid w:val="0094558A"/>
    <w:rsid w:val="0094601B"/>
    <w:rsid w:val="00947026"/>
    <w:rsid w:val="009477CB"/>
    <w:rsid w:val="00947CFF"/>
    <w:rsid w:val="00947DF2"/>
    <w:rsid w:val="009514EF"/>
    <w:rsid w:val="00951A5A"/>
    <w:rsid w:val="00954C05"/>
    <w:rsid w:val="00955199"/>
    <w:rsid w:val="009556D4"/>
    <w:rsid w:val="009559B9"/>
    <w:rsid w:val="00956081"/>
    <w:rsid w:val="00957C8A"/>
    <w:rsid w:val="00957E10"/>
    <w:rsid w:val="009600D7"/>
    <w:rsid w:val="0096063E"/>
    <w:rsid w:val="009609D4"/>
    <w:rsid w:val="00960B80"/>
    <w:rsid w:val="00965153"/>
    <w:rsid w:val="009651E7"/>
    <w:rsid w:val="0096555E"/>
    <w:rsid w:val="0096771B"/>
    <w:rsid w:val="00971874"/>
    <w:rsid w:val="0097216D"/>
    <w:rsid w:val="00975573"/>
    <w:rsid w:val="00975926"/>
    <w:rsid w:val="00975CEF"/>
    <w:rsid w:val="00977CA7"/>
    <w:rsid w:val="0098291F"/>
    <w:rsid w:val="00984284"/>
    <w:rsid w:val="00986D9C"/>
    <w:rsid w:val="00991ACE"/>
    <w:rsid w:val="00991FE5"/>
    <w:rsid w:val="00993BF4"/>
    <w:rsid w:val="00993DCE"/>
    <w:rsid w:val="009943A1"/>
    <w:rsid w:val="00995BF5"/>
    <w:rsid w:val="009A095C"/>
    <w:rsid w:val="009A0E28"/>
    <w:rsid w:val="009A0EED"/>
    <w:rsid w:val="009A1448"/>
    <w:rsid w:val="009A1FE8"/>
    <w:rsid w:val="009A2853"/>
    <w:rsid w:val="009A2AA7"/>
    <w:rsid w:val="009A341A"/>
    <w:rsid w:val="009A386D"/>
    <w:rsid w:val="009A4A60"/>
    <w:rsid w:val="009A712A"/>
    <w:rsid w:val="009A7374"/>
    <w:rsid w:val="009A7C02"/>
    <w:rsid w:val="009B0B04"/>
    <w:rsid w:val="009B0B42"/>
    <w:rsid w:val="009B0E45"/>
    <w:rsid w:val="009B1F6B"/>
    <w:rsid w:val="009B3107"/>
    <w:rsid w:val="009B48BF"/>
    <w:rsid w:val="009B504E"/>
    <w:rsid w:val="009B612E"/>
    <w:rsid w:val="009B6A84"/>
    <w:rsid w:val="009B7585"/>
    <w:rsid w:val="009C0590"/>
    <w:rsid w:val="009C09F1"/>
    <w:rsid w:val="009C0E32"/>
    <w:rsid w:val="009C17AF"/>
    <w:rsid w:val="009C1C6A"/>
    <w:rsid w:val="009C1CB2"/>
    <w:rsid w:val="009C1EF8"/>
    <w:rsid w:val="009C329C"/>
    <w:rsid w:val="009C42D7"/>
    <w:rsid w:val="009C55E7"/>
    <w:rsid w:val="009C63AC"/>
    <w:rsid w:val="009C6A3F"/>
    <w:rsid w:val="009D0D51"/>
    <w:rsid w:val="009D1AFF"/>
    <w:rsid w:val="009D27C6"/>
    <w:rsid w:val="009D549A"/>
    <w:rsid w:val="009E0561"/>
    <w:rsid w:val="009E1B56"/>
    <w:rsid w:val="009E2415"/>
    <w:rsid w:val="009E269D"/>
    <w:rsid w:val="009E2DA1"/>
    <w:rsid w:val="009E3337"/>
    <w:rsid w:val="009E7292"/>
    <w:rsid w:val="009E79F7"/>
    <w:rsid w:val="009F0005"/>
    <w:rsid w:val="009F0977"/>
    <w:rsid w:val="009F0C13"/>
    <w:rsid w:val="009F1583"/>
    <w:rsid w:val="009F1768"/>
    <w:rsid w:val="009F53A8"/>
    <w:rsid w:val="009F582A"/>
    <w:rsid w:val="009F644D"/>
    <w:rsid w:val="009F68ED"/>
    <w:rsid w:val="009F75DB"/>
    <w:rsid w:val="009F7C43"/>
    <w:rsid w:val="00A04E4D"/>
    <w:rsid w:val="00A0692C"/>
    <w:rsid w:val="00A072AF"/>
    <w:rsid w:val="00A07CB2"/>
    <w:rsid w:val="00A11DD7"/>
    <w:rsid w:val="00A1312A"/>
    <w:rsid w:val="00A132A6"/>
    <w:rsid w:val="00A135A2"/>
    <w:rsid w:val="00A14EBB"/>
    <w:rsid w:val="00A15A99"/>
    <w:rsid w:val="00A1605E"/>
    <w:rsid w:val="00A1612A"/>
    <w:rsid w:val="00A16524"/>
    <w:rsid w:val="00A17981"/>
    <w:rsid w:val="00A21806"/>
    <w:rsid w:val="00A22F68"/>
    <w:rsid w:val="00A245A2"/>
    <w:rsid w:val="00A2489E"/>
    <w:rsid w:val="00A25FBC"/>
    <w:rsid w:val="00A26752"/>
    <w:rsid w:val="00A26C13"/>
    <w:rsid w:val="00A26C44"/>
    <w:rsid w:val="00A26D03"/>
    <w:rsid w:val="00A27776"/>
    <w:rsid w:val="00A278D0"/>
    <w:rsid w:val="00A30650"/>
    <w:rsid w:val="00A313E8"/>
    <w:rsid w:val="00A3292A"/>
    <w:rsid w:val="00A33477"/>
    <w:rsid w:val="00A34EAD"/>
    <w:rsid w:val="00A358A2"/>
    <w:rsid w:val="00A37EC5"/>
    <w:rsid w:val="00A4103F"/>
    <w:rsid w:val="00A410C1"/>
    <w:rsid w:val="00A4133C"/>
    <w:rsid w:val="00A42819"/>
    <w:rsid w:val="00A4414A"/>
    <w:rsid w:val="00A4415D"/>
    <w:rsid w:val="00A500E1"/>
    <w:rsid w:val="00A50301"/>
    <w:rsid w:val="00A51034"/>
    <w:rsid w:val="00A51916"/>
    <w:rsid w:val="00A550E8"/>
    <w:rsid w:val="00A55440"/>
    <w:rsid w:val="00A564C3"/>
    <w:rsid w:val="00A5763B"/>
    <w:rsid w:val="00A57766"/>
    <w:rsid w:val="00A60662"/>
    <w:rsid w:val="00A62271"/>
    <w:rsid w:val="00A62CDA"/>
    <w:rsid w:val="00A63424"/>
    <w:rsid w:val="00A64A05"/>
    <w:rsid w:val="00A66E8D"/>
    <w:rsid w:val="00A70047"/>
    <w:rsid w:val="00A7068F"/>
    <w:rsid w:val="00A73121"/>
    <w:rsid w:val="00A741B0"/>
    <w:rsid w:val="00A7422B"/>
    <w:rsid w:val="00A742BB"/>
    <w:rsid w:val="00A74DA5"/>
    <w:rsid w:val="00A7502A"/>
    <w:rsid w:val="00A752FC"/>
    <w:rsid w:val="00A7549F"/>
    <w:rsid w:val="00A76AEC"/>
    <w:rsid w:val="00A76EB9"/>
    <w:rsid w:val="00A77379"/>
    <w:rsid w:val="00A77495"/>
    <w:rsid w:val="00A77773"/>
    <w:rsid w:val="00A8059C"/>
    <w:rsid w:val="00A80966"/>
    <w:rsid w:val="00A83503"/>
    <w:rsid w:val="00A83D6C"/>
    <w:rsid w:val="00A83DA2"/>
    <w:rsid w:val="00A84823"/>
    <w:rsid w:val="00A8486B"/>
    <w:rsid w:val="00A85063"/>
    <w:rsid w:val="00A857B3"/>
    <w:rsid w:val="00A85B05"/>
    <w:rsid w:val="00A8767C"/>
    <w:rsid w:val="00A92329"/>
    <w:rsid w:val="00A939C1"/>
    <w:rsid w:val="00A943E0"/>
    <w:rsid w:val="00A97C21"/>
    <w:rsid w:val="00AA10A9"/>
    <w:rsid w:val="00AA1AA0"/>
    <w:rsid w:val="00AA2202"/>
    <w:rsid w:val="00AA2745"/>
    <w:rsid w:val="00AA3570"/>
    <w:rsid w:val="00AA48F8"/>
    <w:rsid w:val="00AA5856"/>
    <w:rsid w:val="00AA63BD"/>
    <w:rsid w:val="00AA7938"/>
    <w:rsid w:val="00AB05F5"/>
    <w:rsid w:val="00AB122B"/>
    <w:rsid w:val="00AB145A"/>
    <w:rsid w:val="00AB1708"/>
    <w:rsid w:val="00AB1971"/>
    <w:rsid w:val="00AB19E3"/>
    <w:rsid w:val="00AB1A61"/>
    <w:rsid w:val="00AB1BAB"/>
    <w:rsid w:val="00AB1C40"/>
    <w:rsid w:val="00AB242A"/>
    <w:rsid w:val="00AB310B"/>
    <w:rsid w:val="00AB5562"/>
    <w:rsid w:val="00AB5F42"/>
    <w:rsid w:val="00AB639E"/>
    <w:rsid w:val="00AB6B0E"/>
    <w:rsid w:val="00AB6BDD"/>
    <w:rsid w:val="00AC2033"/>
    <w:rsid w:val="00AC2B13"/>
    <w:rsid w:val="00AC2EDE"/>
    <w:rsid w:val="00AC4950"/>
    <w:rsid w:val="00AC4A2C"/>
    <w:rsid w:val="00AC741C"/>
    <w:rsid w:val="00AC7543"/>
    <w:rsid w:val="00AD026F"/>
    <w:rsid w:val="00AD10DB"/>
    <w:rsid w:val="00AD1757"/>
    <w:rsid w:val="00AD1CCB"/>
    <w:rsid w:val="00AD1F9C"/>
    <w:rsid w:val="00AD36AF"/>
    <w:rsid w:val="00AD7487"/>
    <w:rsid w:val="00AD7F6B"/>
    <w:rsid w:val="00AD7FB3"/>
    <w:rsid w:val="00AE0C7B"/>
    <w:rsid w:val="00AE1EA0"/>
    <w:rsid w:val="00AE3F50"/>
    <w:rsid w:val="00AE3FAD"/>
    <w:rsid w:val="00AE44D6"/>
    <w:rsid w:val="00AE6430"/>
    <w:rsid w:val="00AE6C3C"/>
    <w:rsid w:val="00AE6E7D"/>
    <w:rsid w:val="00AF0FA0"/>
    <w:rsid w:val="00AF1BDE"/>
    <w:rsid w:val="00AF28F2"/>
    <w:rsid w:val="00AF2A92"/>
    <w:rsid w:val="00AF2E9B"/>
    <w:rsid w:val="00AF3A5C"/>
    <w:rsid w:val="00AF3BD9"/>
    <w:rsid w:val="00AF58AF"/>
    <w:rsid w:val="00AF58C1"/>
    <w:rsid w:val="00AF677B"/>
    <w:rsid w:val="00AF678B"/>
    <w:rsid w:val="00AF67F5"/>
    <w:rsid w:val="00B041DE"/>
    <w:rsid w:val="00B048DD"/>
    <w:rsid w:val="00B050A1"/>
    <w:rsid w:val="00B05901"/>
    <w:rsid w:val="00B07DE8"/>
    <w:rsid w:val="00B1001D"/>
    <w:rsid w:val="00B11B9E"/>
    <w:rsid w:val="00B143D1"/>
    <w:rsid w:val="00B147A9"/>
    <w:rsid w:val="00B14DDF"/>
    <w:rsid w:val="00B203EA"/>
    <w:rsid w:val="00B21515"/>
    <w:rsid w:val="00B225F7"/>
    <w:rsid w:val="00B22C3A"/>
    <w:rsid w:val="00B24439"/>
    <w:rsid w:val="00B244FF"/>
    <w:rsid w:val="00B2518A"/>
    <w:rsid w:val="00B26484"/>
    <w:rsid w:val="00B26DC1"/>
    <w:rsid w:val="00B27628"/>
    <w:rsid w:val="00B3025F"/>
    <w:rsid w:val="00B30C8F"/>
    <w:rsid w:val="00B321E1"/>
    <w:rsid w:val="00B32C78"/>
    <w:rsid w:val="00B33550"/>
    <w:rsid w:val="00B33B54"/>
    <w:rsid w:val="00B34ADC"/>
    <w:rsid w:val="00B35900"/>
    <w:rsid w:val="00B36B80"/>
    <w:rsid w:val="00B378A1"/>
    <w:rsid w:val="00B40805"/>
    <w:rsid w:val="00B4109C"/>
    <w:rsid w:val="00B41334"/>
    <w:rsid w:val="00B4237D"/>
    <w:rsid w:val="00B427A3"/>
    <w:rsid w:val="00B42BD0"/>
    <w:rsid w:val="00B439BA"/>
    <w:rsid w:val="00B43EFB"/>
    <w:rsid w:val="00B459E5"/>
    <w:rsid w:val="00B46141"/>
    <w:rsid w:val="00B46CC8"/>
    <w:rsid w:val="00B46E7F"/>
    <w:rsid w:val="00B50BDE"/>
    <w:rsid w:val="00B51476"/>
    <w:rsid w:val="00B52611"/>
    <w:rsid w:val="00B526C1"/>
    <w:rsid w:val="00B53932"/>
    <w:rsid w:val="00B5534F"/>
    <w:rsid w:val="00B57D25"/>
    <w:rsid w:val="00B57D7B"/>
    <w:rsid w:val="00B57FF3"/>
    <w:rsid w:val="00B60687"/>
    <w:rsid w:val="00B60D66"/>
    <w:rsid w:val="00B60DD7"/>
    <w:rsid w:val="00B61488"/>
    <w:rsid w:val="00B61501"/>
    <w:rsid w:val="00B61F7A"/>
    <w:rsid w:val="00B63374"/>
    <w:rsid w:val="00B63523"/>
    <w:rsid w:val="00B648E4"/>
    <w:rsid w:val="00B655F2"/>
    <w:rsid w:val="00B6592A"/>
    <w:rsid w:val="00B67ECF"/>
    <w:rsid w:val="00B726A2"/>
    <w:rsid w:val="00B73C2E"/>
    <w:rsid w:val="00B75708"/>
    <w:rsid w:val="00B7570A"/>
    <w:rsid w:val="00B760C3"/>
    <w:rsid w:val="00B77C55"/>
    <w:rsid w:val="00B82D01"/>
    <w:rsid w:val="00B83B17"/>
    <w:rsid w:val="00B8487F"/>
    <w:rsid w:val="00B84B98"/>
    <w:rsid w:val="00B84F87"/>
    <w:rsid w:val="00B86190"/>
    <w:rsid w:val="00B86DC2"/>
    <w:rsid w:val="00B903A0"/>
    <w:rsid w:val="00B91768"/>
    <w:rsid w:val="00B92A6B"/>
    <w:rsid w:val="00B93A8B"/>
    <w:rsid w:val="00B93D73"/>
    <w:rsid w:val="00B94A6E"/>
    <w:rsid w:val="00BA16B0"/>
    <w:rsid w:val="00BA1DC0"/>
    <w:rsid w:val="00BA29E6"/>
    <w:rsid w:val="00BA3179"/>
    <w:rsid w:val="00BA3E77"/>
    <w:rsid w:val="00BA5015"/>
    <w:rsid w:val="00BA6AC0"/>
    <w:rsid w:val="00BA6FB0"/>
    <w:rsid w:val="00BA72D5"/>
    <w:rsid w:val="00BA756E"/>
    <w:rsid w:val="00BB1432"/>
    <w:rsid w:val="00BB2220"/>
    <w:rsid w:val="00BB377C"/>
    <w:rsid w:val="00BB38FD"/>
    <w:rsid w:val="00BB4F79"/>
    <w:rsid w:val="00BB5556"/>
    <w:rsid w:val="00BB5F4C"/>
    <w:rsid w:val="00BB60CB"/>
    <w:rsid w:val="00BB60CE"/>
    <w:rsid w:val="00BB62A8"/>
    <w:rsid w:val="00BB64D8"/>
    <w:rsid w:val="00BB67C3"/>
    <w:rsid w:val="00BC0355"/>
    <w:rsid w:val="00BC3CB4"/>
    <w:rsid w:val="00BC49C1"/>
    <w:rsid w:val="00BC6EBC"/>
    <w:rsid w:val="00BC777E"/>
    <w:rsid w:val="00BD1273"/>
    <w:rsid w:val="00BD18DD"/>
    <w:rsid w:val="00BD2725"/>
    <w:rsid w:val="00BD2848"/>
    <w:rsid w:val="00BD2A19"/>
    <w:rsid w:val="00BD4188"/>
    <w:rsid w:val="00BD4BF7"/>
    <w:rsid w:val="00BD5A16"/>
    <w:rsid w:val="00BD5FD4"/>
    <w:rsid w:val="00BD71CB"/>
    <w:rsid w:val="00BD7BCA"/>
    <w:rsid w:val="00BE0557"/>
    <w:rsid w:val="00BE1188"/>
    <w:rsid w:val="00BE12BF"/>
    <w:rsid w:val="00BE18D4"/>
    <w:rsid w:val="00BE3410"/>
    <w:rsid w:val="00BE419A"/>
    <w:rsid w:val="00BE4A4C"/>
    <w:rsid w:val="00BE6360"/>
    <w:rsid w:val="00BE739D"/>
    <w:rsid w:val="00BF179E"/>
    <w:rsid w:val="00BF2E5D"/>
    <w:rsid w:val="00BF3533"/>
    <w:rsid w:val="00BF4804"/>
    <w:rsid w:val="00BF4EEE"/>
    <w:rsid w:val="00BF5034"/>
    <w:rsid w:val="00BF5895"/>
    <w:rsid w:val="00BF6ADF"/>
    <w:rsid w:val="00BF6E34"/>
    <w:rsid w:val="00BF6F24"/>
    <w:rsid w:val="00BF745C"/>
    <w:rsid w:val="00BF7832"/>
    <w:rsid w:val="00C013BF"/>
    <w:rsid w:val="00C0208A"/>
    <w:rsid w:val="00C02FC1"/>
    <w:rsid w:val="00C060E7"/>
    <w:rsid w:val="00C06781"/>
    <w:rsid w:val="00C131C7"/>
    <w:rsid w:val="00C1333F"/>
    <w:rsid w:val="00C15226"/>
    <w:rsid w:val="00C171A3"/>
    <w:rsid w:val="00C17529"/>
    <w:rsid w:val="00C17A4C"/>
    <w:rsid w:val="00C20732"/>
    <w:rsid w:val="00C2113B"/>
    <w:rsid w:val="00C22B8B"/>
    <w:rsid w:val="00C24494"/>
    <w:rsid w:val="00C24BB5"/>
    <w:rsid w:val="00C2562A"/>
    <w:rsid w:val="00C26638"/>
    <w:rsid w:val="00C267A2"/>
    <w:rsid w:val="00C306EC"/>
    <w:rsid w:val="00C325E9"/>
    <w:rsid w:val="00C3395B"/>
    <w:rsid w:val="00C35A3A"/>
    <w:rsid w:val="00C36741"/>
    <w:rsid w:val="00C37128"/>
    <w:rsid w:val="00C372B7"/>
    <w:rsid w:val="00C37651"/>
    <w:rsid w:val="00C4038B"/>
    <w:rsid w:val="00C431F7"/>
    <w:rsid w:val="00C441B8"/>
    <w:rsid w:val="00C44758"/>
    <w:rsid w:val="00C45FA8"/>
    <w:rsid w:val="00C46B99"/>
    <w:rsid w:val="00C4709A"/>
    <w:rsid w:val="00C532DC"/>
    <w:rsid w:val="00C55AD5"/>
    <w:rsid w:val="00C55E03"/>
    <w:rsid w:val="00C563EC"/>
    <w:rsid w:val="00C57161"/>
    <w:rsid w:val="00C60011"/>
    <w:rsid w:val="00C60C3F"/>
    <w:rsid w:val="00C612E0"/>
    <w:rsid w:val="00C6327B"/>
    <w:rsid w:val="00C6457B"/>
    <w:rsid w:val="00C64849"/>
    <w:rsid w:val="00C64D4E"/>
    <w:rsid w:val="00C6559E"/>
    <w:rsid w:val="00C656A8"/>
    <w:rsid w:val="00C65FAB"/>
    <w:rsid w:val="00C671D9"/>
    <w:rsid w:val="00C71A2F"/>
    <w:rsid w:val="00C71EA3"/>
    <w:rsid w:val="00C7279E"/>
    <w:rsid w:val="00C73CCD"/>
    <w:rsid w:val="00C74D66"/>
    <w:rsid w:val="00C75724"/>
    <w:rsid w:val="00C75803"/>
    <w:rsid w:val="00C80122"/>
    <w:rsid w:val="00C80431"/>
    <w:rsid w:val="00C80A97"/>
    <w:rsid w:val="00C818EF"/>
    <w:rsid w:val="00C86F40"/>
    <w:rsid w:val="00C8792A"/>
    <w:rsid w:val="00C87D48"/>
    <w:rsid w:val="00C87E64"/>
    <w:rsid w:val="00C911EB"/>
    <w:rsid w:val="00C92B50"/>
    <w:rsid w:val="00C92CB3"/>
    <w:rsid w:val="00C939F2"/>
    <w:rsid w:val="00C96B0A"/>
    <w:rsid w:val="00C96D34"/>
    <w:rsid w:val="00C97C88"/>
    <w:rsid w:val="00CA2FBE"/>
    <w:rsid w:val="00CA3214"/>
    <w:rsid w:val="00CA3D73"/>
    <w:rsid w:val="00CA4F3B"/>
    <w:rsid w:val="00CB02CB"/>
    <w:rsid w:val="00CB207F"/>
    <w:rsid w:val="00CB2313"/>
    <w:rsid w:val="00CB2DDF"/>
    <w:rsid w:val="00CB5608"/>
    <w:rsid w:val="00CB61F1"/>
    <w:rsid w:val="00CB7A06"/>
    <w:rsid w:val="00CC0A4D"/>
    <w:rsid w:val="00CC1344"/>
    <w:rsid w:val="00CC50E7"/>
    <w:rsid w:val="00CC5168"/>
    <w:rsid w:val="00CC6EBE"/>
    <w:rsid w:val="00CD1A28"/>
    <w:rsid w:val="00CD3947"/>
    <w:rsid w:val="00CD56C5"/>
    <w:rsid w:val="00CD5B48"/>
    <w:rsid w:val="00CD762A"/>
    <w:rsid w:val="00CE1119"/>
    <w:rsid w:val="00CE4D11"/>
    <w:rsid w:val="00CE52F8"/>
    <w:rsid w:val="00CE6A3D"/>
    <w:rsid w:val="00CE7D03"/>
    <w:rsid w:val="00CF0F98"/>
    <w:rsid w:val="00CF241F"/>
    <w:rsid w:val="00CF2AF5"/>
    <w:rsid w:val="00CF3C39"/>
    <w:rsid w:val="00CF55F3"/>
    <w:rsid w:val="00CF5DFE"/>
    <w:rsid w:val="00CF6517"/>
    <w:rsid w:val="00CF7074"/>
    <w:rsid w:val="00CF7EA1"/>
    <w:rsid w:val="00D00710"/>
    <w:rsid w:val="00D0099A"/>
    <w:rsid w:val="00D00ED2"/>
    <w:rsid w:val="00D03122"/>
    <w:rsid w:val="00D032D4"/>
    <w:rsid w:val="00D03E77"/>
    <w:rsid w:val="00D03EB5"/>
    <w:rsid w:val="00D044A1"/>
    <w:rsid w:val="00D04537"/>
    <w:rsid w:val="00D05B47"/>
    <w:rsid w:val="00D06F9B"/>
    <w:rsid w:val="00D07B6B"/>
    <w:rsid w:val="00D103E8"/>
    <w:rsid w:val="00D10688"/>
    <w:rsid w:val="00D12D44"/>
    <w:rsid w:val="00D12F7D"/>
    <w:rsid w:val="00D14E56"/>
    <w:rsid w:val="00D15599"/>
    <w:rsid w:val="00D16804"/>
    <w:rsid w:val="00D16D99"/>
    <w:rsid w:val="00D204F9"/>
    <w:rsid w:val="00D2050B"/>
    <w:rsid w:val="00D20CF2"/>
    <w:rsid w:val="00D20FCF"/>
    <w:rsid w:val="00D2173E"/>
    <w:rsid w:val="00D22A22"/>
    <w:rsid w:val="00D23873"/>
    <w:rsid w:val="00D26D78"/>
    <w:rsid w:val="00D3128E"/>
    <w:rsid w:val="00D31310"/>
    <w:rsid w:val="00D31A46"/>
    <w:rsid w:val="00D33FB9"/>
    <w:rsid w:val="00D34A57"/>
    <w:rsid w:val="00D363BB"/>
    <w:rsid w:val="00D3648F"/>
    <w:rsid w:val="00D402E1"/>
    <w:rsid w:val="00D42897"/>
    <w:rsid w:val="00D47187"/>
    <w:rsid w:val="00D47787"/>
    <w:rsid w:val="00D477B4"/>
    <w:rsid w:val="00D47C5D"/>
    <w:rsid w:val="00D54F7B"/>
    <w:rsid w:val="00D55A65"/>
    <w:rsid w:val="00D62553"/>
    <w:rsid w:val="00D62D2A"/>
    <w:rsid w:val="00D62E04"/>
    <w:rsid w:val="00D64973"/>
    <w:rsid w:val="00D660A4"/>
    <w:rsid w:val="00D679A4"/>
    <w:rsid w:val="00D7173A"/>
    <w:rsid w:val="00D71B99"/>
    <w:rsid w:val="00D72AD1"/>
    <w:rsid w:val="00D72AF5"/>
    <w:rsid w:val="00D73D68"/>
    <w:rsid w:val="00D75CCE"/>
    <w:rsid w:val="00D824F5"/>
    <w:rsid w:val="00D82B54"/>
    <w:rsid w:val="00D82ED6"/>
    <w:rsid w:val="00D853EE"/>
    <w:rsid w:val="00D85408"/>
    <w:rsid w:val="00D86C8E"/>
    <w:rsid w:val="00D87DCA"/>
    <w:rsid w:val="00D87F5B"/>
    <w:rsid w:val="00D90909"/>
    <w:rsid w:val="00D91C0D"/>
    <w:rsid w:val="00D91E18"/>
    <w:rsid w:val="00D92EDC"/>
    <w:rsid w:val="00D92EF0"/>
    <w:rsid w:val="00D93E76"/>
    <w:rsid w:val="00D94EC7"/>
    <w:rsid w:val="00D951D8"/>
    <w:rsid w:val="00D956C4"/>
    <w:rsid w:val="00D96DDA"/>
    <w:rsid w:val="00D976A4"/>
    <w:rsid w:val="00D9794D"/>
    <w:rsid w:val="00D97C68"/>
    <w:rsid w:val="00DA2020"/>
    <w:rsid w:val="00DA2C1F"/>
    <w:rsid w:val="00DA4228"/>
    <w:rsid w:val="00DA4478"/>
    <w:rsid w:val="00DA46B4"/>
    <w:rsid w:val="00DA5255"/>
    <w:rsid w:val="00DA52AF"/>
    <w:rsid w:val="00DA5453"/>
    <w:rsid w:val="00DA591D"/>
    <w:rsid w:val="00DA6893"/>
    <w:rsid w:val="00DA6FA1"/>
    <w:rsid w:val="00DB1476"/>
    <w:rsid w:val="00DB2075"/>
    <w:rsid w:val="00DB20A5"/>
    <w:rsid w:val="00DB23B0"/>
    <w:rsid w:val="00DB47CC"/>
    <w:rsid w:val="00DB4C8A"/>
    <w:rsid w:val="00DB57BC"/>
    <w:rsid w:val="00DB5D6C"/>
    <w:rsid w:val="00DB5DC5"/>
    <w:rsid w:val="00DC23F2"/>
    <w:rsid w:val="00DC2684"/>
    <w:rsid w:val="00DC36BC"/>
    <w:rsid w:val="00DC5ABD"/>
    <w:rsid w:val="00DD024D"/>
    <w:rsid w:val="00DD0B55"/>
    <w:rsid w:val="00DD3738"/>
    <w:rsid w:val="00DD4233"/>
    <w:rsid w:val="00DE239F"/>
    <w:rsid w:val="00DE2A82"/>
    <w:rsid w:val="00DE361C"/>
    <w:rsid w:val="00DE3BE8"/>
    <w:rsid w:val="00DE442F"/>
    <w:rsid w:val="00DE4B78"/>
    <w:rsid w:val="00DE50C2"/>
    <w:rsid w:val="00DE6991"/>
    <w:rsid w:val="00DE69F1"/>
    <w:rsid w:val="00DE794E"/>
    <w:rsid w:val="00DE7F3A"/>
    <w:rsid w:val="00DF04BC"/>
    <w:rsid w:val="00DF635D"/>
    <w:rsid w:val="00DF685C"/>
    <w:rsid w:val="00E01338"/>
    <w:rsid w:val="00E01B3C"/>
    <w:rsid w:val="00E01E1B"/>
    <w:rsid w:val="00E05EF4"/>
    <w:rsid w:val="00E115B9"/>
    <w:rsid w:val="00E131AE"/>
    <w:rsid w:val="00E13EF9"/>
    <w:rsid w:val="00E145C0"/>
    <w:rsid w:val="00E14A4A"/>
    <w:rsid w:val="00E14F27"/>
    <w:rsid w:val="00E15D8E"/>
    <w:rsid w:val="00E1658B"/>
    <w:rsid w:val="00E16A94"/>
    <w:rsid w:val="00E16F7A"/>
    <w:rsid w:val="00E17906"/>
    <w:rsid w:val="00E2404B"/>
    <w:rsid w:val="00E24437"/>
    <w:rsid w:val="00E252BE"/>
    <w:rsid w:val="00E30EC0"/>
    <w:rsid w:val="00E31E07"/>
    <w:rsid w:val="00E33C16"/>
    <w:rsid w:val="00E3516E"/>
    <w:rsid w:val="00E35472"/>
    <w:rsid w:val="00E36367"/>
    <w:rsid w:val="00E375BA"/>
    <w:rsid w:val="00E377D3"/>
    <w:rsid w:val="00E41AF1"/>
    <w:rsid w:val="00E42CBE"/>
    <w:rsid w:val="00E42E6E"/>
    <w:rsid w:val="00E4400F"/>
    <w:rsid w:val="00E47654"/>
    <w:rsid w:val="00E50893"/>
    <w:rsid w:val="00E50D78"/>
    <w:rsid w:val="00E51CF2"/>
    <w:rsid w:val="00E53BC8"/>
    <w:rsid w:val="00E53DF4"/>
    <w:rsid w:val="00E54CF9"/>
    <w:rsid w:val="00E5542E"/>
    <w:rsid w:val="00E5735A"/>
    <w:rsid w:val="00E628B3"/>
    <w:rsid w:val="00E63754"/>
    <w:rsid w:val="00E63F5D"/>
    <w:rsid w:val="00E64595"/>
    <w:rsid w:val="00E64E9E"/>
    <w:rsid w:val="00E65440"/>
    <w:rsid w:val="00E6557D"/>
    <w:rsid w:val="00E66CD2"/>
    <w:rsid w:val="00E675EF"/>
    <w:rsid w:val="00E7015C"/>
    <w:rsid w:val="00E718DC"/>
    <w:rsid w:val="00E72E51"/>
    <w:rsid w:val="00E739A0"/>
    <w:rsid w:val="00E745E8"/>
    <w:rsid w:val="00E74C7E"/>
    <w:rsid w:val="00E75498"/>
    <w:rsid w:val="00E7590E"/>
    <w:rsid w:val="00E801B0"/>
    <w:rsid w:val="00E810D5"/>
    <w:rsid w:val="00E81349"/>
    <w:rsid w:val="00E831B5"/>
    <w:rsid w:val="00E84F1F"/>
    <w:rsid w:val="00E85037"/>
    <w:rsid w:val="00E85303"/>
    <w:rsid w:val="00E87152"/>
    <w:rsid w:val="00E873D8"/>
    <w:rsid w:val="00E919E1"/>
    <w:rsid w:val="00E925CD"/>
    <w:rsid w:val="00E92C75"/>
    <w:rsid w:val="00E92E9F"/>
    <w:rsid w:val="00E9319E"/>
    <w:rsid w:val="00E93A80"/>
    <w:rsid w:val="00E942FE"/>
    <w:rsid w:val="00E9451C"/>
    <w:rsid w:val="00E959DE"/>
    <w:rsid w:val="00E96270"/>
    <w:rsid w:val="00E9792E"/>
    <w:rsid w:val="00EA07F5"/>
    <w:rsid w:val="00EA1137"/>
    <w:rsid w:val="00EA20DF"/>
    <w:rsid w:val="00EA2D01"/>
    <w:rsid w:val="00EA3224"/>
    <w:rsid w:val="00EA393C"/>
    <w:rsid w:val="00EA3D5F"/>
    <w:rsid w:val="00EA4EB5"/>
    <w:rsid w:val="00EA55B5"/>
    <w:rsid w:val="00EA7026"/>
    <w:rsid w:val="00EA7562"/>
    <w:rsid w:val="00EA75F9"/>
    <w:rsid w:val="00EA7E16"/>
    <w:rsid w:val="00EA7E22"/>
    <w:rsid w:val="00EB0EAE"/>
    <w:rsid w:val="00EB1646"/>
    <w:rsid w:val="00EB3208"/>
    <w:rsid w:val="00EB5F6C"/>
    <w:rsid w:val="00EB7BA9"/>
    <w:rsid w:val="00EC09C1"/>
    <w:rsid w:val="00EC09E1"/>
    <w:rsid w:val="00EC0FA3"/>
    <w:rsid w:val="00EC25D3"/>
    <w:rsid w:val="00EC2E40"/>
    <w:rsid w:val="00EC6095"/>
    <w:rsid w:val="00EC62AF"/>
    <w:rsid w:val="00EC721A"/>
    <w:rsid w:val="00EC7C3B"/>
    <w:rsid w:val="00ED0FB2"/>
    <w:rsid w:val="00ED37E5"/>
    <w:rsid w:val="00ED3CC1"/>
    <w:rsid w:val="00ED40F6"/>
    <w:rsid w:val="00ED4910"/>
    <w:rsid w:val="00ED5DB3"/>
    <w:rsid w:val="00ED6A39"/>
    <w:rsid w:val="00EE129D"/>
    <w:rsid w:val="00EE35CC"/>
    <w:rsid w:val="00EE3DCC"/>
    <w:rsid w:val="00EE4940"/>
    <w:rsid w:val="00EE4ABC"/>
    <w:rsid w:val="00EE5642"/>
    <w:rsid w:val="00EE6619"/>
    <w:rsid w:val="00EE740C"/>
    <w:rsid w:val="00EF1542"/>
    <w:rsid w:val="00EF16CB"/>
    <w:rsid w:val="00EF1F22"/>
    <w:rsid w:val="00EF24A0"/>
    <w:rsid w:val="00EF2D11"/>
    <w:rsid w:val="00EF4235"/>
    <w:rsid w:val="00EF4AA4"/>
    <w:rsid w:val="00F002E3"/>
    <w:rsid w:val="00F00849"/>
    <w:rsid w:val="00F00C16"/>
    <w:rsid w:val="00F00E58"/>
    <w:rsid w:val="00F030CF"/>
    <w:rsid w:val="00F034EB"/>
    <w:rsid w:val="00F035A2"/>
    <w:rsid w:val="00F03C0C"/>
    <w:rsid w:val="00F04435"/>
    <w:rsid w:val="00F049B4"/>
    <w:rsid w:val="00F049CC"/>
    <w:rsid w:val="00F10057"/>
    <w:rsid w:val="00F10EE4"/>
    <w:rsid w:val="00F11EA8"/>
    <w:rsid w:val="00F127AE"/>
    <w:rsid w:val="00F13270"/>
    <w:rsid w:val="00F13E43"/>
    <w:rsid w:val="00F15324"/>
    <w:rsid w:val="00F159B6"/>
    <w:rsid w:val="00F16720"/>
    <w:rsid w:val="00F2150A"/>
    <w:rsid w:val="00F2197B"/>
    <w:rsid w:val="00F22F32"/>
    <w:rsid w:val="00F234FA"/>
    <w:rsid w:val="00F23E53"/>
    <w:rsid w:val="00F24289"/>
    <w:rsid w:val="00F24583"/>
    <w:rsid w:val="00F25A08"/>
    <w:rsid w:val="00F25FE3"/>
    <w:rsid w:val="00F261DD"/>
    <w:rsid w:val="00F26B67"/>
    <w:rsid w:val="00F27318"/>
    <w:rsid w:val="00F27C80"/>
    <w:rsid w:val="00F27F4C"/>
    <w:rsid w:val="00F31C3E"/>
    <w:rsid w:val="00F33D54"/>
    <w:rsid w:val="00F34551"/>
    <w:rsid w:val="00F345C5"/>
    <w:rsid w:val="00F34A7E"/>
    <w:rsid w:val="00F35021"/>
    <w:rsid w:val="00F35AED"/>
    <w:rsid w:val="00F3654F"/>
    <w:rsid w:val="00F36589"/>
    <w:rsid w:val="00F36949"/>
    <w:rsid w:val="00F36D35"/>
    <w:rsid w:val="00F43AF8"/>
    <w:rsid w:val="00F44ACF"/>
    <w:rsid w:val="00F4595F"/>
    <w:rsid w:val="00F466B0"/>
    <w:rsid w:val="00F509F7"/>
    <w:rsid w:val="00F5183B"/>
    <w:rsid w:val="00F52210"/>
    <w:rsid w:val="00F52A28"/>
    <w:rsid w:val="00F52BEF"/>
    <w:rsid w:val="00F53536"/>
    <w:rsid w:val="00F53B6C"/>
    <w:rsid w:val="00F5524F"/>
    <w:rsid w:val="00F55FA3"/>
    <w:rsid w:val="00F56094"/>
    <w:rsid w:val="00F5660D"/>
    <w:rsid w:val="00F5737F"/>
    <w:rsid w:val="00F616F4"/>
    <w:rsid w:val="00F61E2E"/>
    <w:rsid w:val="00F621F2"/>
    <w:rsid w:val="00F62A16"/>
    <w:rsid w:val="00F63352"/>
    <w:rsid w:val="00F640DB"/>
    <w:rsid w:val="00F646E2"/>
    <w:rsid w:val="00F6557B"/>
    <w:rsid w:val="00F668E8"/>
    <w:rsid w:val="00F67251"/>
    <w:rsid w:val="00F674F3"/>
    <w:rsid w:val="00F7109F"/>
    <w:rsid w:val="00F71906"/>
    <w:rsid w:val="00F74C3F"/>
    <w:rsid w:val="00F75046"/>
    <w:rsid w:val="00F7593E"/>
    <w:rsid w:val="00F75D2C"/>
    <w:rsid w:val="00F75FD4"/>
    <w:rsid w:val="00F8017D"/>
    <w:rsid w:val="00F80BB4"/>
    <w:rsid w:val="00F83992"/>
    <w:rsid w:val="00F84862"/>
    <w:rsid w:val="00F861D4"/>
    <w:rsid w:val="00F862DE"/>
    <w:rsid w:val="00F8740F"/>
    <w:rsid w:val="00F87423"/>
    <w:rsid w:val="00F87A8B"/>
    <w:rsid w:val="00F91E2A"/>
    <w:rsid w:val="00F9396A"/>
    <w:rsid w:val="00F94912"/>
    <w:rsid w:val="00F954F7"/>
    <w:rsid w:val="00F96ABE"/>
    <w:rsid w:val="00FA0A31"/>
    <w:rsid w:val="00FA26B5"/>
    <w:rsid w:val="00FA2B53"/>
    <w:rsid w:val="00FA5593"/>
    <w:rsid w:val="00FB1D1D"/>
    <w:rsid w:val="00FB2A06"/>
    <w:rsid w:val="00FB3E6D"/>
    <w:rsid w:val="00FB445E"/>
    <w:rsid w:val="00FB52EE"/>
    <w:rsid w:val="00FB64F0"/>
    <w:rsid w:val="00FC04D0"/>
    <w:rsid w:val="00FC0536"/>
    <w:rsid w:val="00FC3CB5"/>
    <w:rsid w:val="00FC3FF9"/>
    <w:rsid w:val="00FC41AF"/>
    <w:rsid w:val="00FC5F25"/>
    <w:rsid w:val="00FC7322"/>
    <w:rsid w:val="00FD018E"/>
    <w:rsid w:val="00FD1F23"/>
    <w:rsid w:val="00FD305C"/>
    <w:rsid w:val="00FD59B8"/>
    <w:rsid w:val="00FD5F6C"/>
    <w:rsid w:val="00FD6297"/>
    <w:rsid w:val="00FD6800"/>
    <w:rsid w:val="00FD715E"/>
    <w:rsid w:val="00FE09CC"/>
    <w:rsid w:val="00FE1C1F"/>
    <w:rsid w:val="00FE4048"/>
    <w:rsid w:val="00FE555B"/>
    <w:rsid w:val="00FE6802"/>
    <w:rsid w:val="00FE6E48"/>
    <w:rsid w:val="00FE771A"/>
    <w:rsid w:val="00FF080F"/>
    <w:rsid w:val="00FF1737"/>
    <w:rsid w:val="00FF1D89"/>
    <w:rsid w:val="00FF3D88"/>
    <w:rsid w:val="00FF44BC"/>
    <w:rsid w:val="00FF483F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A5DA0F9-A7E4-44EB-935A-B81920A2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8D"/>
    <w:rPr>
      <w:rFonts w:ascii="Segoe UI" w:hAnsi="Segoe UI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E3C8D"/>
    <w:pPr>
      <w:keepNext/>
      <w:numPr>
        <w:numId w:val="24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404040" w:themeFill="text1" w:themeFillTint="BF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0094C8"/>
      <w:kern w:val="28"/>
      <w:sz w:val="32"/>
      <w:lang w:val="es-ES_tradnl" w:eastAsia="es-ES"/>
    </w:rPr>
  </w:style>
  <w:style w:type="paragraph" w:styleId="Heading2">
    <w:name w:val="heading 2"/>
    <w:basedOn w:val="Normal"/>
    <w:next w:val="Normal"/>
    <w:autoRedefine/>
    <w:qFormat/>
    <w:rsid w:val="005E3C8D"/>
    <w:pPr>
      <w:keepNext/>
      <w:numPr>
        <w:ilvl w:val="1"/>
        <w:numId w:val="24"/>
      </w:numPr>
      <w:pBdr>
        <w:bottom w:val="single" w:sz="12" w:space="1" w:color="auto"/>
      </w:pBdr>
      <w:spacing w:before="300" w:after="120"/>
      <w:ind w:left="1440"/>
      <w:jc w:val="both"/>
      <w:outlineLvl w:val="1"/>
    </w:pPr>
    <w:rPr>
      <w:rFonts w:asciiTheme="majorHAnsi" w:hAnsiTheme="majorHAnsi"/>
      <w:b/>
      <w:snapToGrid w:val="0"/>
      <w:color w:val="0094C8"/>
      <w:szCs w:val="20"/>
      <w:lang w:val="es-ES_tradnl" w:eastAsia="es-ES"/>
    </w:rPr>
  </w:style>
  <w:style w:type="paragraph" w:styleId="Heading3">
    <w:name w:val="heading 3"/>
    <w:basedOn w:val="Normal"/>
    <w:next w:val="Normal"/>
    <w:autoRedefine/>
    <w:qFormat/>
    <w:rsid w:val="005E3C8D"/>
    <w:pPr>
      <w:keepNext/>
      <w:numPr>
        <w:ilvl w:val="2"/>
        <w:numId w:val="24"/>
      </w:numPr>
      <w:spacing w:before="240" w:after="120"/>
      <w:ind w:left="2160"/>
      <w:jc w:val="both"/>
      <w:outlineLvl w:val="2"/>
    </w:pPr>
    <w:rPr>
      <w:snapToGrid w:val="0"/>
      <w:color w:val="0094C8"/>
      <w:szCs w:val="20"/>
      <w:lang w:val="es-ES_tradnl" w:eastAsia="es-ES"/>
    </w:rPr>
  </w:style>
  <w:style w:type="paragraph" w:styleId="Heading4">
    <w:name w:val="heading 4"/>
    <w:basedOn w:val="Normal"/>
    <w:next w:val="Normal"/>
    <w:autoRedefine/>
    <w:qFormat/>
    <w:rsid w:val="00E93A80"/>
    <w:pPr>
      <w:keepNext/>
      <w:numPr>
        <w:numId w:val="40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val="es-ES_tradnl" w:eastAsia="es-ES"/>
    </w:rPr>
  </w:style>
  <w:style w:type="paragraph" w:styleId="Heading5">
    <w:name w:val="heading 5"/>
    <w:basedOn w:val="Normal"/>
    <w:next w:val="Normal"/>
    <w:autoRedefine/>
    <w:qFormat/>
    <w:rsid w:val="0049750C"/>
    <w:pPr>
      <w:numPr>
        <w:ilvl w:val="4"/>
        <w:numId w:val="1"/>
      </w:numPr>
      <w:spacing w:before="120" w:after="120"/>
      <w:outlineLvl w:val="4"/>
    </w:pPr>
    <w:rPr>
      <w:b/>
      <w:snapToGrid w:val="0"/>
      <w:szCs w:val="20"/>
      <w:lang w:val="es-ES_tradnl" w:eastAsia="es-ES"/>
    </w:rPr>
  </w:style>
  <w:style w:type="paragraph" w:styleId="Heading6">
    <w:name w:val="heading 6"/>
    <w:basedOn w:val="Normal"/>
    <w:next w:val="Normal"/>
    <w:qFormat/>
    <w:rsid w:val="0049750C"/>
    <w:pPr>
      <w:numPr>
        <w:ilvl w:val="5"/>
        <w:numId w:val="1"/>
      </w:numPr>
      <w:spacing w:before="120" w:after="120"/>
      <w:outlineLvl w:val="5"/>
    </w:pPr>
    <w:rPr>
      <w:b/>
      <w:snapToGrid w:val="0"/>
      <w:szCs w:val="18"/>
      <w:lang w:val="es-ES_tradnl" w:eastAsia="es-ES"/>
    </w:rPr>
  </w:style>
  <w:style w:type="paragraph" w:styleId="Heading7">
    <w:name w:val="heading 7"/>
    <w:basedOn w:val="Normal"/>
    <w:next w:val="Normal"/>
    <w:qFormat/>
    <w:rsid w:val="0049750C"/>
    <w:pPr>
      <w:numPr>
        <w:ilvl w:val="6"/>
        <w:numId w:val="1"/>
      </w:numPr>
      <w:spacing w:before="120" w:after="120"/>
      <w:outlineLvl w:val="6"/>
    </w:pPr>
    <w:rPr>
      <w:b/>
      <w:snapToGrid w:val="0"/>
      <w:szCs w:val="20"/>
      <w:lang w:val="es-ES_tradnl" w:eastAsia="es-ES"/>
    </w:rPr>
  </w:style>
  <w:style w:type="paragraph" w:styleId="Heading8">
    <w:name w:val="heading 8"/>
    <w:basedOn w:val="Normal"/>
    <w:next w:val="Normal"/>
    <w:qFormat/>
    <w:rsid w:val="0049750C"/>
    <w:pPr>
      <w:numPr>
        <w:ilvl w:val="7"/>
        <w:numId w:val="1"/>
      </w:numPr>
      <w:spacing w:before="120" w:after="120"/>
      <w:outlineLvl w:val="7"/>
    </w:pPr>
    <w:rPr>
      <w:b/>
      <w:snapToGrid w:val="0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CentradoNegritaTabla">
    <w:name w:val="Texto Centrado Negrita Tabla"/>
    <w:basedOn w:val="TextoCentradoTabla"/>
    <w:rsid w:val="00CB5608"/>
    <w:rPr>
      <w:b/>
    </w:rPr>
  </w:style>
  <w:style w:type="paragraph" w:customStyle="1" w:styleId="TextoCentradoTabla">
    <w:name w:val="Texto Centrado Tabla"/>
    <w:basedOn w:val="Normal"/>
    <w:rsid w:val="00897FEE"/>
    <w:pPr>
      <w:spacing w:before="60" w:after="60"/>
      <w:ind w:left="57" w:right="57"/>
      <w:jc w:val="center"/>
    </w:pPr>
    <w:rPr>
      <w:snapToGrid w:val="0"/>
      <w:sz w:val="16"/>
      <w:szCs w:val="16"/>
      <w:lang w:val="es-ES_tradnl" w:eastAsia="es-ES"/>
    </w:rPr>
  </w:style>
  <w:style w:type="paragraph" w:customStyle="1" w:styleId="TextoJustificadoNegritaTabla">
    <w:name w:val="Texto Justificado Negrita Tabla"/>
    <w:basedOn w:val="TextoJustificadoTablaCharCharChar"/>
    <w:rsid w:val="00CB5608"/>
    <w:rPr>
      <w:b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897FEE"/>
    <w:pPr>
      <w:spacing w:before="60" w:after="60"/>
      <w:ind w:left="63" w:right="57" w:hanging="6"/>
      <w:jc w:val="both"/>
    </w:pPr>
    <w:rPr>
      <w:snapToGrid w:val="0"/>
      <w:sz w:val="16"/>
      <w:szCs w:val="16"/>
      <w:lang w:val="es-ES_tradnl" w:eastAsia="es-ES"/>
    </w:rPr>
  </w:style>
  <w:style w:type="paragraph" w:customStyle="1" w:styleId="PrrafoListaconLetras2">
    <w:name w:val="Párrafo Lista con Letras 2"/>
    <w:basedOn w:val="PrrafoTtulos"/>
    <w:link w:val="PrrafoListaconLetras2Char"/>
    <w:autoRedefine/>
    <w:rsid w:val="005D03E5"/>
    <w:pPr>
      <w:ind w:left="2304"/>
    </w:pPr>
  </w:style>
  <w:style w:type="paragraph" w:customStyle="1" w:styleId="PrrafoTtulos">
    <w:name w:val="Párrafo Títulos"/>
    <w:basedOn w:val="Normal"/>
    <w:link w:val="PrrafoTtulosChar"/>
    <w:rsid w:val="00FA5593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FA5593"/>
    <w:rPr>
      <w:rFonts w:ascii="Arial" w:hAnsi="Arial"/>
      <w:szCs w:val="24"/>
      <w:lang w:val="es-ES" w:eastAsia="en-US" w:bidi="ar-SA"/>
    </w:rPr>
  </w:style>
  <w:style w:type="paragraph" w:customStyle="1" w:styleId="ListaconLetras2">
    <w:name w:val="Lista con Letras 2"/>
    <w:basedOn w:val="Normal"/>
    <w:rsid w:val="00FD6800"/>
    <w:pPr>
      <w:numPr>
        <w:numId w:val="5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Procedimiento">
    <w:name w:val="Procedimiento"/>
    <w:basedOn w:val="Normal"/>
    <w:rsid w:val="00D20CF2"/>
    <w:pPr>
      <w:numPr>
        <w:numId w:val="7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PrrafoTtulosNegrita">
    <w:name w:val="Párrafo Títulos Negrita"/>
    <w:basedOn w:val="PrrafoTtulos"/>
    <w:link w:val="PrrafoTtulosNegritaChar"/>
    <w:rsid w:val="00567720"/>
    <w:rPr>
      <w:b/>
    </w:rPr>
  </w:style>
  <w:style w:type="character" w:customStyle="1" w:styleId="PrrafoTtulosNegritaChar">
    <w:name w:val="Párrafo Títulos Negrita Char"/>
    <w:link w:val="PrrafoTtulosNegrita"/>
    <w:rsid w:val="00567720"/>
    <w:rPr>
      <w:rFonts w:ascii="Arial" w:hAnsi="Arial"/>
      <w:b/>
      <w:szCs w:val="24"/>
      <w:lang w:val="es-ES" w:eastAsia="en-US" w:bidi="ar-SA"/>
    </w:rPr>
  </w:style>
  <w:style w:type="paragraph" w:customStyle="1" w:styleId="TtuloTabla">
    <w:name w:val="Título Tabla"/>
    <w:basedOn w:val="Normal"/>
    <w:autoRedefine/>
    <w:rsid w:val="00B30C8F"/>
    <w:pPr>
      <w:jc w:val="center"/>
    </w:pPr>
    <w:rPr>
      <w:b/>
      <w:color w:val="FFFFFF"/>
      <w:sz w:val="16"/>
    </w:rPr>
  </w:style>
  <w:style w:type="paragraph" w:customStyle="1" w:styleId="TextoIntroductorio">
    <w:name w:val="Texto Introductorio"/>
    <w:basedOn w:val="Normal"/>
    <w:rsid w:val="00897FEE"/>
    <w:pPr>
      <w:pBdr>
        <w:top w:val="single" w:sz="8" w:space="1" w:color="auto"/>
        <w:bottom w:val="single" w:sz="8" w:space="1" w:color="auto"/>
      </w:pBdr>
      <w:spacing w:line="480" w:lineRule="auto"/>
    </w:pPr>
    <w:rPr>
      <w:b/>
      <w:color w:val="999999"/>
    </w:rPr>
  </w:style>
  <w:style w:type="paragraph" w:customStyle="1" w:styleId="ListaconLetras">
    <w:name w:val="Lista con Letras"/>
    <w:basedOn w:val="Normal"/>
    <w:rsid w:val="008E3A74"/>
    <w:pPr>
      <w:numPr>
        <w:numId w:val="6"/>
      </w:numPr>
      <w:spacing w:before="120" w:after="60"/>
      <w:jc w:val="both"/>
    </w:pPr>
    <w:rPr>
      <w:snapToGrid w:val="0"/>
      <w:szCs w:val="20"/>
      <w:lang w:val="es-ES_tradnl" w:eastAsia="es-ES"/>
    </w:rPr>
  </w:style>
  <w:style w:type="paragraph" w:customStyle="1" w:styleId="Cuadros">
    <w:name w:val="Cuadros"/>
    <w:basedOn w:val="TextoJustificadoTablaCharCharChar"/>
    <w:rsid w:val="00897FEE"/>
    <w:pPr>
      <w:spacing w:before="240"/>
      <w:ind w:left="0" w:right="0" w:firstLine="0"/>
      <w:jc w:val="right"/>
    </w:pPr>
  </w:style>
  <w:style w:type="paragraph" w:customStyle="1" w:styleId="PiedePgina">
    <w:name w:val="Pie de Página"/>
    <w:basedOn w:val="Normal"/>
    <w:rsid w:val="00897FEE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TextoInicial">
    <w:name w:val="Texto Inicial"/>
    <w:basedOn w:val="Normal"/>
    <w:link w:val="TextoInicialChar"/>
    <w:rsid w:val="00897FEE"/>
    <w:rPr>
      <w:b/>
      <w:sz w:val="32"/>
    </w:rPr>
  </w:style>
  <w:style w:type="character" w:customStyle="1" w:styleId="TextoInicialChar">
    <w:name w:val="Texto Inicial Char"/>
    <w:link w:val="TextoInicial"/>
    <w:rsid w:val="00897FEE"/>
    <w:rPr>
      <w:rFonts w:ascii="Arial" w:hAnsi="Arial"/>
      <w:b/>
      <w:sz w:val="32"/>
      <w:szCs w:val="24"/>
      <w:lang w:val="es-CR" w:eastAsia="en-US" w:bidi="ar-SA"/>
    </w:rPr>
  </w:style>
  <w:style w:type="paragraph" w:customStyle="1" w:styleId="NmerodePgina">
    <w:name w:val="Número de Página"/>
    <w:basedOn w:val="Normal"/>
    <w:rsid w:val="00897FEE"/>
    <w:pPr>
      <w:jc w:val="right"/>
    </w:pPr>
    <w:rPr>
      <w:color w:val="999999"/>
      <w:sz w:val="16"/>
      <w:szCs w:val="16"/>
    </w:rPr>
  </w:style>
  <w:style w:type="paragraph" w:customStyle="1" w:styleId="PrrafoTtulosItlica">
    <w:name w:val="Párrafo Títulos Itálica"/>
    <w:basedOn w:val="PrrafoTtulos"/>
    <w:link w:val="PrrafoTtulosItlicaChar"/>
    <w:rsid w:val="00567720"/>
    <w:rPr>
      <w:i/>
    </w:rPr>
  </w:style>
  <w:style w:type="character" w:customStyle="1" w:styleId="PrrafoTtulosItlicaChar">
    <w:name w:val="Párrafo Títulos Itálica Char"/>
    <w:link w:val="PrrafoTtulosItlica"/>
    <w:rsid w:val="00567720"/>
    <w:rPr>
      <w:rFonts w:ascii="Arial" w:hAnsi="Arial"/>
      <w:i/>
      <w:szCs w:val="24"/>
      <w:lang w:val="es-ES" w:eastAsia="en-US" w:bidi="ar-SA"/>
    </w:rPr>
  </w:style>
  <w:style w:type="character" w:styleId="Hyperlink">
    <w:name w:val="Hyperlink"/>
    <w:rsid w:val="00155EB0"/>
    <w:rPr>
      <w:rFonts w:ascii="Times New Roman" w:hAnsi="Times New Roman"/>
      <w:b/>
      <w:dstrike w:val="0"/>
      <w:color w:val="3366FF"/>
      <w:sz w:val="20"/>
      <w:szCs w:val="20"/>
      <w:u w:val="none"/>
      <w:vertAlign w:val="baseline"/>
    </w:rPr>
  </w:style>
  <w:style w:type="paragraph" w:customStyle="1" w:styleId="RefNota">
    <w:name w:val="Ref. Nota"/>
    <w:basedOn w:val="Normal"/>
    <w:link w:val="RefNotaChar"/>
    <w:rsid w:val="00897FEE"/>
    <w:rPr>
      <w:b/>
      <w:snapToGrid w:val="0"/>
      <w:vertAlign w:val="superscript"/>
      <w:lang w:val="es-ES_tradnl" w:eastAsia="es-ES"/>
    </w:rPr>
  </w:style>
  <w:style w:type="character" w:customStyle="1" w:styleId="RefNotaChar">
    <w:name w:val="Ref. Nota Char"/>
    <w:link w:val="RefNota"/>
    <w:rsid w:val="00897FEE"/>
    <w:rPr>
      <w:rFonts w:ascii="Arial" w:hAnsi="Arial"/>
      <w:b/>
      <w:snapToGrid w:val="0"/>
      <w:szCs w:val="24"/>
      <w:vertAlign w:val="superscript"/>
      <w:lang w:val="es-ES_tradnl" w:eastAsia="es-ES" w:bidi="ar-SA"/>
    </w:rPr>
  </w:style>
  <w:style w:type="paragraph" w:styleId="TOC1">
    <w:name w:val="toc 1"/>
    <w:basedOn w:val="Normal"/>
    <w:next w:val="Normal"/>
    <w:autoRedefine/>
    <w:rsid w:val="00F36949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val="es-ES_tradnl" w:eastAsia="es-ES"/>
    </w:rPr>
  </w:style>
  <w:style w:type="paragraph" w:styleId="TOC2">
    <w:name w:val="toc 2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val="es-ES_tradnl" w:eastAsia="es-ES"/>
    </w:rPr>
  </w:style>
  <w:style w:type="paragraph" w:styleId="TOC3">
    <w:name w:val="toc 3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val="es-ES_tradnl" w:eastAsia="es-ES"/>
    </w:rPr>
  </w:style>
  <w:style w:type="paragraph" w:customStyle="1" w:styleId="Textonotapie1">
    <w:name w:val="Texto nota pie1"/>
    <w:basedOn w:val="Normal"/>
    <w:rsid w:val="00897FEE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table" w:customStyle="1" w:styleId="TablaBsica">
    <w:name w:val="Tabla Básica"/>
    <w:basedOn w:val="TableNormal"/>
    <w:rsid w:val="00897FEE"/>
    <w:pPr>
      <w:jc w:val="center"/>
    </w:pPr>
    <w:rPr>
      <w:sz w:val="16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paragraph" w:customStyle="1" w:styleId="TextoDerechaTabla">
    <w:name w:val="Texto Derecha Tabla"/>
    <w:basedOn w:val="TextoJustificadoTablaCharCharChar"/>
    <w:rsid w:val="00897FEE"/>
    <w:pPr>
      <w:jc w:val="right"/>
    </w:pPr>
  </w:style>
  <w:style w:type="paragraph" w:customStyle="1" w:styleId="PortadaTipoLibro">
    <w:name w:val="Portada Tipo Libro"/>
    <w:basedOn w:val="TextoInicial"/>
    <w:autoRedefine/>
    <w:rsid w:val="00FD5F6C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NombreServicio">
    <w:name w:val="Portada Nombre Servicio"/>
    <w:basedOn w:val="TextoInicial"/>
    <w:autoRedefine/>
    <w:rsid w:val="00297D9E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2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4D6FAC"/>
    <w:pPr>
      <w:jc w:val="center"/>
    </w:pPr>
    <w:rPr>
      <w:caps/>
      <w:color w:val="1C4598"/>
      <w:spacing w:val="-20"/>
      <w:szCs w:val="32"/>
    </w:rPr>
  </w:style>
  <w:style w:type="paragraph" w:customStyle="1" w:styleId="PortadaCdigo">
    <w:name w:val="Portada Código"/>
    <w:basedOn w:val="Normal"/>
    <w:link w:val="PortadaCdigoChar"/>
    <w:rsid w:val="0019112F"/>
    <w:pPr>
      <w:jc w:val="right"/>
    </w:pPr>
    <w:rPr>
      <w:b/>
      <w:caps/>
      <w:sz w:val="73"/>
      <w:szCs w:val="73"/>
    </w:rPr>
  </w:style>
  <w:style w:type="paragraph" w:customStyle="1" w:styleId="ContraportadaTipo">
    <w:name w:val="Contraportada Tipo"/>
    <w:basedOn w:val="TextoInicial"/>
    <w:rsid w:val="00D75CCE"/>
    <w:pPr>
      <w:jc w:val="right"/>
    </w:pPr>
    <w:rPr>
      <w:caps/>
      <w:spacing w:val="70"/>
      <w:sz w:val="26"/>
      <w:szCs w:val="26"/>
    </w:rPr>
  </w:style>
  <w:style w:type="paragraph" w:customStyle="1" w:styleId="ContraportadaServicio">
    <w:name w:val="Contraportada Servicio"/>
    <w:basedOn w:val="TextoInicial"/>
    <w:rsid w:val="00C24494"/>
    <w:pPr>
      <w:jc w:val="center"/>
    </w:pPr>
    <w:rPr>
      <w:caps/>
      <w:szCs w:val="32"/>
    </w:rPr>
  </w:style>
  <w:style w:type="paragraph" w:customStyle="1" w:styleId="ContraportadaSerie">
    <w:name w:val="Contraportada Serie"/>
    <w:basedOn w:val="TextoInicial"/>
    <w:rsid w:val="0019112F"/>
    <w:pPr>
      <w:jc w:val="right"/>
    </w:pPr>
    <w:rPr>
      <w:caps/>
      <w:spacing w:val="-6"/>
      <w:sz w:val="26"/>
      <w:szCs w:val="26"/>
    </w:rPr>
  </w:style>
  <w:style w:type="paragraph" w:customStyle="1" w:styleId="ContraportadaBorrador">
    <w:name w:val="Contraportada Borrador"/>
    <w:basedOn w:val="Normal"/>
    <w:link w:val="ContraportadaBorradorChar"/>
    <w:rsid w:val="00083F9D"/>
    <w:rPr>
      <w:b/>
      <w:color w:val="808080"/>
      <w:sz w:val="28"/>
      <w:szCs w:val="28"/>
    </w:rPr>
  </w:style>
  <w:style w:type="paragraph" w:customStyle="1" w:styleId="ContraportadaCdigo">
    <w:name w:val="Contraportada Código"/>
    <w:basedOn w:val="Normal"/>
    <w:link w:val="ContraportadaCdigoChar"/>
    <w:rsid w:val="00371439"/>
    <w:pPr>
      <w:jc w:val="right"/>
    </w:pPr>
    <w:rPr>
      <w:caps/>
      <w:sz w:val="73"/>
      <w:szCs w:val="73"/>
    </w:rPr>
  </w:style>
  <w:style w:type="paragraph" w:customStyle="1" w:styleId="PortadaBorrador">
    <w:name w:val="Portada Borrador"/>
    <w:basedOn w:val="Normal"/>
    <w:link w:val="PortadaBorradorChar"/>
    <w:rsid w:val="00897FEE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897FEE"/>
    <w:rPr>
      <w:rFonts w:ascii="Arial" w:hAnsi="Arial"/>
      <w:b/>
      <w:color w:val="FFFFFF"/>
      <w:sz w:val="32"/>
      <w:szCs w:val="32"/>
      <w:lang w:val="es-CR" w:eastAsia="en-US" w:bidi="ar-SA"/>
    </w:rPr>
  </w:style>
  <w:style w:type="paragraph" w:customStyle="1" w:styleId="InfoBlue">
    <w:name w:val="InfoBlue"/>
    <w:basedOn w:val="Normal"/>
    <w:next w:val="BodyText"/>
    <w:autoRedefine/>
    <w:rsid w:val="001705CE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paragraph" w:styleId="BodyText">
    <w:name w:val="Body Text"/>
    <w:basedOn w:val="Normal"/>
    <w:rsid w:val="004C3D5C"/>
    <w:pPr>
      <w:spacing w:after="120"/>
    </w:pPr>
  </w:style>
  <w:style w:type="paragraph" w:customStyle="1" w:styleId="PrrafoTtulosGua">
    <w:name w:val="Párrafo Títulos Guía"/>
    <w:basedOn w:val="PrrafoTtulos"/>
    <w:link w:val="PrrafoTtulosGuaChar"/>
    <w:rsid w:val="00C44758"/>
    <w:rPr>
      <w:i/>
      <w:color w:val="0000FF"/>
    </w:rPr>
  </w:style>
  <w:style w:type="paragraph" w:customStyle="1" w:styleId="Lista1">
    <w:name w:val="Lista 1"/>
    <w:basedOn w:val="Normal"/>
    <w:link w:val="Lista1Char"/>
    <w:rsid w:val="007E3D0C"/>
    <w:pPr>
      <w:numPr>
        <w:numId w:val="3"/>
      </w:num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7E3D0C"/>
    <w:rPr>
      <w:rFonts w:ascii="Arial" w:hAnsi="Arial"/>
      <w:snapToGrid w:val="0"/>
      <w:szCs w:val="24"/>
      <w:lang w:val="es-CR" w:eastAsia="en-US" w:bidi="ar-SA"/>
    </w:rPr>
  </w:style>
  <w:style w:type="paragraph" w:customStyle="1" w:styleId="Lista21">
    <w:name w:val="Lista 21"/>
    <w:basedOn w:val="Normal"/>
    <w:link w:val="Lista2Char"/>
    <w:rsid w:val="00EA7562"/>
    <w:pPr>
      <w:numPr>
        <w:numId w:val="2"/>
      </w:numPr>
      <w:spacing w:before="60" w:after="60"/>
      <w:jc w:val="both"/>
    </w:pPr>
  </w:style>
  <w:style w:type="paragraph" w:customStyle="1" w:styleId="Lista31">
    <w:name w:val="Lista 31"/>
    <w:basedOn w:val="Normal"/>
    <w:rsid w:val="0071414A"/>
    <w:pPr>
      <w:numPr>
        <w:numId w:val="4"/>
      </w:numPr>
      <w:tabs>
        <w:tab w:val="clear" w:pos="2794"/>
        <w:tab w:val="left" w:pos="2491"/>
      </w:tabs>
      <w:spacing w:before="60" w:after="60"/>
      <w:ind w:left="2607" w:hanging="173"/>
      <w:jc w:val="both"/>
    </w:pPr>
  </w:style>
  <w:style w:type="paragraph" w:customStyle="1" w:styleId="PrrafoTtulosSubrayada">
    <w:name w:val="Párrafo Títulos Subrayada"/>
    <w:basedOn w:val="PrrafoTtulos"/>
    <w:link w:val="PrrafoTtulosSubrayadaChar"/>
    <w:rsid w:val="00567720"/>
    <w:rPr>
      <w:u w:val="single"/>
    </w:rPr>
  </w:style>
  <w:style w:type="character" w:customStyle="1" w:styleId="PrrafoTtulosSubrayadaChar">
    <w:name w:val="Párrafo Títulos Subrayada Char"/>
    <w:link w:val="PrrafoTtulosSubrayada"/>
    <w:rsid w:val="00567720"/>
    <w:rPr>
      <w:rFonts w:ascii="Arial" w:hAnsi="Arial"/>
      <w:szCs w:val="24"/>
      <w:u w:val="single"/>
      <w:lang w:val="es-ES" w:eastAsia="en-US" w:bidi="ar-SA"/>
    </w:rPr>
  </w:style>
  <w:style w:type="character" w:styleId="FollowedHyperlink">
    <w:name w:val="FollowedHyperlink"/>
    <w:rsid w:val="00155EB0"/>
    <w:rPr>
      <w:rFonts w:ascii="Times New Roman" w:hAnsi="Times New Roman"/>
      <w:b/>
      <w:dstrike w:val="0"/>
      <w:color w:val="800080"/>
      <w:sz w:val="20"/>
      <w:szCs w:val="20"/>
      <w:u w:val="single"/>
      <w:vertAlign w:val="baseline"/>
    </w:rPr>
  </w:style>
  <w:style w:type="paragraph" w:customStyle="1" w:styleId="Encabezado1">
    <w:name w:val="Encabezado1"/>
    <w:basedOn w:val="Normal"/>
    <w:rsid w:val="00EA4EB5"/>
    <w:pPr>
      <w:jc w:val="both"/>
    </w:pPr>
    <w:rPr>
      <w:b/>
      <w:snapToGrid w:val="0"/>
      <w:color w:val="FFFFFF"/>
      <w:sz w:val="16"/>
      <w:szCs w:val="16"/>
      <w:lang w:val="es-ES_tradnl" w:eastAsia="es-ES"/>
    </w:rPr>
  </w:style>
  <w:style w:type="paragraph" w:customStyle="1" w:styleId="PrrafoListaconLetras">
    <w:name w:val="Párrafo Lista con Letras"/>
    <w:basedOn w:val="PrrafoTtulos"/>
    <w:rsid w:val="003260BE"/>
    <w:pPr>
      <w:ind w:left="1944"/>
    </w:pPr>
  </w:style>
  <w:style w:type="paragraph" w:customStyle="1" w:styleId="TextoJustificadoComprimidoTabla">
    <w:name w:val="Texto Justificado Comprimido Tabla"/>
    <w:basedOn w:val="TextoJustificadoTablaCharCharChar"/>
    <w:rsid w:val="00A550E8"/>
    <w:pPr>
      <w:ind w:left="14" w:right="14" w:firstLine="0"/>
    </w:pPr>
    <w:rPr>
      <w:spacing w:val="-12"/>
    </w:rPr>
  </w:style>
  <w:style w:type="paragraph" w:customStyle="1" w:styleId="TextoCentradoComprimidoTabla">
    <w:name w:val="Texto Centrado Comprimido Tabla"/>
    <w:basedOn w:val="TextoDerechaTabla"/>
    <w:rsid w:val="00A550E8"/>
    <w:pPr>
      <w:ind w:left="14" w:right="14" w:firstLine="0"/>
      <w:jc w:val="center"/>
    </w:pPr>
    <w:rPr>
      <w:spacing w:val="-12"/>
    </w:rPr>
  </w:style>
  <w:style w:type="paragraph" w:customStyle="1" w:styleId="TextoDerechaComprimidoTabla">
    <w:name w:val="Texto Derecha Comprimido Tabla"/>
    <w:basedOn w:val="TextoDerechaTabla"/>
    <w:rsid w:val="00A550E8"/>
    <w:pPr>
      <w:ind w:left="14" w:right="14" w:firstLine="0"/>
    </w:pPr>
    <w:rPr>
      <w:spacing w:val="-12"/>
    </w:rPr>
  </w:style>
  <w:style w:type="character" w:customStyle="1" w:styleId="ContraportadaCdigoChar">
    <w:name w:val="Contraportada Código Char"/>
    <w:link w:val="ContraportadaCdigo"/>
    <w:rsid w:val="00371439"/>
    <w:rPr>
      <w:rFonts w:ascii="Arial" w:hAnsi="Arial"/>
      <w:caps/>
      <w:sz w:val="73"/>
      <w:szCs w:val="73"/>
      <w:lang w:val="es-CR" w:eastAsia="en-US" w:bidi="ar-SA"/>
    </w:rPr>
  </w:style>
  <w:style w:type="character" w:customStyle="1" w:styleId="ContraportadaBorradorChar">
    <w:name w:val="Contraportada Borrador Char"/>
    <w:link w:val="ContraportadaBorrador"/>
    <w:rsid w:val="00E959DE"/>
    <w:rPr>
      <w:rFonts w:ascii="Arial" w:hAnsi="Arial"/>
      <w:b/>
      <w:color w:val="808080"/>
      <w:sz w:val="28"/>
      <w:szCs w:val="28"/>
      <w:lang w:val="es-CR" w:eastAsia="en-US" w:bidi="ar-SA"/>
    </w:rPr>
  </w:style>
  <w:style w:type="character" w:customStyle="1" w:styleId="PortadaCdigoChar">
    <w:name w:val="Portada Código Char"/>
    <w:link w:val="PortadaCdigo"/>
    <w:rsid w:val="00E959DE"/>
    <w:rPr>
      <w:rFonts w:ascii="Arial" w:hAnsi="Arial"/>
      <w:b/>
      <w:caps/>
      <w:sz w:val="73"/>
      <w:szCs w:val="73"/>
      <w:lang w:val="es-CR" w:eastAsia="en-US" w:bidi="ar-SA"/>
    </w:rPr>
  </w:style>
  <w:style w:type="character" w:styleId="Strong">
    <w:name w:val="Strong"/>
    <w:qFormat/>
    <w:rsid w:val="00C44758"/>
    <w:rPr>
      <w:b/>
      <w:bCs/>
    </w:rPr>
  </w:style>
  <w:style w:type="character" w:customStyle="1" w:styleId="infoblue0">
    <w:name w:val="infoblue"/>
    <w:basedOn w:val="DefaultParagraphFont"/>
    <w:rsid w:val="00C44758"/>
  </w:style>
  <w:style w:type="paragraph" w:styleId="Header">
    <w:name w:val="header"/>
    <w:basedOn w:val="Normal"/>
    <w:link w:val="HeaderChar"/>
    <w:uiPriority w:val="99"/>
    <w:rsid w:val="00AC49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4950"/>
    <w:pPr>
      <w:tabs>
        <w:tab w:val="center" w:pos="4320"/>
        <w:tab w:val="right" w:pos="8640"/>
      </w:tabs>
    </w:pPr>
  </w:style>
  <w:style w:type="paragraph" w:customStyle="1" w:styleId="TextoIntroductorioDerecha">
    <w:name w:val="TextoIntroductorioDerecha"/>
    <w:basedOn w:val="Normal"/>
    <w:rsid w:val="00C532DC"/>
    <w:pPr>
      <w:spacing w:before="80" w:after="80"/>
      <w:jc w:val="right"/>
    </w:pPr>
    <w:rPr>
      <w:b/>
      <w:color w:val="999999"/>
      <w:szCs w:val="20"/>
    </w:rPr>
  </w:style>
  <w:style w:type="table" w:styleId="TableGrid">
    <w:name w:val="Table Grid"/>
    <w:basedOn w:val="TableNormal"/>
    <w:rsid w:val="00C5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troductorio0">
    <w:name w:val="TextoIntroductorio"/>
    <w:basedOn w:val="Normal"/>
    <w:rsid w:val="00C532DC"/>
    <w:pPr>
      <w:spacing w:before="40" w:after="240"/>
    </w:pPr>
    <w:rPr>
      <w:b/>
      <w:color w:val="999999"/>
      <w:szCs w:val="20"/>
    </w:rPr>
  </w:style>
  <w:style w:type="paragraph" w:customStyle="1" w:styleId="infoblue00">
    <w:name w:val="infoblue0"/>
    <w:basedOn w:val="Normal"/>
    <w:autoRedefine/>
    <w:rsid w:val="00573C28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customStyle="1" w:styleId="Subheading">
    <w:name w:val="Subheading"/>
    <w:basedOn w:val="BodyText"/>
    <w:rsid w:val="00EB5F6C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character" w:customStyle="1" w:styleId="PrrafoTtulosGuaChar">
    <w:name w:val="Párrafo Títulos Guía Char"/>
    <w:link w:val="PrrafoTtulosGua"/>
    <w:rsid w:val="00CC5168"/>
    <w:rPr>
      <w:rFonts w:ascii="Arial" w:hAnsi="Arial"/>
      <w:i/>
      <w:color w:val="0000FF"/>
      <w:szCs w:val="24"/>
      <w:lang w:val="es-ES" w:eastAsia="en-US" w:bidi="ar-SA"/>
    </w:rPr>
  </w:style>
  <w:style w:type="character" w:customStyle="1" w:styleId="PrrafoListaconLetras2Char">
    <w:name w:val="Párrafo Lista con Letras 2 Char"/>
    <w:basedOn w:val="PrrafoTtulosChar"/>
    <w:link w:val="PrrafoListaconLetras2"/>
    <w:rsid w:val="00CC5168"/>
    <w:rPr>
      <w:rFonts w:ascii="Arial" w:hAnsi="Arial"/>
      <w:szCs w:val="24"/>
      <w:lang w:val="es-ES" w:eastAsia="en-US" w:bidi="ar-SA"/>
    </w:rPr>
  </w:style>
  <w:style w:type="character" w:customStyle="1" w:styleId="TextoJustificadoTablaCharCharCharChar">
    <w:name w:val="Texto Justificado Tabla Char Char Char Char"/>
    <w:link w:val="TextoJustificadoTablaCharCharChar"/>
    <w:rsid w:val="002C5F64"/>
    <w:rPr>
      <w:rFonts w:ascii="Arial" w:hAnsi="Arial"/>
      <w:snapToGrid w:val="0"/>
      <w:sz w:val="16"/>
      <w:szCs w:val="16"/>
      <w:lang w:val="es-ES_tradnl" w:eastAsia="es-ES" w:bidi="ar-SA"/>
    </w:rPr>
  </w:style>
  <w:style w:type="paragraph" w:styleId="DocumentMap">
    <w:name w:val="Document Map"/>
    <w:basedOn w:val="Normal"/>
    <w:semiHidden/>
    <w:rsid w:val="00E50893"/>
    <w:pPr>
      <w:shd w:val="clear" w:color="auto" w:fill="000080"/>
    </w:pPr>
    <w:rPr>
      <w:rFonts w:ascii="Tahoma" w:hAnsi="Tahoma" w:cs="Tahoma"/>
    </w:rPr>
  </w:style>
  <w:style w:type="character" w:customStyle="1" w:styleId="Lista2Char">
    <w:name w:val="Lista 2 Char"/>
    <w:link w:val="Lista21"/>
    <w:rsid w:val="007B002A"/>
    <w:rPr>
      <w:rFonts w:ascii="Arial" w:hAnsi="Arial"/>
      <w:szCs w:val="24"/>
      <w:lang w:val="es-CR" w:eastAsia="en-US" w:bidi="ar-SA"/>
    </w:rPr>
  </w:style>
  <w:style w:type="paragraph" w:customStyle="1" w:styleId="ListaTabla">
    <w:name w:val="Lista Tabla"/>
    <w:basedOn w:val="TextoJustificadoTablaCharCharChar"/>
    <w:rsid w:val="000011EC"/>
    <w:pPr>
      <w:numPr>
        <w:numId w:val="8"/>
      </w:numPr>
      <w:tabs>
        <w:tab w:val="clear" w:pos="423"/>
        <w:tab w:val="num" w:pos="245"/>
      </w:tabs>
      <w:ind w:left="245" w:hanging="182"/>
    </w:pPr>
  </w:style>
  <w:style w:type="paragraph" w:customStyle="1" w:styleId="ListaNumeradaNivel2">
    <w:name w:val="Lista Numerada Nivel 2"/>
    <w:basedOn w:val="Normal"/>
    <w:rsid w:val="006E2D0A"/>
    <w:pPr>
      <w:tabs>
        <w:tab w:val="num" w:pos="360"/>
        <w:tab w:val="num" w:pos="2059"/>
      </w:tabs>
      <w:spacing w:before="60" w:after="60"/>
    </w:pPr>
  </w:style>
  <w:style w:type="paragraph" w:styleId="ListParagraph">
    <w:name w:val="List Paragraph"/>
    <w:basedOn w:val="Normal"/>
    <w:autoRedefine/>
    <w:uiPriority w:val="34"/>
    <w:qFormat/>
    <w:rsid w:val="000010CC"/>
    <w:pPr>
      <w:numPr>
        <w:numId w:val="39"/>
      </w:numPr>
    </w:pPr>
    <w:rPr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294D59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character" w:styleId="Emphasis">
    <w:name w:val="Emphasis"/>
    <w:basedOn w:val="DefaultParagraphFont"/>
    <w:qFormat/>
    <w:rsid w:val="00485440"/>
    <w:rPr>
      <w:i/>
      <w:iCs/>
    </w:rPr>
  </w:style>
  <w:style w:type="paragraph" w:styleId="BalloonText">
    <w:name w:val="Balloon Text"/>
    <w:basedOn w:val="Normal"/>
    <w:link w:val="BalloonTextChar"/>
    <w:rsid w:val="00E739A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9A0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075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075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numbering" w:customStyle="1" w:styleId="Style1">
    <w:name w:val="Style1"/>
    <w:uiPriority w:val="99"/>
    <w:rsid w:val="00DB5DC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9A2AA7"/>
    <w:rPr>
      <w:rFonts w:ascii="Segoe UI" w:hAnsi="Segoe U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Dropbox\Dise&#241;o%20Software\Plantilla%20Para%20EstilosDise&#241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esh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B983-C22E-4185-9B3E-F512F07C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EstilosDiseño</Template>
  <TotalTime>31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del Sistema</vt:lpstr>
      <vt:lpstr>Visión del Sistema</vt:lpstr>
    </vt:vector>
  </TitlesOfParts>
  <Company>BCCR</Company>
  <LinksUpToDate>false</LinksUpToDate>
  <CharactersWithSpaces>844</CharactersWithSpaces>
  <SharedDoc>false</SharedDoc>
  <HLinks>
    <vt:vector size="174" baseType="variant"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_Toc155692354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_Toc155692353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_Toc155692352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_Toc155692351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_Toc155692350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_Toc155692349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_Toc155692348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_Toc155692347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_Toc155692346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_Toc155692345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_Toc155692344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_Toc155692343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_Toc155692342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_Toc155692341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_Toc155692340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_Toc155692339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_Toc155692338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_Toc155692337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_Toc155692336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_Toc155692335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_Toc155692334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_Toc155692333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_Toc155692332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_Toc155692331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_Toc155692330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_Toc155692329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_Toc155692328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_Toc155692327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_Toc155692326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creator>Silvia Segura</dc:creator>
  <dc:description>Plantilla para los libros de la Serie de Normas y Procedimientos</dc:description>
  <cp:lastModifiedBy>Silvia Segura</cp:lastModifiedBy>
  <cp:revision>2</cp:revision>
  <cp:lastPrinted>2003-11-12T15:00:00Z</cp:lastPrinted>
  <dcterms:created xsi:type="dcterms:W3CDTF">2014-05-26T16:40:00Z</dcterms:created>
  <dcterms:modified xsi:type="dcterms:W3CDTF">2014-05-26T17:12:00Z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ódigo de Libro">
    <vt:lpwstr>72-AR1</vt:lpwstr>
  </property>
  <property fmtid="{D5CDD505-2E9C-101B-9397-08002B2CF9AE}" pid="3" name="Proyecto">
    <vt:lpwstr>Custodias Auxiliares</vt:lpwstr>
  </property>
  <property fmtid="{D5CDD505-2E9C-101B-9397-08002B2CF9AE}" pid="4" name="Versión">
    <vt:lpwstr>1.0</vt:lpwstr>
  </property>
  <property fmtid="{D5CDD505-2E9C-101B-9397-08002B2CF9AE}" pid="5" name="ReqProMenus">
    <vt:bool>false</vt:bool>
  </property>
</Properties>
</file>