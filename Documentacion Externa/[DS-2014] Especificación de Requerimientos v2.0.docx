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8D" w:rsidRDefault="005E3C8D" w:rsidP="005E3C8D">
      <w:bookmarkStart w:id="0" w:name="_Toc17780617"/>
    </w:p>
    <w:p w:rsidR="005E3C8D" w:rsidRDefault="005E3C8D" w:rsidP="005E3C8D"/>
    <w:p w:rsidR="00897FEE" w:rsidRDefault="005E3C8D" w:rsidP="005E3C8D">
      <w:pPr>
        <w:sectPr w:rsidR="00897FEE" w:rsidSect="006654A4">
          <w:headerReference w:type="default" r:id="rId8"/>
          <w:footerReference w:type="even" r:id="rId9"/>
          <w:footerReference w:type="default" r:id="rId10"/>
          <w:pgSz w:w="12240" w:h="15840" w:code="1"/>
          <w:pgMar w:top="1701" w:right="1701" w:bottom="1474" w:left="2058" w:header="0" w:footer="0" w:gutter="0"/>
          <w:pgNumType w:start="1"/>
          <w:cols w:space="720"/>
          <w:docGrid w:linePitch="360"/>
        </w:sect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E536B" wp14:editId="5122FE9F">
                <wp:simplePos x="0" y="0"/>
                <wp:positionH relativeFrom="column">
                  <wp:posOffset>912495</wp:posOffset>
                </wp:positionH>
                <wp:positionV relativeFrom="paragraph">
                  <wp:posOffset>4511040</wp:posOffset>
                </wp:positionV>
                <wp:extent cx="4963795" cy="781050"/>
                <wp:effectExtent l="0" t="0" r="0" b="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52AF" w:rsidRPr="00377CD0" w:rsidRDefault="00377CD0" w:rsidP="00377CD0">
                            <w:pPr>
                              <w:pStyle w:val="PortadaNombreServicio"/>
                              <w:rPr>
                                <w:spacing w:val="134"/>
                              </w:rPr>
                            </w:pPr>
                            <w:r w:rsidRPr="00377CD0">
                              <w:t>Especificación de requerimientos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8E536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71.85pt;margin-top:355.2pt;width:390.8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" filled="f" stroked="f">
                <v:textbox>
                  <w:txbxContent>
                    <w:p w:rsidR="00DA52AF" w:rsidRPr="00377CD0" w:rsidRDefault="00377CD0" w:rsidP="00377CD0">
                      <w:pPr>
                        <w:pStyle w:val="PortadaNombreServicio"/>
                        <w:rPr>
                          <w:spacing w:val="134"/>
                        </w:rPr>
                      </w:pPr>
                      <w:r w:rsidRPr="00377CD0">
                        <w:t>Especificación de requerimientos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EEFEE" wp14:editId="749752F4">
                <wp:simplePos x="0" y="0"/>
                <wp:positionH relativeFrom="column">
                  <wp:posOffset>950595</wp:posOffset>
                </wp:positionH>
                <wp:positionV relativeFrom="paragraph">
                  <wp:posOffset>5549265</wp:posOffset>
                </wp:positionV>
                <wp:extent cx="5173345" cy="1685925"/>
                <wp:effectExtent l="0" t="0" r="0" b="9525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34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3C8D" w:rsidRPr="005E3C8D" w:rsidRDefault="005E3C8D" w:rsidP="00377CD0">
                            <w:pPr>
                              <w:pStyle w:val="PortadaNombreServicio"/>
                            </w:pPr>
                            <w:r w:rsidRPr="005E3C8D">
                              <w:t>integrantes:</w:t>
                            </w:r>
                          </w:p>
                          <w:p w:rsidR="005E3C8D" w:rsidRPr="005E3C8D" w:rsidRDefault="005E3C8D" w:rsidP="00377CD0">
                            <w:pPr>
                              <w:pStyle w:val="PortadaNombreServicio"/>
                            </w:pPr>
                          </w:p>
                          <w:p w:rsidR="005E3C8D" w:rsidRPr="005E3C8D" w:rsidRDefault="005E3C8D" w:rsidP="00377CD0">
                            <w:pPr>
                              <w:pStyle w:val="PortadaNombreServicio"/>
                            </w:pPr>
                            <w:r w:rsidRPr="005E3C8D">
                              <w:t>Esteban aguilar valverde</w:t>
                            </w:r>
                          </w:p>
                          <w:p w:rsidR="005E3C8D" w:rsidRPr="005E3C8D" w:rsidRDefault="005E3C8D" w:rsidP="00377CD0">
                            <w:pPr>
                              <w:pStyle w:val="PortadaNombreServicio"/>
                            </w:pPr>
                            <w:r w:rsidRPr="005E3C8D">
                              <w:t>Bayron Portuguez castillo</w:t>
                            </w:r>
                          </w:p>
                          <w:p w:rsidR="005E3C8D" w:rsidRPr="005E3C8D" w:rsidRDefault="005E3C8D" w:rsidP="00377CD0">
                            <w:pPr>
                              <w:pStyle w:val="PortadaNombreServicio"/>
                            </w:pPr>
                            <w:r w:rsidRPr="005E3C8D">
                              <w:t>Silvia Segura soto</w:t>
                            </w:r>
                          </w:p>
                          <w:p w:rsidR="005E3C8D" w:rsidRPr="00177942" w:rsidRDefault="005E3C8D" w:rsidP="00377CD0">
                            <w:pPr>
                              <w:pStyle w:val="PortadaNombreServici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EEFEE" id="_x0000_s1027" type="#_x0000_t202" style="position:absolute;margin-left:74.85pt;margin-top:436.95pt;width:407.35pt;height:13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" filled="f" stroked="f">
                <v:textbox>
                  <w:txbxContent>
                    <w:p w:rsidR="005E3C8D" w:rsidRPr="005E3C8D" w:rsidRDefault="005E3C8D" w:rsidP="00377CD0">
                      <w:pPr>
                        <w:pStyle w:val="PortadaNombreServicio"/>
                      </w:pPr>
                      <w:r w:rsidRPr="005E3C8D">
                        <w:t>integrantes:</w:t>
                      </w:r>
                    </w:p>
                    <w:p w:rsidR="005E3C8D" w:rsidRPr="005E3C8D" w:rsidRDefault="005E3C8D" w:rsidP="00377CD0">
                      <w:pPr>
                        <w:pStyle w:val="PortadaNombreServicio"/>
                      </w:pPr>
                    </w:p>
                    <w:p w:rsidR="005E3C8D" w:rsidRPr="005E3C8D" w:rsidRDefault="005E3C8D" w:rsidP="00377CD0">
                      <w:pPr>
                        <w:pStyle w:val="PortadaNombreServicio"/>
                      </w:pPr>
                      <w:r w:rsidRPr="005E3C8D">
                        <w:t>Esteban aguilar valverde</w:t>
                      </w:r>
                    </w:p>
                    <w:p w:rsidR="005E3C8D" w:rsidRPr="005E3C8D" w:rsidRDefault="005E3C8D" w:rsidP="00377CD0">
                      <w:pPr>
                        <w:pStyle w:val="PortadaNombreServicio"/>
                      </w:pPr>
                      <w:r w:rsidRPr="005E3C8D">
                        <w:t>Bayron Portuguez castillo</w:t>
                      </w:r>
                    </w:p>
                    <w:p w:rsidR="005E3C8D" w:rsidRPr="005E3C8D" w:rsidRDefault="005E3C8D" w:rsidP="00377CD0">
                      <w:pPr>
                        <w:pStyle w:val="PortadaNombreServicio"/>
                      </w:pPr>
                      <w:r w:rsidRPr="005E3C8D">
                        <w:t>Silvia Segura soto</w:t>
                      </w:r>
                    </w:p>
                    <w:p w:rsidR="005E3C8D" w:rsidRPr="00177942" w:rsidRDefault="005E3C8D" w:rsidP="00377CD0">
                      <w:pPr>
                        <w:pStyle w:val="PortadaNombreServici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w:drawing>
          <wp:anchor distT="0" distB="0" distL="114300" distR="114300" simplePos="0" relativeHeight="251666432" behindDoc="1" locked="0" layoutInCell="1" allowOverlap="1" wp14:anchorId="6C563E25" wp14:editId="439AF3AC">
            <wp:simplePos x="0" y="0"/>
            <wp:positionH relativeFrom="column">
              <wp:posOffset>2064385</wp:posOffset>
            </wp:positionH>
            <wp:positionV relativeFrom="paragraph">
              <wp:posOffset>2758440</wp:posOffset>
            </wp:positionV>
            <wp:extent cx="2466975" cy="1529461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uscoChoz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29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047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2EC6C" wp14:editId="7BB4A407">
                <wp:simplePos x="0" y="0"/>
                <wp:positionH relativeFrom="column">
                  <wp:posOffset>941070</wp:posOffset>
                </wp:positionH>
                <wp:positionV relativeFrom="paragraph">
                  <wp:posOffset>1815465</wp:posOffset>
                </wp:positionV>
                <wp:extent cx="4963795" cy="1495425"/>
                <wp:effectExtent l="0" t="0" r="0" b="9525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3C8D" w:rsidRDefault="005E3C8D" w:rsidP="005E3C8D">
                            <w:pPr>
                              <w:pStyle w:val="PortadaTipoLibro"/>
                              <w:ind w:left="-142"/>
                            </w:pPr>
                            <w:r>
                              <w:t>Proyecto</w:t>
                            </w:r>
                          </w:p>
                          <w:p w:rsidR="005E3C8D" w:rsidRPr="00FD5F6C" w:rsidRDefault="005E3C8D" w:rsidP="005E3C8D">
                            <w:pPr>
                              <w:pStyle w:val="PortadaTipoLibro"/>
                              <w:ind w:left="-142"/>
                            </w:pPr>
                            <w:r>
                              <w:t>Buscochoza.com</w:t>
                            </w:r>
                          </w:p>
                          <w:p w:rsidR="005D7047" w:rsidRPr="00FD5F6C" w:rsidRDefault="005D7047" w:rsidP="005E3C8D">
                            <w:pPr>
                              <w:pStyle w:val="PortadaTipoLibro"/>
                              <w:jc w:val="left"/>
                            </w:pPr>
                          </w:p>
                          <w:p w:rsidR="005D7047" w:rsidRPr="00177942" w:rsidRDefault="005D7047" w:rsidP="005D7047">
                            <w:pPr>
                              <w:pStyle w:val="TextoInicial"/>
                              <w:rPr>
                                <w:spacing w:val="13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2EC6C" id="_x0000_s1028" type="#_x0000_t202" style="position:absolute;margin-left:74.1pt;margin-top:142.95pt;width:390.85pt;height:11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" filled="f" stroked="f">
                <v:textbox>
                  <w:txbxContent>
                    <w:p w:rsidR="005E3C8D" w:rsidRDefault="005E3C8D" w:rsidP="005E3C8D">
                      <w:pPr>
                        <w:pStyle w:val="PortadaTipoLibro"/>
                        <w:ind w:left="-142"/>
                      </w:pPr>
                      <w:r>
                        <w:t>Proyecto</w:t>
                      </w:r>
                    </w:p>
                    <w:p w:rsidR="005E3C8D" w:rsidRPr="00FD5F6C" w:rsidRDefault="005E3C8D" w:rsidP="005E3C8D">
                      <w:pPr>
                        <w:pStyle w:val="PortadaTipoLibro"/>
                        <w:ind w:left="-142"/>
                      </w:pPr>
                      <w:r>
                        <w:t>Buscochoza.com</w:t>
                      </w:r>
                    </w:p>
                    <w:p w:rsidR="005D7047" w:rsidRPr="00FD5F6C" w:rsidRDefault="005D7047" w:rsidP="005E3C8D">
                      <w:pPr>
                        <w:pStyle w:val="PortadaTipoLibro"/>
                        <w:jc w:val="left"/>
                      </w:pPr>
                    </w:p>
                    <w:p w:rsidR="005D7047" w:rsidRPr="00177942" w:rsidRDefault="005D7047" w:rsidP="005D7047">
                      <w:pPr>
                        <w:pStyle w:val="TextoInicial"/>
                        <w:rPr>
                          <w:spacing w:val="13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54F7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5949B" wp14:editId="5D22E615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443789" cy="5972810"/>
                <wp:effectExtent l="0" t="0" r="4445" b="8890"/>
                <wp:wrapNone/>
                <wp:docPr id="16" name="Right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443789" cy="5972810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5FC5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6" o:spid="_x0000_s1026" type="#_x0000_t6" style="position:absolute;margin-left:0;margin-top:0;width:113.7pt;height:470.3pt;rotation:180;flip:x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" fillcolor="#a5a5a5 [2092]" stroked="f" strokeweight="1pt">
                <w10:wrap anchorx="page" anchory="page"/>
              </v:shape>
            </w:pict>
          </mc:Fallback>
        </mc:AlternateContent>
      </w:r>
      <w:r w:rsidR="00F954F7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1A36D" wp14:editId="5147405F">
                <wp:simplePos x="0" y="0"/>
                <wp:positionH relativeFrom="page">
                  <wp:align>left</wp:align>
                </wp:positionH>
                <wp:positionV relativeFrom="page">
                  <wp:posOffset>0</wp:posOffset>
                </wp:positionV>
                <wp:extent cx="2541270" cy="10164726"/>
                <wp:effectExtent l="0" t="0" r="0" b="8255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0" cy="10164726"/>
                        </a:xfrm>
                        <a:prstGeom prst="rtTriangle">
                          <a:avLst/>
                        </a:prstGeom>
                        <a:solidFill>
                          <a:srgbClr val="0094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DC92" id="Right Triangle 8" o:spid="_x0000_s1026" type="#_x0000_t6" style="position:absolute;margin-left:0;margin-top:0;width:200.1pt;height:800.3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" fillcolor="#0094c8" stroked="f" strokeweight="1pt">
                <w10:wrap anchorx="page" anchory="page"/>
              </v:shape>
            </w:pict>
          </mc:Fallback>
        </mc:AlternateContent>
      </w:r>
    </w:p>
    <w:bookmarkEnd w:id="0"/>
    <w:p w:rsidR="005E3C8D" w:rsidRDefault="00377CD0" w:rsidP="00377CD0">
      <w:pPr>
        <w:pStyle w:val="Heading1"/>
      </w:pPr>
      <w:r>
        <w:lastRenderedPageBreak/>
        <w:t>Introducción</w:t>
      </w:r>
    </w:p>
    <w:p w:rsidR="00377CD0" w:rsidRDefault="00377CD0" w:rsidP="00377CD0">
      <w:pPr>
        <w:pStyle w:val="Heading2"/>
      </w:pPr>
      <w:r>
        <w:t>Propósito</w:t>
      </w:r>
    </w:p>
    <w:p w:rsidR="00377CD0" w:rsidRDefault="00377CD0" w:rsidP="00E050A6">
      <w:pPr>
        <w:ind w:left="1440"/>
        <w:jc w:val="both"/>
        <w:rPr>
          <w:lang w:val="es-ES_tradnl" w:eastAsia="es-ES"/>
        </w:rPr>
      </w:pPr>
      <w:r w:rsidRPr="00377CD0">
        <w:rPr>
          <w:lang w:val="es-ES_tradnl" w:eastAsia="es-ES"/>
        </w:rPr>
        <w:t>Identificar, analizar y definir las características que debe satisfacer el Sistema para buscar casas de alquiler o compra de modo que los usuarios y personal de tecnologías ten</w:t>
      </w:r>
      <w:r>
        <w:rPr>
          <w:lang w:val="es-ES_tradnl" w:eastAsia="es-ES"/>
        </w:rPr>
        <w:t>gan visibilidad e iguales expec</w:t>
      </w:r>
      <w:r w:rsidRPr="00377CD0">
        <w:rPr>
          <w:lang w:val="es-ES_tradnl" w:eastAsia="es-ES"/>
        </w:rPr>
        <w:t>tativas del producto que se desarrollará.</w:t>
      </w:r>
    </w:p>
    <w:p w:rsidR="00377CD0" w:rsidRDefault="00377CD0" w:rsidP="00E050A6">
      <w:pPr>
        <w:pStyle w:val="Heading2"/>
      </w:pPr>
      <w:r>
        <w:t>Alcance</w:t>
      </w:r>
    </w:p>
    <w:p w:rsidR="00377CD0" w:rsidRDefault="00377CD0" w:rsidP="00E050A6">
      <w:pPr>
        <w:ind w:left="1440"/>
        <w:jc w:val="both"/>
        <w:rPr>
          <w:lang w:val="es-ES" w:eastAsia="es-ES"/>
        </w:rPr>
      </w:pPr>
      <w:r w:rsidRPr="00377CD0">
        <w:rPr>
          <w:lang w:val="es-ES" w:eastAsia="es-ES"/>
        </w:rPr>
        <w:t>Este documento define las características funcionales y no funciona-les de alto nivel que se derivan de reuniones del equipo de trabajo para definir el objetivo de la aplicación.</w:t>
      </w:r>
    </w:p>
    <w:p w:rsidR="00377CD0" w:rsidRDefault="00377CD0" w:rsidP="00E050A6">
      <w:pPr>
        <w:pStyle w:val="Heading2"/>
      </w:pPr>
      <w:r>
        <w:t>Definiciones, Acrónimos y abreviaturas</w:t>
      </w:r>
    </w:p>
    <w:p w:rsidR="00377CD0" w:rsidRDefault="00377CD0" w:rsidP="00377CD0">
      <w:pPr>
        <w:ind w:left="1440"/>
        <w:rPr>
          <w:color w:val="FF0000"/>
          <w:lang w:val="es-ES_tradnl" w:eastAsia="es-ES"/>
        </w:rPr>
      </w:pPr>
      <w:r w:rsidRPr="00377CD0">
        <w:rPr>
          <w:color w:val="FF0000"/>
          <w:lang w:val="es-ES_tradnl" w:eastAsia="es-ES"/>
        </w:rPr>
        <w:t>OPCIONAL</w:t>
      </w:r>
    </w:p>
    <w:p w:rsidR="00377CD0" w:rsidRDefault="00377CD0" w:rsidP="00377CD0">
      <w:pPr>
        <w:pStyle w:val="Heading2"/>
      </w:pPr>
      <w:r>
        <w:t>Visión general</w:t>
      </w:r>
    </w:p>
    <w:p w:rsidR="00377CD0" w:rsidRDefault="00377CD0" w:rsidP="00E050A6">
      <w:pPr>
        <w:ind w:left="1440"/>
        <w:jc w:val="both"/>
        <w:rPr>
          <w:lang w:val="es-ES_tradnl" w:eastAsia="es-ES"/>
        </w:rPr>
      </w:pPr>
      <w:r w:rsidRPr="00377CD0">
        <w:rPr>
          <w:lang w:val="es-ES_tradnl" w:eastAsia="es-ES"/>
        </w:rPr>
        <w:t xml:space="preserve">Este documento es la visión de la solución tecnológica que facilitará el proceso de búsqueda de casas de alquiler y venta y también la venta </w:t>
      </w:r>
      <w:r>
        <w:rPr>
          <w:lang w:val="es-ES_tradnl" w:eastAsia="es-ES"/>
        </w:rPr>
        <w:t xml:space="preserve">o alquiler </w:t>
      </w:r>
      <w:r w:rsidRPr="00377CD0">
        <w:rPr>
          <w:lang w:val="es-ES_tradnl" w:eastAsia="es-ES"/>
        </w:rPr>
        <w:t>de casas.</w:t>
      </w:r>
    </w:p>
    <w:p w:rsidR="00377CD0" w:rsidRDefault="00377CD0" w:rsidP="00E050A6">
      <w:pPr>
        <w:pStyle w:val="Heading1"/>
      </w:pPr>
      <w:r>
        <w:t>Posicionamiento</w:t>
      </w:r>
    </w:p>
    <w:p w:rsidR="00377CD0" w:rsidRDefault="00377CD0" w:rsidP="00E050A6">
      <w:pPr>
        <w:pStyle w:val="Heading2"/>
      </w:pPr>
      <w:r>
        <w:t>Declaración del Problema</w:t>
      </w:r>
    </w:p>
    <w:p w:rsidR="00377CD0" w:rsidRPr="00377CD0" w:rsidRDefault="00377CD0" w:rsidP="00E050A6">
      <w:pPr>
        <w:ind w:left="1440"/>
        <w:jc w:val="both"/>
        <w:rPr>
          <w:lang w:val="es-ES_tradnl" w:eastAsia="es-ES"/>
        </w:rPr>
      </w:pPr>
      <w:r>
        <w:rPr>
          <w:lang w:val="es-ES_tradnl" w:eastAsia="es-ES"/>
        </w:rPr>
        <w:t>Para todo usuario que busque casa para alquilar o comprar siempre ha sido un problema, esto debido que es difícil poder saber cuáles casas están disponibles para alquilar o vender en un lugar específico.</w:t>
      </w:r>
    </w:p>
    <w:p w:rsidR="00377CD0" w:rsidRDefault="00377CD0" w:rsidP="00E050A6">
      <w:pPr>
        <w:pStyle w:val="Heading2"/>
      </w:pPr>
      <w:r>
        <w:t>Declaración del posicionamiento del producto</w:t>
      </w:r>
    </w:p>
    <w:p w:rsidR="00377CD0" w:rsidRDefault="00E050A6" w:rsidP="00E050A6">
      <w:pPr>
        <w:ind w:left="1440"/>
        <w:jc w:val="both"/>
        <w:rPr>
          <w:lang w:val="es-ES" w:eastAsia="es-ES"/>
        </w:rPr>
      </w:pPr>
      <w:r w:rsidRPr="00E050A6">
        <w:rPr>
          <w:lang w:val="es-ES" w:eastAsia="es-ES"/>
        </w:rPr>
        <w:t xml:space="preserve">El nuevo sistema </w:t>
      </w:r>
      <w:r>
        <w:rPr>
          <w:lang w:val="es-ES" w:eastAsia="es-ES"/>
        </w:rPr>
        <w:t>permitirá</w:t>
      </w:r>
      <w:r w:rsidRPr="00E050A6">
        <w:rPr>
          <w:lang w:val="es-ES" w:eastAsia="es-ES"/>
        </w:rPr>
        <w:t xml:space="preserve"> los usuarios generar </w:t>
      </w:r>
      <w:r>
        <w:rPr>
          <w:lang w:val="es-ES" w:eastAsia="es-ES"/>
        </w:rPr>
        <w:t xml:space="preserve">búsquedas de casas en un lugar específico por medio de </w:t>
      </w:r>
      <w:proofErr w:type="spellStart"/>
      <w:r>
        <w:rPr>
          <w:lang w:val="es-ES" w:eastAsia="es-ES"/>
        </w:rPr>
        <w:t>google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maps</w:t>
      </w:r>
      <w:proofErr w:type="spellEnd"/>
      <w:r w:rsidRPr="00E050A6">
        <w:rPr>
          <w:lang w:val="es-ES" w:eastAsia="es-ES"/>
        </w:rPr>
        <w:t xml:space="preserve">, </w:t>
      </w:r>
      <w:r>
        <w:rPr>
          <w:lang w:val="es-ES" w:eastAsia="es-ES"/>
        </w:rPr>
        <w:t>ingresar nueva</w:t>
      </w:r>
      <w:r w:rsidRPr="00E050A6">
        <w:rPr>
          <w:lang w:val="es-ES" w:eastAsia="es-ES"/>
        </w:rPr>
        <w:t xml:space="preserve">s </w:t>
      </w:r>
      <w:r>
        <w:rPr>
          <w:lang w:val="es-ES" w:eastAsia="es-ES"/>
        </w:rPr>
        <w:t>casas para poder vender o alquilar, realizar una compra o un alquiler por medio de la página</w:t>
      </w:r>
      <w:r w:rsidRPr="00E050A6">
        <w:rPr>
          <w:lang w:val="es-ES" w:eastAsia="es-ES"/>
        </w:rPr>
        <w:t>.</w:t>
      </w:r>
      <w:r>
        <w:rPr>
          <w:lang w:val="es-ES" w:eastAsia="es-ES"/>
        </w:rPr>
        <w:t xml:space="preserve"> Además de poderse </w:t>
      </w:r>
      <w:proofErr w:type="spellStart"/>
      <w:r>
        <w:rPr>
          <w:lang w:val="es-ES" w:eastAsia="es-ES"/>
        </w:rPr>
        <w:t>loguear</w:t>
      </w:r>
      <w:proofErr w:type="spellEnd"/>
      <w:r>
        <w:rPr>
          <w:lang w:val="es-ES" w:eastAsia="es-ES"/>
        </w:rPr>
        <w:t xml:space="preserve"> por medio de su cuenta de Facebook.</w:t>
      </w:r>
    </w:p>
    <w:p w:rsidR="00E050A6" w:rsidRDefault="00E050A6" w:rsidP="00E050A6">
      <w:pPr>
        <w:ind w:left="1440"/>
        <w:jc w:val="both"/>
        <w:rPr>
          <w:lang w:val="es-ES" w:eastAsia="es-ES"/>
        </w:rPr>
      </w:pPr>
    </w:p>
    <w:p w:rsidR="00E050A6" w:rsidRDefault="00E050A6" w:rsidP="00E050A6">
      <w:pPr>
        <w:pStyle w:val="Heading1"/>
      </w:pPr>
      <w:r>
        <w:lastRenderedPageBreak/>
        <w:t>Descripciones de afectados y usuarios</w:t>
      </w:r>
    </w:p>
    <w:p w:rsidR="00E050A6" w:rsidRDefault="00E050A6" w:rsidP="00E050A6">
      <w:pPr>
        <w:ind w:left="720"/>
        <w:jc w:val="both"/>
        <w:rPr>
          <w:lang w:val="es-ES_tradnl" w:eastAsia="es-ES"/>
        </w:rPr>
      </w:pPr>
      <w:r w:rsidRPr="00E050A6">
        <w:rPr>
          <w:lang w:val="es-ES_tradnl" w:eastAsia="es-ES"/>
        </w:rPr>
        <w:t>Esta sección provee un perfil de los afectados y usuarios involucra-dos relacionados con el sistema, y los problemas clave que ellos perciben que deben ser abordados por la solución propuesta</w:t>
      </w:r>
    </w:p>
    <w:p w:rsidR="00E050A6" w:rsidRPr="00E050A6" w:rsidRDefault="00E050A6" w:rsidP="00E050A6">
      <w:pPr>
        <w:pStyle w:val="Heading2"/>
      </w:pPr>
      <w:r>
        <w:t>Resumen de interesados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7"/>
        <w:gridCol w:w="4244"/>
      </w:tblGrid>
      <w:tr w:rsidR="00E050A6" w:rsidTr="00020D7C">
        <w:tc>
          <w:tcPr>
            <w:tcW w:w="4310" w:type="dxa"/>
            <w:shd w:val="clear" w:color="auto" w:fill="404040" w:themeFill="text1" w:themeFillTint="BF"/>
          </w:tcPr>
          <w:p w:rsidR="00E050A6" w:rsidRPr="00E12085" w:rsidRDefault="00E050A6" w:rsidP="00020D7C">
            <w:pPr>
              <w:jc w:val="center"/>
              <w:rPr>
                <w:color w:val="008BBC"/>
                <w:lang w:val="es-ES_tradnl" w:eastAsia="es-ES"/>
              </w:rPr>
            </w:pPr>
            <w:r w:rsidRPr="00E12085">
              <w:rPr>
                <w:color w:val="008BBC"/>
                <w:lang w:val="es-ES_tradnl" w:eastAsia="es-ES"/>
              </w:rPr>
              <w:t>Usuarios</w:t>
            </w:r>
          </w:p>
        </w:tc>
        <w:tc>
          <w:tcPr>
            <w:tcW w:w="4311" w:type="dxa"/>
            <w:shd w:val="clear" w:color="auto" w:fill="404040" w:themeFill="text1" w:themeFillTint="BF"/>
          </w:tcPr>
          <w:p w:rsidR="00E050A6" w:rsidRPr="00E12085" w:rsidRDefault="00E050A6" w:rsidP="00020D7C">
            <w:pPr>
              <w:jc w:val="center"/>
              <w:rPr>
                <w:color w:val="008BBC"/>
                <w:lang w:val="es-ES_tradnl" w:eastAsia="es-ES"/>
              </w:rPr>
            </w:pPr>
            <w:r w:rsidRPr="00E12085">
              <w:rPr>
                <w:color w:val="008BBC"/>
                <w:lang w:val="es-ES_tradnl" w:eastAsia="es-ES"/>
              </w:rPr>
              <w:t>Responsabilidades</w:t>
            </w:r>
          </w:p>
        </w:tc>
      </w:tr>
      <w:tr w:rsidR="00E050A6" w:rsidTr="00020D7C">
        <w:tc>
          <w:tcPr>
            <w:tcW w:w="4310" w:type="dxa"/>
          </w:tcPr>
          <w:p w:rsidR="00E050A6" w:rsidRDefault="00E050A6" w:rsidP="00020D7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  <w:tc>
          <w:tcPr>
            <w:tcW w:w="4311" w:type="dxa"/>
          </w:tcPr>
          <w:p w:rsidR="00E050A6" w:rsidRPr="00113494" w:rsidRDefault="00E050A6" w:rsidP="00113494">
            <w:pPr>
              <w:pStyle w:val="ListParagraph0"/>
              <w:numPr>
                <w:ilvl w:val="0"/>
                <w:numId w:val="43"/>
              </w:numPr>
            </w:pPr>
            <w:r w:rsidRPr="00113494">
              <w:t>Administrar los usuarios</w:t>
            </w:r>
          </w:p>
          <w:p w:rsidR="00E050A6" w:rsidRPr="00113494" w:rsidRDefault="00E050A6" w:rsidP="00113494">
            <w:pPr>
              <w:pStyle w:val="ListParagraph0"/>
              <w:numPr>
                <w:ilvl w:val="0"/>
                <w:numId w:val="43"/>
              </w:numPr>
            </w:pPr>
            <w:r w:rsidRPr="00113494">
              <w:t>Administrar las casas</w:t>
            </w:r>
          </w:p>
          <w:p w:rsidR="00E050A6" w:rsidRPr="00113494" w:rsidRDefault="00E050A6" w:rsidP="00113494">
            <w:pPr>
              <w:pStyle w:val="ListParagraph0"/>
              <w:numPr>
                <w:ilvl w:val="0"/>
                <w:numId w:val="43"/>
              </w:numPr>
            </w:pPr>
            <w:r w:rsidRPr="00113494">
              <w:t>Administrar compras y alquileres</w:t>
            </w:r>
          </w:p>
        </w:tc>
      </w:tr>
      <w:tr w:rsidR="00E050A6" w:rsidTr="00020D7C">
        <w:tc>
          <w:tcPr>
            <w:tcW w:w="4310" w:type="dxa"/>
          </w:tcPr>
          <w:p w:rsidR="00E050A6" w:rsidRDefault="00E050A6" w:rsidP="00020D7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Vendedor</w:t>
            </w:r>
          </w:p>
        </w:tc>
        <w:tc>
          <w:tcPr>
            <w:tcW w:w="4311" w:type="dxa"/>
          </w:tcPr>
          <w:p w:rsidR="00E050A6" w:rsidRPr="00113494" w:rsidRDefault="00E050A6" w:rsidP="00113494">
            <w:pPr>
              <w:pStyle w:val="ListParagraph0"/>
              <w:numPr>
                <w:ilvl w:val="0"/>
                <w:numId w:val="43"/>
              </w:numPr>
            </w:pPr>
            <w:r w:rsidRPr="00113494">
              <w:t>Agregar casas para vender</w:t>
            </w:r>
          </w:p>
          <w:p w:rsidR="00E050A6" w:rsidRPr="00113494" w:rsidRDefault="00E050A6" w:rsidP="00113494">
            <w:pPr>
              <w:pStyle w:val="ListParagraph0"/>
              <w:numPr>
                <w:ilvl w:val="0"/>
                <w:numId w:val="43"/>
              </w:numPr>
            </w:pPr>
            <w:r w:rsidRPr="00113494">
              <w:t>Agregar casas para alquilar</w:t>
            </w:r>
          </w:p>
        </w:tc>
      </w:tr>
      <w:tr w:rsidR="00E050A6" w:rsidTr="00020D7C">
        <w:tc>
          <w:tcPr>
            <w:tcW w:w="4310" w:type="dxa"/>
          </w:tcPr>
          <w:p w:rsidR="00E050A6" w:rsidRDefault="00E050A6" w:rsidP="00020D7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Comprador</w:t>
            </w:r>
          </w:p>
        </w:tc>
        <w:tc>
          <w:tcPr>
            <w:tcW w:w="4311" w:type="dxa"/>
          </w:tcPr>
          <w:p w:rsidR="00E050A6" w:rsidRPr="00113494" w:rsidRDefault="00E050A6" w:rsidP="00113494">
            <w:pPr>
              <w:pStyle w:val="ListParagraph0"/>
              <w:numPr>
                <w:ilvl w:val="0"/>
                <w:numId w:val="43"/>
              </w:numPr>
            </w:pPr>
            <w:r w:rsidRPr="00113494">
              <w:t>Buscar casas para comprar</w:t>
            </w:r>
          </w:p>
          <w:p w:rsidR="00E050A6" w:rsidRPr="00113494" w:rsidRDefault="00E050A6" w:rsidP="00113494">
            <w:pPr>
              <w:pStyle w:val="ListParagraph0"/>
              <w:numPr>
                <w:ilvl w:val="0"/>
                <w:numId w:val="43"/>
              </w:numPr>
            </w:pPr>
            <w:r w:rsidRPr="00113494">
              <w:t>Buscar casas para alquilar</w:t>
            </w:r>
          </w:p>
          <w:p w:rsidR="00E050A6" w:rsidRPr="00113494" w:rsidRDefault="00E050A6" w:rsidP="00113494">
            <w:pPr>
              <w:pStyle w:val="ListParagraph0"/>
              <w:numPr>
                <w:ilvl w:val="0"/>
                <w:numId w:val="43"/>
              </w:numPr>
              <w:rPr>
                <w:color w:val="FF0000"/>
              </w:rPr>
            </w:pPr>
            <w:r w:rsidRPr="00113494">
              <w:rPr>
                <w:color w:val="FF0000"/>
              </w:rPr>
              <w:t>Comprar casas</w:t>
            </w:r>
          </w:p>
          <w:p w:rsidR="00E050A6" w:rsidRPr="00113494" w:rsidRDefault="00E050A6" w:rsidP="00113494">
            <w:pPr>
              <w:pStyle w:val="ListParagraph0"/>
              <w:numPr>
                <w:ilvl w:val="0"/>
                <w:numId w:val="43"/>
              </w:numPr>
            </w:pPr>
            <w:r w:rsidRPr="00113494">
              <w:rPr>
                <w:color w:val="FF0000"/>
              </w:rPr>
              <w:t>Alquilar casas</w:t>
            </w:r>
            <w:bookmarkStart w:id="1" w:name="_GoBack"/>
            <w:bookmarkEnd w:id="1"/>
          </w:p>
        </w:tc>
      </w:tr>
    </w:tbl>
    <w:p w:rsidR="00E050A6" w:rsidRDefault="00E050A6" w:rsidP="00E050A6">
      <w:pPr>
        <w:pStyle w:val="Heading2"/>
      </w:pPr>
      <w:r>
        <w:t>Ambiente del usuario</w:t>
      </w:r>
    </w:p>
    <w:p w:rsidR="00E050A6" w:rsidRDefault="00E050A6" w:rsidP="00E050A6">
      <w:pPr>
        <w:ind w:left="1440"/>
        <w:jc w:val="both"/>
        <w:rPr>
          <w:lang w:val="es-ES_tradnl" w:eastAsia="es-ES"/>
        </w:rPr>
      </w:pPr>
      <w:r>
        <w:rPr>
          <w:lang w:val="es-ES_tradnl" w:eastAsia="es-ES"/>
        </w:rPr>
        <w:t>El usuario podrá acceder a la aplicación por medio de la red. Lo podrá realizar mediante su computadora o cualquier dispositivo móvil con acceso a internet.</w:t>
      </w:r>
    </w:p>
    <w:p w:rsidR="00E050A6" w:rsidRDefault="00E050A6" w:rsidP="00E050A6">
      <w:pPr>
        <w:pStyle w:val="Heading1"/>
      </w:pPr>
      <w:r>
        <w:t>Visión general del producto</w:t>
      </w:r>
    </w:p>
    <w:p w:rsidR="00E050A6" w:rsidRDefault="00E050A6" w:rsidP="00E050A6">
      <w:pPr>
        <w:pStyle w:val="Heading2"/>
      </w:pPr>
      <w:r>
        <w:t>Perspectiva del producto</w:t>
      </w:r>
    </w:p>
    <w:p w:rsidR="00E050A6" w:rsidRPr="00E050A6" w:rsidRDefault="00E050A6" w:rsidP="00E050A6">
      <w:pPr>
        <w:ind w:left="1440"/>
        <w:jc w:val="both"/>
        <w:rPr>
          <w:lang w:val="es-ES_tradnl" w:eastAsia="es-ES"/>
        </w:rPr>
      </w:pPr>
      <w:r w:rsidRPr="00E050A6">
        <w:rPr>
          <w:lang w:val="es-ES_tradnl" w:eastAsia="es-ES"/>
        </w:rPr>
        <w:t xml:space="preserve">La aplicación se conectarán con dos </w:t>
      </w:r>
      <w:proofErr w:type="spellStart"/>
      <w:r w:rsidRPr="00E050A6">
        <w:rPr>
          <w:lang w:val="es-ES_tradnl" w:eastAsia="es-ES"/>
        </w:rPr>
        <w:t>API’s</w:t>
      </w:r>
      <w:proofErr w:type="spellEnd"/>
      <w:r w:rsidRPr="00E050A6">
        <w:rPr>
          <w:lang w:val="es-ES_tradnl" w:eastAsia="es-ES"/>
        </w:rPr>
        <w:t xml:space="preserve"> externos, los cuales serán</w:t>
      </w:r>
    </w:p>
    <w:p w:rsidR="00E050A6" w:rsidRDefault="00E050A6" w:rsidP="00E050A6">
      <w:pPr>
        <w:ind w:left="1440"/>
        <w:jc w:val="both"/>
        <w:rPr>
          <w:lang w:val="es-ES_tradnl" w:eastAsia="es-ES"/>
        </w:rPr>
      </w:pPr>
      <w:r w:rsidRPr="00E050A6">
        <w:rPr>
          <w:lang w:val="es-ES_tradnl" w:eastAsia="es-ES"/>
        </w:rPr>
        <w:t xml:space="preserve">Google </w:t>
      </w:r>
      <w:proofErr w:type="spellStart"/>
      <w:r w:rsidRPr="00E050A6">
        <w:rPr>
          <w:lang w:val="es-ES_tradnl" w:eastAsia="es-ES"/>
        </w:rPr>
        <w:t>Maps</w:t>
      </w:r>
      <w:proofErr w:type="spellEnd"/>
      <w:r w:rsidRPr="00E050A6">
        <w:rPr>
          <w:lang w:val="es-ES_tradnl" w:eastAsia="es-ES"/>
        </w:rPr>
        <w:t xml:space="preserve"> y Facebook.</w:t>
      </w:r>
    </w:p>
    <w:p w:rsidR="00E050A6" w:rsidRDefault="00E050A6" w:rsidP="00E050A6">
      <w:pPr>
        <w:pStyle w:val="Heading2"/>
      </w:pPr>
      <w:r>
        <w:t>Necesidades y características del producto</w:t>
      </w:r>
    </w:p>
    <w:p w:rsidR="00E050A6" w:rsidRDefault="00E050A6" w:rsidP="00E050A6">
      <w:pPr>
        <w:ind w:left="1440"/>
        <w:jc w:val="both"/>
        <w:rPr>
          <w:color w:val="FF0000"/>
          <w:lang w:val="es-ES_tradnl" w:eastAsia="es-ES"/>
        </w:rPr>
      </w:pPr>
      <w:r>
        <w:rPr>
          <w:color w:val="FF0000"/>
          <w:lang w:val="es-ES_tradnl" w:eastAsia="es-ES"/>
        </w:rPr>
        <w:t>FALTA</w:t>
      </w:r>
    </w:p>
    <w:p w:rsidR="00E050A6" w:rsidRDefault="00E050A6" w:rsidP="00E050A6">
      <w:pPr>
        <w:ind w:left="1440"/>
        <w:jc w:val="both"/>
        <w:rPr>
          <w:color w:val="FF0000"/>
          <w:lang w:val="es-ES_tradnl" w:eastAsia="es-ES"/>
        </w:rPr>
      </w:pPr>
    </w:p>
    <w:p w:rsidR="00E050A6" w:rsidRDefault="00E050A6" w:rsidP="00E050A6">
      <w:pPr>
        <w:ind w:left="1440"/>
        <w:jc w:val="both"/>
        <w:rPr>
          <w:color w:val="FF0000"/>
          <w:lang w:val="es-ES_tradnl" w:eastAsia="es-ES"/>
        </w:rPr>
      </w:pPr>
    </w:p>
    <w:p w:rsidR="00E050A6" w:rsidRDefault="00E050A6" w:rsidP="00E050A6">
      <w:pPr>
        <w:pStyle w:val="Heading1"/>
      </w:pPr>
      <w:r>
        <w:lastRenderedPageBreak/>
        <w:t>Característica del producto</w:t>
      </w:r>
    </w:p>
    <w:p w:rsidR="00E050A6" w:rsidRDefault="00E050A6" w:rsidP="00E050A6">
      <w:pPr>
        <w:pStyle w:val="Heading2"/>
      </w:pPr>
      <w:r>
        <w:t>Gestión de cuentas de usuario</w:t>
      </w:r>
    </w:p>
    <w:p w:rsidR="00E050A6" w:rsidRDefault="00E050A6" w:rsidP="00E050A6">
      <w:pPr>
        <w:ind w:left="1440"/>
        <w:rPr>
          <w:lang w:val="es-ES_tradnl" w:eastAsia="es-ES"/>
        </w:rPr>
      </w:pPr>
      <w:r w:rsidRPr="00E050A6">
        <w:rPr>
          <w:lang w:val="es-ES_tradnl" w:eastAsia="es-ES"/>
        </w:rPr>
        <w:t>El sistema deberá proveer las acci</w:t>
      </w:r>
      <w:r>
        <w:rPr>
          <w:lang w:val="es-ES_tradnl" w:eastAsia="es-ES"/>
        </w:rPr>
        <w:t>ones básicas de agregar, modifi</w:t>
      </w:r>
      <w:r w:rsidRPr="00E050A6">
        <w:rPr>
          <w:lang w:val="es-ES_tradnl" w:eastAsia="es-ES"/>
        </w:rPr>
        <w:t xml:space="preserve">car, eliminar </w:t>
      </w:r>
      <w:r>
        <w:rPr>
          <w:lang w:val="es-ES_tradnl" w:eastAsia="es-ES"/>
        </w:rPr>
        <w:t>una cuenta de usuario</w:t>
      </w:r>
    </w:p>
    <w:p w:rsidR="00E050A6" w:rsidRDefault="00E050A6" w:rsidP="00E050A6">
      <w:pPr>
        <w:ind w:left="720" w:firstLine="720"/>
        <w:rPr>
          <w:lang w:val="es-ES_tradnl" w:eastAsia="es-ES"/>
        </w:rPr>
      </w:pPr>
      <w:r>
        <w:rPr>
          <w:lang w:val="es-ES_tradnl" w:eastAsia="es-ES"/>
        </w:rPr>
        <w:t>La información general:</w:t>
      </w:r>
    </w:p>
    <w:p w:rsidR="00E050A6" w:rsidRDefault="00E050A6" w:rsidP="00604321">
      <w:pPr>
        <w:pStyle w:val="ListParagraph"/>
      </w:pPr>
      <w:r>
        <w:t>Nombre</w:t>
      </w:r>
    </w:p>
    <w:p w:rsidR="00E050A6" w:rsidRDefault="00E050A6" w:rsidP="00604321">
      <w:pPr>
        <w:pStyle w:val="ListParagraph"/>
      </w:pPr>
      <w:r>
        <w:t>Contraseña</w:t>
      </w:r>
    </w:p>
    <w:p w:rsidR="00E050A6" w:rsidRDefault="00E050A6" w:rsidP="00604321">
      <w:pPr>
        <w:pStyle w:val="ListParagraph"/>
      </w:pPr>
      <w:r>
        <w:t>Correo</w:t>
      </w:r>
    </w:p>
    <w:p w:rsidR="00E050A6" w:rsidRDefault="00E050A6" w:rsidP="00604321">
      <w:pPr>
        <w:pStyle w:val="ListParagraph"/>
      </w:pPr>
      <w:r>
        <w:t>Teléfono</w:t>
      </w:r>
    </w:p>
    <w:p w:rsidR="00E050A6" w:rsidRDefault="00E050A6" w:rsidP="00604321">
      <w:pPr>
        <w:pStyle w:val="ListParagraph"/>
      </w:pPr>
      <w:r>
        <w:t>Dirección</w:t>
      </w:r>
    </w:p>
    <w:p w:rsidR="00E050A6" w:rsidRDefault="00E050A6" w:rsidP="00604321">
      <w:pPr>
        <w:ind w:left="2160"/>
      </w:pPr>
    </w:p>
    <w:p w:rsidR="00E050A6" w:rsidRPr="00E050A6" w:rsidRDefault="00E050A6" w:rsidP="00E050A6">
      <w:pPr>
        <w:ind w:left="1440"/>
      </w:pPr>
      <w:r w:rsidRPr="00E050A6">
        <w:t xml:space="preserve">Los roles encargado de realizar estas acciones son el </w:t>
      </w:r>
      <w:r>
        <w:t xml:space="preserve">administrador </w:t>
      </w:r>
      <w:r w:rsidRPr="00E050A6">
        <w:t xml:space="preserve">y </w:t>
      </w:r>
      <w:r>
        <w:t>el usuario.</w:t>
      </w:r>
    </w:p>
    <w:p w:rsidR="00E050A6" w:rsidRDefault="00E050A6" w:rsidP="00E050A6">
      <w:pPr>
        <w:pStyle w:val="Heading3"/>
      </w:pPr>
      <w:r>
        <w:t>Ingreso de nuevas cuentas de usuario</w:t>
      </w:r>
    </w:p>
    <w:p w:rsidR="00E050A6" w:rsidRDefault="00E050A6" w:rsidP="00E050A6">
      <w:pPr>
        <w:ind w:left="1440"/>
        <w:rPr>
          <w:lang w:val="es-ES_tradnl" w:eastAsia="es-ES"/>
        </w:rPr>
      </w:pPr>
      <w:r>
        <w:rPr>
          <w:lang w:val="es-ES_tradnl" w:eastAsia="es-ES"/>
        </w:rPr>
        <w:t xml:space="preserve">El usuario podrá </w:t>
      </w:r>
      <w:proofErr w:type="spellStart"/>
      <w:r>
        <w:rPr>
          <w:lang w:val="es-ES_tradnl" w:eastAsia="es-ES"/>
        </w:rPr>
        <w:t>loguearse</w:t>
      </w:r>
      <w:proofErr w:type="spellEnd"/>
      <w:r>
        <w:rPr>
          <w:lang w:val="es-ES_tradnl" w:eastAsia="es-ES"/>
        </w:rPr>
        <w:t xml:space="preserve"> a la aplicación por medio de su cuenta de Facebook o podrá ingresar su nueva cuenta desde la aplicación.</w:t>
      </w:r>
    </w:p>
    <w:p w:rsidR="00604321" w:rsidRDefault="00604321" w:rsidP="00604321">
      <w:pPr>
        <w:pStyle w:val="Heading3"/>
      </w:pPr>
      <w:r>
        <w:t>Modificación de cuentas de usuario</w:t>
      </w:r>
    </w:p>
    <w:p w:rsidR="00604321" w:rsidRPr="00604321" w:rsidRDefault="00604321" w:rsidP="00604321">
      <w:pPr>
        <w:ind w:left="1440"/>
        <w:rPr>
          <w:lang w:val="es-ES_tradnl" w:eastAsia="es-ES"/>
        </w:rPr>
      </w:pPr>
      <w:r>
        <w:rPr>
          <w:lang w:val="es-ES_tradnl" w:eastAsia="es-ES"/>
        </w:rPr>
        <w:t>El usuario podrá modificar su cuenta de usuario desde la aplicación.</w:t>
      </w:r>
    </w:p>
    <w:p w:rsidR="00E050A6" w:rsidRDefault="00604321" w:rsidP="00604321">
      <w:pPr>
        <w:pStyle w:val="Heading3"/>
      </w:pPr>
      <w:r>
        <w:t>Eliminación de cuentas de usuario</w:t>
      </w:r>
      <w:r w:rsidR="00E050A6">
        <w:t xml:space="preserve"> </w:t>
      </w:r>
    </w:p>
    <w:p w:rsidR="00604321" w:rsidRDefault="00604321" w:rsidP="00604321">
      <w:pPr>
        <w:ind w:left="1440"/>
        <w:rPr>
          <w:lang w:val="es-ES_tradnl" w:eastAsia="es-ES"/>
        </w:rPr>
      </w:pPr>
      <w:r>
        <w:rPr>
          <w:lang w:val="es-ES_tradnl" w:eastAsia="es-ES"/>
        </w:rPr>
        <w:t>El administrador podrá eliminar cualquier cuenta de usuario.</w:t>
      </w:r>
    </w:p>
    <w:p w:rsidR="00604321" w:rsidRDefault="00604321" w:rsidP="00604321">
      <w:pPr>
        <w:ind w:left="1440"/>
        <w:rPr>
          <w:lang w:val="es-ES_tradnl" w:eastAsia="es-ES"/>
        </w:rPr>
      </w:pPr>
      <w:r>
        <w:rPr>
          <w:lang w:val="es-ES_tradnl" w:eastAsia="es-ES"/>
        </w:rPr>
        <w:t>El usuario podrá eliminar su propia  cuenta de usuario desde la aplicación.</w:t>
      </w:r>
    </w:p>
    <w:p w:rsidR="00E050A6" w:rsidRDefault="00E050A6" w:rsidP="00E050A6">
      <w:pPr>
        <w:pStyle w:val="Heading2"/>
      </w:pPr>
      <w:r>
        <w:t>Gestión de casas</w:t>
      </w:r>
    </w:p>
    <w:p w:rsidR="00604321" w:rsidRDefault="00604321" w:rsidP="00604321">
      <w:pPr>
        <w:ind w:left="1440"/>
        <w:rPr>
          <w:lang w:val="es-ES_tradnl" w:eastAsia="es-ES"/>
        </w:rPr>
      </w:pPr>
      <w:r w:rsidRPr="00E050A6">
        <w:rPr>
          <w:lang w:val="es-ES_tradnl" w:eastAsia="es-ES"/>
        </w:rPr>
        <w:t>El sistema deberá proveer las acci</w:t>
      </w:r>
      <w:r>
        <w:rPr>
          <w:lang w:val="es-ES_tradnl" w:eastAsia="es-ES"/>
        </w:rPr>
        <w:t>ones básicas de agregar, modifi</w:t>
      </w:r>
      <w:r w:rsidRPr="00E050A6">
        <w:rPr>
          <w:lang w:val="es-ES_tradnl" w:eastAsia="es-ES"/>
        </w:rPr>
        <w:t xml:space="preserve">car, eliminar </w:t>
      </w:r>
      <w:r>
        <w:rPr>
          <w:lang w:val="es-ES_tradnl" w:eastAsia="es-ES"/>
        </w:rPr>
        <w:t>una cuenta de usuario</w:t>
      </w:r>
    </w:p>
    <w:p w:rsidR="00604321" w:rsidRDefault="00604321" w:rsidP="00604321">
      <w:pPr>
        <w:ind w:left="720" w:firstLine="720"/>
        <w:rPr>
          <w:lang w:val="es-ES_tradnl" w:eastAsia="es-ES"/>
        </w:rPr>
      </w:pPr>
      <w:r>
        <w:rPr>
          <w:lang w:val="es-ES_tradnl" w:eastAsia="es-ES"/>
        </w:rPr>
        <w:t>La información general:</w:t>
      </w:r>
    </w:p>
    <w:p w:rsidR="00604321" w:rsidRDefault="00604321" w:rsidP="00604321">
      <w:pPr>
        <w:pStyle w:val="ListParagraph"/>
      </w:pPr>
      <w:r>
        <w:t>Coordenada</w:t>
      </w:r>
    </w:p>
    <w:p w:rsidR="00604321" w:rsidRDefault="00604321" w:rsidP="00604321">
      <w:pPr>
        <w:pStyle w:val="ListParagraph"/>
      </w:pPr>
      <w:r>
        <w:t>Descripción</w:t>
      </w:r>
    </w:p>
    <w:p w:rsidR="00604321" w:rsidRDefault="00604321" w:rsidP="00604321">
      <w:pPr>
        <w:pStyle w:val="ListParagraph"/>
      </w:pPr>
      <w:r>
        <w:t>Metros en Construcción</w:t>
      </w:r>
    </w:p>
    <w:p w:rsidR="00604321" w:rsidRDefault="00604321" w:rsidP="00604321">
      <w:pPr>
        <w:pStyle w:val="ListParagraph"/>
      </w:pPr>
      <w:r>
        <w:t>Metros de Terreno</w:t>
      </w:r>
    </w:p>
    <w:p w:rsidR="00604321" w:rsidRDefault="00604321" w:rsidP="00604321">
      <w:pPr>
        <w:pStyle w:val="ListParagraph"/>
      </w:pPr>
      <w:r>
        <w:t>Precio</w:t>
      </w:r>
    </w:p>
    <w:p w:rsidR="00604321" w:rsidRDefault="00604321" w:rsidP="00604321">
      <w:pPr>
        <w:pStyle w:val="ListParagraph"/>
      </w:pPr>
      <w:r>
        <w:t>Número de Cuartos</w:t>
      </w:r>
    </w:p>
    <w:p w:rsidR="00604321" w:rsidRDefault="00604321" w:rsidP="00604321">
      <w:pPr>
        <w:pStyle w:val="ListParagraph"/>
      </w:pPr>
      <w:r>
        <w:t>Número de Baños</w:t>
      </w:r>
    </w:p>
    <w:p w:rsidR="00604321" w:rsidRDefault="00604321" w:rsidP="00604321">
      <w:pPr>
        <w:pStyle w:val="ListParagraph"/>
      </w:pPr>
      <w:r>
        <w:t>Número de Estacionamientos</w:t>
      </w:r>
    </w:p>
    <w:p w:rsidR="00604321" w:rsidRDefault="00604321" w:rsidP="00604321">
      <w:pPr>
        <w:pStyle w:val="ListParagraph"/>
        <w:numPr>
          <w:ilvl w:val="0"/>
          <w:numId w:val="0"/>
        </w:numPr>
        <w:ind w:left="2160"/>
      </w:pPr>
    </w:p>
    <w:p w:rsidR="00604321" w:rsidRDefault="00604321" w:rsidP="00604321">
      <w:pPr>
        <w:ind w:left="1440"/>
        <w:jc w:val="both"/>
      </w:pPr>
      <w:r w:rsidRPr="00E050A6">
        <w:lastRenderedPageBreak/>
        <w:t xml:space="preserve">Los roles encargado de realizar estas acciones son el </w:t>
      </w:r>
      <w:r>
        <w:t xml:space="preserve">administrador </w:t>
      </w:r>
      <w:r w:rsidRPr="00E050A6">
        <w:t xml:space="preserve">y </w:t>
      </w:r>
      <w:r>
        <w:t>el usuario.</w:t>
      </w:r>
    </w:p>
    <w:p w:rsidR="00604321" w:rsidRDefault="00604321" w:rsidP="00604321">
      <w:pPr>
        <w:pStyle w:val="Heading3"/>
      </w:pPr>
      <w:r>
        <w:t>Ingreso de una nueva casa</w:t>
      </w:r>
    </w:p>
    <w:p w:rsidR="00604321" w:rsidRDefault="00604321" w:rsidP="00604321">
      <w:pPr>
        <w:ind w:left="1440"/>
        <w:jc w:val="both"/>
        <w:rPr>
          <w:lang w:val="es-ES_tradnl" w:eastAsia="es-ES"/>
        </w:rPr>
      </w:pPr>
      <w:r>
        <w:rPr>
          <w:lang w:val="es-ES_tradnl" w:eastAsia="es-ES"/>
        </w:rPr>
        <w:t>El usuario podrá ingresar una nueva casa desde la aplicación y deberá especificar el tipo de instalación que es (casa, habitación, edificio, piso, oficina) y si es de compra o venta.</w:t>
      </w:r>
    </w:p>
    <w:p w:rsidR="00604321" w:rsidRDefault="00604321" w:rsidP="00604321">
      <w:pPr>
        <w:pStyle w:val="Heading3"/>
      </w:pPr>
      <w:r>
        <w:t>Modificación de casas</w:t>
      </w:r>
    </w:p>
    <w:p w:rsidR="00604321" w:rsidRDefault="00604321" w:rsidP="00604321">
      <w:pPr>
        <w:ind w:left="1440"/>
        <w:jc w:val="both"/>
        <w:rPr>
          <w:lang w:val="es-ES_tradnl" w:eastAsia="es-ES"/>
        </w:rPr>
      </w:pPr>
      <w:r>
        <w:rPr>
          <w:lang w:val="es-ES_tradnl" w:eastAsia="es-ES"/>
        </w:rPr>
        <w:t>El usuario podrá modificar las descripciones de la casa desde la aplicación.</w:t>
      </w:r>
    </w:p>
    <w:p w:rsidR="00604321" w:rsidRDefault="00604321" w:rsidP="00604321">
      <w:pPr>
        <w:pStyle w:val="Heading3"/>
      </w:pPr>
      <w:r>
        <w:t>Eliminar casas</w:t>
      </w:r>
    </w:p>
    <w:p w:rsidR="00604321" w:rsidRDefault="00604321" w:rsidP="00604321">
      <w:pPr>
        <w:ind w:left="1440"/>
        <w:rPr>
          <w:lang w:val="es-ES_tradnl" w:eastAsia="es-ES"/>
        </w:rPr>
      </w:pPr>
      <w:r>
        <w:rPr>
          <w:lang w:val="es-ES_tradnl" w:eastAsia="es-ES"/>
        </w:rPr>
        <w:t>El usuario podrá eliminar sus propias casas.</w:t>
      </w:r>
    </w:p>
    <w:p w:rsidR="00E050A6" w:rsidRDefault="00E050A6" w:rsidP="00E050A6">
      <w:pPr>
        <w:pStyle w:val="Heading2"/>
      </w:pPr>
      <w:r>
        <w:t>Búsqueda de casas</w:t>
      </w:r>
    </w:p>
    <w:p w:rsidR="00604321" w:rsidRDefault="00604321" w:rsidP="00604321">
      <w:pPr>
        <w:ind w:left="1440"/>
        <w:jc w:val="both"/>
        <w:rPr>
          <w:lang w:val="es-ES_tradnl" w:eastAsia="es-ES"/>
        </w:rPr>
      </w:pPr>
      <w:r>
        <w:rPr>
          <w:lang w:val="es-ES_tradnl" w:eastAsia="es-ES"/>
        </w:rPr>
        <w:t>El sistema deberá de proveer la acción de búsqueda de casas</w:t>
      </w:r>
      <w:r w:rsidR="00ED3DEC">
        <w:rPr>
          <w:lang w:val="es-ES_tradnl" w:eastAsia="es-ES"/>
        </w:rPr>
        <w:t>.</w:t>
      </w:r>
    </w:p>
    <w:p w:rsidR="00ED3DEC" w:rsidRPr="00604321" w:rsidRDefault="00ED3DEC" w:rsidP="00604321">
      <w:pPr>
        <w:ind w:left="1440"/>
        <w:jc w:val="both"/>
        <w:rPr>
          <w:lang w:val="es-ES_tradnl" w:eastAsia="es-ES"/>
        </w:rPr>
      </w:pPr>
      <w:r>
        <w:rPr>
          <w:lang w:val="es-ES_tradnl" w:eastAsia="es-ES"/>
        </w:rPr>
        <w:t>El usuario podrá realizar búsquedas específicas de alquiler o compra en un lugar específico.</w:t>
      </w:r>
    </w:p>
    <w:p w:rsidR="00E050A6" w:rsidRDefault="00E050A6" w:rsidP="00E050A6">
      <w:pPr>
        <w:pStyle w:val="Heading2"/>
      </w:pPr>
      <w:r>
        <w:t>Gestión de compras</w:t>
      </w:r>
    </w:p>
    <w:p w:rsidR="00ED3DEC" w:rsidRPr="00ED3DEC" w:rsidRDefault="00ED3DEC" w:rsidP="00ED3DEC">
      <w:pPr>
        <w:ind w:left="1440"/>
        <w:jc w:val="both"/>
        <w:rPr>
          <w:lang w:val="es-ES_tradnl" w:eastAsia="es-ES"/>
        </w:rPr>
      </w:pPr>
    </w:p>
    <w:p w:rsidR="00E050A6" w:rsidRDefault="00E050A6" w:rsidP="00E050A6">
      <w:pPr>
        <w:pStyle w:val="Heading2"/>
      </w:pPr>
      <w:r>
        <w:t>Gestión de alquileres</w:t>
      </w:r>
    </w:p>
    <w:p w:rsidR="00E050A6" w:rsidRPr="00E050A6" w:rsidRDefault="00E050A6" w:rsidP="00E050A6">
      <w:pPr>
        <w:rPr>
          <w:lang w:val="es-ES_tradnl" w:eastAsia="es-ES"/>
        </w:rPr>
      </w:pPr>
    </w:p>
    <w:p w:rsidR="00377CD0" w:rsidRPr="00377CD0" w:rsidRDefault="00377CD0" w:rsidP="00E050A6">
      <w:pPr>
        <w:jc w:val="both"/>
        <w:rPr>
          <w:lang w:val="es-ES_tradnl" w:eastAsia="es-ES"/>
        </w:rPr>
      </w:pPr>
    </w:p>
    <w:p w:rsidR="00377CD0" w:rsidRPr="00377CD0" w:rsidRDefault="00377CD0" w:rsidP="00377CD0">
      <w:pPr>
        <w:rPr>
          <w:lang w:val="es-ES_tradnl" w:eastAsia="es-ES"/>
        </w:rPr>
      </w:pPr>
    </w:p>
    <w:sectPr w:rsidR="00377CD0" w:rsidRPr="00377CD0" w:rsidSect="006654A4">
      <w:headerReference w:type="even" r:id="rId12"/>
      <w:footerReference w:type="default" r:id="rId13"/>
      <w:pgSz w:w="12240" w:h="15840" w:code="1"/>
      <w:pgMar w:top="1701" w:right="1701" w:bottom="1474" w:left="205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1DC" w:rsidRDefault="007E51DC">
      <w:r>
        <w:separator/>
      </w:r>
    </w:p>
    <w:p w:rsidR="007E51DC" w:rsidRDefault="007E51DC"/>
  </w:endnote>
  <w:endnote w:type="continuationSeparator" w:id="0">
    <w:p w:rsidR="007E51DC" w:rsidRDefault="007E51DC">
      <w:r>
        <w:continuationSeparator/>
      </w:r>
    </w:p>
    <w:p w:rsidR="007E51DC" w:rsidRDefault="007E51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2AF" w:rsidRDefault="00DA52AF" w:rsidP="00897FEE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18</w:t>
    </w:r>
    <w:r>
      <w:fldChar w:fldCharType="end"/>
    </w:r>
  </w:p>
  <w:p w:rsidR="00DA52AF" w:rsidRDefault="00DA52AF" w:rsidP="00897FEE">
    <w:pPr>
      <w:ind w:right="360"/>
    </w:pPr>
  </w:p>
  <w:p w:rsidR="00DA52AF" w:rsidRDefault="00DA52A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2AF" w:rsidRDefault="00DA52AF" w:rsidP="00897FEE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2AF" w:rsidRDefault="005E3C8D" w:rsidP="005E3C8D">
    <w:pPr>
      <w:pStyle w:val="PiedePgina"/>
      <w:jc w:val="left"/>
    </w:pPr>
    <w:r>
      <w:rPr>
        <w:noProof/>
        <w:lang w:eastAsia="es-CR"/>
      </w:rPr>
      <w:drawing>
        <wp:anchor distT="0" distB="0" distL="114300" distR="114300" simplePos="0" relativeHeight="251665920" behindDoc="1" locked="0" layoutInCell="1" allowOverlap="1" wp14:anchorId="4AAA6910" wp14:editId="068D5CA3">
          <wp:simplePos x="0" y="0"/>
          <wp:positionH relativeFrom="column">
            <wp:posOffset>2398395</wp:posOffset>
          </wp:positionH>
          <wp:positionV relativeFrom="paragraph">
            <wp:posOffset>-264795</wp:posOffset>
          </wp:positionV>
          <wp:extent cx="676275" cy="419100"/>
          <wp:effectExtent l="0" t="0" r="9525" b="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uscoCho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2AA7" w:rsidRPr="00F228CA"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8279A2D" wp14:editId="22529CB2">
              <wp:simplePos x="0" y="0"/>
              <wp:positionH relativeFrom="margin">
                <wp:posOffset>5495800</wp:posOffset>
              </wp:positionH>
              <wp:positionV relativeFrom="paragraph">
                <wp:posOffset>-28499</wp:posOffset>
              </wp:positionV>
              <wp:extent cx="329184" cy="282575"/>
              <wp:effectExtent l="0" t="0" r="0" b="317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184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A2AA7" w:rsidRPr="008339E1" w:rsidRDefault="009A2AA7" w:rsidP="009A2AA7">
                          <w:pPr>
                            <w:pStyle w:val="NmerodePgina"/>
                          </w:pPr>
                          <w:r>
                            <w:fldChar w:fldCharType="begin"/>
                          </w:r>
                          <w:r>
                            <w:instrText xml:space="preserve"> NUMPAGES  \# "0" \* Arabic  \* MERGEFORMAT </w:instrText>
                          </w:r>
                          <w:r>
                            <w:fldChar w:fldCharType="separate"/>
                          </w:r>
                          <w:r w:rsidR="00113494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279A2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margin-left:432.75pt;margin-top:-2.25pt;width:25.9pt;height:22.2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" filled="f" stroked="f">
              <v:textbox>
                <w:txbxContent>
                  <w:p w:rsidR="009A2AA7" w:rsidRPr="008339E1" w:rsidRDefault="009A2AA7" w:rsidP="009A2AA7">
                    <w:pPr>
                      <w:pStyle w:val="NmerodePgina"/>
                    </w:pPr>
                    <w:r>
                      <w:fldChar w:fldCharType="begin"/>
                    </w:r>
                    <w:r>
                      <w:instrText xml:space="preserve"> NUMPAGES  \# "0" \* Arabic  \* MERGEFORMAT </w:instrText>
                    </w:r>
                    <w:r>
                      <w:fldChar w:fldCharType="separate"/>
                    </w:r>
                    <w:r w:rsidR="00113494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A2AA7" w:rsidRPr="00F228CA"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04B6423" wp14:editId="774D7445">
              <wp:simplePos x="0" y="0"/>
              <wp:positionH relativeFrom="margin">
                <wp:align>right</wp:align>
              </wp:positionH>
              <wp:positionV relativeFrom="paragraph">
                <wp:posOffset>-28194</wp:posOffset>
              </wp:positionV>
              <wp:extent cx="297180" cy="282575"/>
              <wp:effectExtent l="0" t="0" r="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A52AF" w:rsidRPr="008339E1" w:rsidRDefault="00DA52AF" w:rsidP="00897FEE">
                          <w:pPr>
                            <w:pStyle w:val="NmerodePgina"/>
                          </w:pPr>
                          <w:r w:rsidRPr="008339E1">
                            <w:fldChar w:fldCharType="begin"/>
                          </w:r>
                          <w:r w:rsidRPr="008339E1">
                            <w:instrText xml:space="preserve"> PAGE </w:instrText>
                          </w:r>
                          <w:r w:rsidRPr="008339E1">
                            <w:fldChar w:fldCharType="separate"/>
                          </w:r>
                          <w:r w:rsidR="00113494">
                            <w:rPr>
                              <w:noProof/>
                            </w:rPr>
                            <w:t>3</w:t>
                          </w:r>
                          <w:r w:rsidRPr="008339E1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4B6423" id="Text Box 3" o:spid="_x0000_s1030" type="#_x0000_t202" style="position:absolute;margin-left:-27.8pt;margin-top:-2.2pt;width:23.4pt;height:22.25pt;z-index: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" filled="f" stroked="f">
              <v:textbox>
                <w:txbxContent>
                  <w:p w:rsidR="00DA52AF" w:rsidRPr="008339E1" w:rsidRDefault="00DA52AF" w:rsidP="00897FEE">
                    <w:pPr>
                      <w:pStyle w:val="NmerodePgina"/>
                    </w:pPr>
                    <w:r w:rsidRPr="008339E1">
                      <w:fldChar w:fldCharType="begin"/>
                    </w:r>
                    <w:r w:rsidRPr="008339E1">
                      <w:instrText xml:space="preserve"> PAGE </w:instrText>
                    </w:r>
                    <w:r w:rsidRPr="008339E1">
                      <w:fldChar w:fldCharType="separate"/>
                    </w:r>
                    <w:r w:rsidR="00113494">
                      <w:rPr>
                        <w:noProof/>
                      </w:rPr>
                      <w:t>3</w:t>
                    </w:r>
                    <w:r w:rsidRPr="008339E1"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A2AA7"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A063EA1" wp14:editId="2C9D4AAE">
              <wp:simplePos x="0" y="0"/>
              <wp:positionH relativeFrom="leftMargin">
                <wp:posOffset>497434</wp:posOffset>
              </wp:positionH>
              <wp:positionV relativeFrom="paragraph">
                <wp:posOffset>-102489</wp:posOffset>
              </wp:positionV>
              <wp:extent cx="1060704" cy="359308"/>
              <wp:effectExtent l="0" t="0" r="0" b="317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0704" cy="3593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A2AA7" w:rsidRDefault="005E3C8D" w:rsidP="009C09F1">
                          <w:pPr>
                            <w:pStyle w:val="PiedePgina"/>
                          </w:pPr>
                          <w:r>
                            <w:t>BuscoChoza.com</w:t>
                          </w:r>
                        </w:p>
                        <w:p w:rsidR="00DA52AF" w:rsidRPr="0053797D" w:rsidRDefault="00DA52AF" w:rsidP="009C09F1">
                          <w:pPr>
                            <w:pStyle w:val="PiedePgina"/>
                          </w:pPr>
                          <w:r>
                            <w:t>Versión</w:t>
                          </w:r>
                          <w:r w:rsidRPr="0053797D">
                            <w:t xml:space="preserve"> </w:t>
                          </w:r>
                          <w:r w:rsidR="005E3C8D">
                            <w:t xml:space="preserve"> 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63EA1" id="Text Box 9" o:spid="_x0000_s1031" type="#_x0000_t202" style="position:absolute;margin-left:39.15pt;margin-top:-8.05pt;width:83.5pt;height:28.3pt;z-index:251656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" filled="f" stroked="f">
              <v:textbox>
                <w:txbxContent>
                  <w:p w:rsidR="009A2AA7" w:rsidRDefault="005E3C8D" w:rsidP="009C09F1">
                    <w:pPr>
                      <w:pStyle w:val="PiedePgina"/>
                    </w:pPr>
                    <w:r>
                      <w:t>BuscoChoza.com</w:t>
                    </w:r>
                  </w:p>
                  <w:p w:rsidR="00DA52AF" w:rsidRPr="0053797D" w:rsidRDefault="00DA52AF" w:rsidP="009C09F1">
                    <w:pPr>
                      <w:pStyle w:val="PiedePgina"/>
                    </w:pPr>
                    <w:r>
                      <w:t>Versión</w:t>
                    </w:r>
                    <w:r w:rsidRPr="0053797D">
                      <w:t xml:space="preserve"> </w:t>
                    </w:r>
                    <w:r w:rsidR="005E3C8D">
                      <w:t xml:space="preserve">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A2AA7"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946C4C9" wp14:editId="1AF8291D">
              <wp:simplePos x="0" y="0"/>
              <wp:positionH relativeFrom="page">
                <wp:align>left</wp:align>
              </wp:positionH>
              <wp:positionV relativeFrom="paragraph">
                <wp:posOffset>-343891</wp:posOffset>
              </wp:positionV>
              <wp:extent cx="7790688" cy="7316"/>
              <wp:effectExtent l="0" t="0" r="20320" b="31115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90688" cy="7316"/>
                      </a:xfrm>
                      <a:prstGeom prst="line">
                        <a:avLst/>
                      </a:prstGeom>
                      <a:ln w="1905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F5A673" id="Straight Connector 20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27.1pt" to="613.45pt,-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" strokecolor="#002060" strokeweight="1.5pt">
              <v:stroke joinstyle="miter"/>
              <w10:wrap anchorx="page"/>
            </v:line>
          </w:pict>
        </mc:Fallback>
      </mc:AlternateContent>
    </w:r>
    <w:r w:rsidR="009A2AA7"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C3DF1AF" wp14:editId="3F6D7627">
              <wp:simplePos x="0" y="0"/>
              <wp:positionH relativeFrom="column">
                <wp:posOffset>5408524</wp:posOffset>
              </wp:positionH>
              <wp:positionV relativeFrom="paragraph">
                <wp:posOffset>-336575</wp:posOffset>
              </wp:positionV>
              <wp:extent cx="87249" cy="921715"/>
              <wp:effectExtent l="0" t="0" r="8255" b="0"/>
              <wp:wrapNone/>
              <wp:docPr id="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249" cy="92171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CFD009" id="Rectangle 25" o:spid="_x0000_s1026" style="position:absolute;margin-left:425.85pt;margin-top:-26.5pt;width:6.85pt;height:72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" fillcolor="#393737 [814]" stroked="f"/>
          </w:pict>
        </mc:Fallback>
      </mc:AlternateContent>
    </w:r>
    <w:r w:rsidR="009A2AA7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1DC" w:rsidRDefault="007E51DC">
      <w:r>
        <w:separator/>
      </w:r>
    </w:p>
    <w:p w:rsidR="007E51DC" w:rsidRDefault="007E51DC"/>
  </w:footnote>
  <w:footnote w:type="continuationSeparator" w:id="0">
    <w:p w:rsidR="007E51DC" w:rsidRDefault="007E51DC">
      <w:r>
        <w:continuationSeparator/>
      </w:r>
    </w:p>
    <w:p w:rsidR="007E51DC" w:rsidRDefault="007E51D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2AF" w:rsidRDefault="00DA52AF" w:rsidP="00897FEE"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3BA81BF" wp14:editId="15104FDC">
              <wp:simplePos x="0" y="0"/>
              <wp:positionH relativeFrom="column">
                <wp:posOffset>960120</wp:posOffset>
              </wp:positionH>
              <wp:positionV relativeFrom="paragraph">
                <wp:posOffset>-407035</wp:posOffset>
              </wp:positionV>
              <wp:extent cx="119380" cy="457200"/>
              <wp:effectExtent l="0" t="2540" r="4445" b="0"/>
              <wp:wrapNone/>
              <wp:docPr id="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938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C0E5C1" id="Rectangle 1" o:spid="_x0000_s1026" style="position:absolute;margin-left:75.6pt;margin-top:-32.05pt;width:9.4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2AF" w:rsidRDefault="00DA52A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0B32"/>
    <w:multiLevelType w:val="hybridMultilevel"/>
    <w:tmpl w:val="8CFC2660"/>
    <w:lvl w:ilvl="0" w:tplc="99D6509C">
      <w:start w:val="1"/>
      <w:numFmt w:val="bullet"/>
      <w:pStyle w:val="ListaTabla"/>
      <w:lvlText w:val=""/>
      <w:lvlJc w:val="left"/>
      <w:pPr>
        <w:tabs>
          <w:tab w:val="num" w:pos="423"/>
        </w:tabs>
        <w:ind w:left="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3"/>
        </w:tabs>
        <w:ind w:left="1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3"/>
        </w:tabs>
        <w:ind w:left="1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3"/>
        </w:tabs>
        <w:ind w:left="2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3"/>
        </w:tabs>
        <w:ind w:left="3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3"/>
        </w:tabs>
        <w:ind w:left="4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3"/>
        </w:tabs>
        <w:ind w:left="4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3"/>
        </w:tabs>
        <w:ind w:left="5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3"/>
        </w:tabs>
        <w:ind w:left="6183" w:hanging="360"/>
      </w:pPr>
      <w:rPr>
        <w:rFonts w:ascii="Wingdings" w:hAnsi="Wingdings" w:hint="default"/>
      </w:rPr>
    </w:lvl>
  </w:abstractNum>
  <w:abstractNum w:abstractNumId="1">
    <w:nsid w:val="0ABC03ED"/>
    <w:multiLevelType w:val="hybridMultilevel"/>
    <w:tmpl w:val="A314DC3C"/>
    <w:lvl w:ilvl="0" w:tplc="140A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">
    <w:nsid w:val="0B881DF2"/>
    <w:multiLevelType w:val="hybridMultilevel"/>
    <w:tmpl w:val="20084C00"/>
    <w:lvl w:ilvl="0" w:tplc="FDC63FFC">
      <w:start w:val="1"/>
      <w:numFmt w:val="decimal"/>
      <w:pStyle w:val="Heading4"/>
      <w:lvlText w:val="%1."/>
      <w:lvlJc w:val="left"/>
      <w:pPr>
        <w:ind w:left="2880" w:hanging="360"/>
      </w:pPr>
      <w:rPr>
        <w:rFonts w:ascii="Segoe UI Light" w:hAnsi="Segoe UI Light" w:hint="default"/>
        <w:b w:val="0"/>
        <w:i w:val="0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3600" w:hanging="360"/>
      </w:pPr>
    </w:lvl>
    <w:lvl w:ilvl="2" w:tplc="140A001B" w:tentative="1">
      <w:start w:val="1"/>
      <w:numFmt w:val="lowerRoman"/>
      <w:lvlText w:val="%3."/>
      <w:lvlJc w:val="right"/>
      <w:pPr>
        <w:ind w:left="4320" w:hanging="180"/>
      </w:pPr>
    </w:lvl>
    <w:lvl w:ilvl="3" w:tplc="140A000F" w:tentative="1">
      <w:start w:val="1"/>
      <w:numFmt w:val="decimal"/>
      <w:lvlText w:val="%4."/>
      <w:lvlJc w:val="left"/>
      <w:pPr>
        <w:ind w:left="5040" w:hanging="360"/>
      </w:pPr>
    </w:lvl>
    <w:lvl w:ilvl="4" w:tplc="140A0019" w:tentative="1">
      <w:start w:val="1"/>
      <w:numFmt w:val="lowerLetter"/>
      <w:lvlText w:val="%5."/>
      <w:lvlJc w:val="left"/>
      <w:pPr>
        <w:ind w:left="5760" w:hanging="360"/>
      </w:pPr>
    </w:lvl>
    <w:lvl w:ilvl="5" w:tplc="140A001B" w:tentative="1">
      <w:start w:val="1"/>
      <w:numFmt w:val="lowerRoman"/>
      <w:lvlText w:val="%6."/>
      <w:lvlJc w:val="right"/>
      <w:pPr>
        <w:ind w:left="6480" w:hanging="180"/>
      </w:pPr>
    </w:lvl>
    <w:lvl w:ilvl="6" w:tplc="140A000F" w:tentative="1">
      <w:start w:val="1"/>
      <w:numFmt w:val="decimal"/>
      <w:lvlText w:val="%7."/>
      <w:lvlJc w:val="left"/>
      <w:pPr>
        <w:ind w:left="7200" w:hanging="360"/>
      </w:pPr>
    </w:lvl>
    <w:lvl w:ilvl="7" w:tplc="140A0019" w:tentative="1">
      <w:start w:val="1"/>
      <w:numFmt w:val="lowerLetter"/>
      <w:lvlText w:val="%8."/>
      <w:lvlJc w:val="left"/>
      <w:pPr>
        <w:ind w:left="7920" w:hanging="360"/>
      </w:pPr>
    </w:lvl>
    <w:lvl w:ilvl="8" w:tplc="1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DF227AB"/>
    <w:multiLevelType w:val="multilevel"/>
    <w:tmpl w:val="FE92F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51568F0"/>
    <w:multiLevelType w:val="hybridMultilevel"/>
    <w:tmpl w:val="1DF0C6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D0BE6"/>
    <w:multiLevelType w:val="multilevel"/>
    <w:tmpl w:val="40020F82"/>
    <w:lvl w:ilvl="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10721"/>
    <w:multiLevelType w:val="hybridMultilevel"/>
    <w:tmpl w:val="51CC82AC"/>
    <w:lvl w:ilvl="0" w:tplc="1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1A1122A6"/>
    <w:multiLevelType w:val="multilevel"/>
    <w:tmpl w:val="1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ACB0FE2"/>
    <w:multiLevelType w:val="hybridMultilevel"/>
    <w:tmpl w:val="242064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F015A"/>
    <w:multiLevelType w:val="multilevel"/>
    <w:tmpl w:val="D5966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3193" w:hanging="1134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2806" w:hanging="567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3346" w:hanging="567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139"/>
        </w:tabs>
        <w:ind w:left="2707" w:hanging="1008"/>
      </w:pPr>
      <w:rPr>
        <w:rFonts w:ascii="Arial" w:hAnsi="Arial" w:hint="default"/>
        <w:b/>
        <w:i w:val="0"/>
        <w:sz w:val="18"/>
        <w:szCs w:val="18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851"/>
        </w:tabs>
        <w:ind w:left="2851" w:hanging="1152"/>
      </w:pPr>
      <w:rPr>
        <w:rFonts w:ascii="Arial" w:hAnsi="Arial" w:hint="default"/>
        <w:b/>
        <w:i w:val="0"/>
        <w:sz w:val="18"/>
        <w:szCs w:val="18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995"/>
        </w:tabs>
        <w:ind w:left="2995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139"/>
        </w:tabs>
        <w:ind w:left="31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83"/>
        </w:tabs>
        <w:ind w:left="3283" w:hanging="1584"/>
      </w:pPr>
      <w:rPr>
        <w:rFonts w:hint="default"/>
      </w:rPr>
    </w:lvl>
  </w:abstractNum>
  <w:abstractNum w:abstractNumId="10">
    <w:nsid w:val="1EF83B35"/>
    <w:multiLevelType w:val="hybridMultilevel"/>
    <w:tmpl w:val="52DC1DFC"/>
    <w:lvl w:ilvl="0" w:tplc="53289512">
      <w:start w:val="1"/>
      <w:numFmt w:val="decimal"/>
      <w:lvlText w:val="%1."/>
      <w:lvlJc w:val="left"/>
      <w:pPr>
        <w:ind w:left="2419" w:hanging="360"/>
      </w:pPr>
      <w:rPr>
        <w:rFonts w:ascii="Segoe UI" w:hAnsi="Segoe UI" w:hint="default"/>
        <w:b w:val="0"/>
        <w:i w:val="0"/>
        <w:color w:val="002060"/>
      </w:rPr>
    </w:lvl>
    <w:lvl w:ilvl="1" w:tplc="140A0019" w:tentative="1">
      <w:start w:val="1"/>
      <w:numFmt w:val="lowerLetter"/>
      <w:lvlText w:val="%2."/>
      <w:lvlJc w:val="left"/>
      <w:pPr>
        <w:ind w:left="3139" w:hanging="360"/>
      </w:pPr>
    </w:lvl>
    <w:lvl w:ilvl="2" w:tplc="140A001B" w:tentative="1">
      <w:start w:val="1"/>
      <w:numFmt w:val="lowerRoman"/>
      <w:lvlText w:val="%3."/>
      <w:lvlJc w:val="right"/>
      <w:pPr>
        <w:ind w:left="3859" w:hanging="180"/>
      </w:pPr>
    </w:lvl>
    <w:lvl w:ilvl="3" w:tplc="140A000F" w:tentative="1">
      <w:start w:val="1"/>
      <w:numFmt w:val="decimal"/>
      <w:lvlText w:val="%4."/>
      <w:lvlJc w:val="left"/>
      <w:pPr>
        <w:ind w:left="4579" w:hanging="360"/>
      </w:pPr>
    </w:lvl>
    <w:lvl w:ilvl="4" w:tplc="140A0019" w:tentative="1">
      <w:start w:val="1"/>
      <w:numFmt w:val="lowerLetter"/>
      <w:lvlText w:val="%5."/>
      <w:lvlJc w:val="left"/>
      <w:pPr>
        <w:ind w:left="5299" w:hanging="360"/>
      </w:pPr>
    </w:lvl>
    <w:lvl w:ilvl="5" w:tplc="140A001B" w:tentative="1">
      <w:start w:val="1"/>
      <w:numFmt w:val="lowerRoman"/>
      <w:lvlText w:val="%6."/>
      <w:lvlJc w:val="right"/>
      <w:pPr>
        <w:ind w:left="6019" w:hanging="180"/>
      </w:pPr>
    </w:lvl>
    <w:lvl w:ilvl="6" w:tplc="140A000F" w:tentative="1">
      <w:start w:val="1"/>
      <w:numFmt w:val="decimal"/>
      <w:lvlText w:val="%7."/>
      <w:lvlJc w:val="left"/>
      <w:pPr>
        <w:ind w:left="6739" w:hanging="360"/>
      </w:pPr>
    </w:lvl>
    <w:lvl w:ilvl="7" w:tplc="140A0019" w:tentative="1">
      <w:start w:val="1"/>
      <w:numFmt w:val="lowerLetter"/>
      <w:lvlText w:val="%8."/>
      <w:lvlJc w:val="left"/>
      <w:pPr>
        <w:ind w:left="7459" w:hanging="360"/>
      </w:pPr>
    </w:lvl>
    <w:lvl w:ilvl="8" w:tplc="140A001B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11">
    <w:nsid w:val="25555701"/>
    <w:multiLevelType w:val="hybridMultilevel"/>
    <w:tmpl w:val="149E63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E674E"/>
    <w:multiLevelType w:val="hybridMultilevel"/>
    <w:tmpl w:val="D294F2E8"/>
    <w:lvl w:ilvl="0" w:tplc="64AEF22A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DDF7D99"/>
    <w:multiLevelType w:val="hybridMultilevel"/>
    <w:tmpl w:val="8AF2F4C4"/>
    <w:lvl w:ilvl="0" w:tplc="E96A4236">
      <w:start w:val="1"/>
      <w:numFmt w:val="bullet"/>
      <w:lvlText w:val=""/>
      <w:lvlJc w:val="left"/>
      <w:pPr>
        <w:ind w:left="1800" w:hanging="360"/>
      </w:pPr>
      <w:rPr>
        <w:rFonts w:ascii="Webdings" w:hAnsi="Webdings" w:hint="default"/>
      </w:rPr>
    </w:lvl>
    <w:lvl w:ilvl="1" w:tplc="1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10C6196"/>
    <w:multiLevelType w:val="multilevel"/>
    <w:tmpl w:val="CDD05786"/>
    <w:lvl w:ilvl="0">
      <w:start w:val="1"/>
      <w:numFmt w:val="lowerLetter"/>
      <w:pStyle w:val="ListaconLetras"/>
      <w:lvlText w:val="%1."/>
      <w:lvlJc w:val="left"/>
      <w:pPr>
        <w:tabs>
          <w:tab w:val="num" w:pos="0"/>
        </w:tabs>
        <w:ind w:left="1944" w:hanging="245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:lang w:val="es-E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Restart w:val="0"/>
      <w:suff w:val="space"/>
      <w:lvlText w:val="%2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0"/>
        <w:szCs w:val="20"/>
        <w:u w:val="none"/>
      </w:rPr>
    </w:lvl>
    <w:lvl w:ilvl="2">
      <w:start w:val="1"/>
      <w:numFmt w:val="none"/>
      <w:lvlText w:val="%3"/>
      <w:lvlJc w:val="left"/>
      <w:pPr>
        <w:tabs>
          <w:tab w:val="num" w:pos="1397"/>
        </w:tabs>
        <w:ind w:left="1397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17"/>
        </w:tabs>
        <w:ind w:left="2117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477"/>
        </w:tabs>
        <w:ind w:left="2477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7"/>
        </w:tabs>
        <w:ind w:left="2837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97"/>
        </w:tabs>
        <w:ind w:left="3197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57"/>
        </w:tabs>
        <w:ind w:left="3557" w:hanging="360"/>
      </w:pPr>
      <w:rPr>
        <w:rFonts w:hint="default"/>
      </w:rPr>
    </w:lvl>
  </w:abstractNum>
  <w:abstractNum w:abstractNumId="15">
    <w:nsid w:val="314F5E54"/>
    <w:multiLevelType w:val="hybridMultilevel"/>
    <w:tmpl w:val="2690DA00"/>
    <w:lvl w:ilvl="0" w:tplc="14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>
    <w:nsid w:val="4367776F"/>
    <w:multiLevelType w:val="hybridMultilevel"/>
    <w:tmpl w:val="4CC0BFDC"/>
    <w:lvl w:ilvl="0" w:tplc="0C4C11FE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b w:val="0"/>
        <w:i w:val="0"/>
        <w:color w:val="002060"/>
        <w:position w:val="0"/>
        <w:u w:val="none"/>
        <w14:numSpacing w14:val="tabular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FD67AF"/>
    <w:multiLevelType w:val="hybridMultilevel"/>
    <w:tmpl w:val="70B2C44A"/>
    <w:lvl w:ilvl="0" w:tplc="C3CE6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5227C4"/>
    <w:multiLevelType w:val="hybridMultilevel"/>
    <w:tmpl w:val="A2D8BCA6"/>
    <w:lvl w:ilvl="0" w:tplc="8612F680">
      <w:start w:val="1"/>
      <w:numFmt w:val="lowerRoman"/>
      <w:pStyle w:val="ListaconLetras2"/>
      <w:lvlText w:val="%1."/>
      <w:lvlJc w:val="left"/>
      <w:pPr>
        <w:tabs>
          <w:tab w:val="num" w:pos="0"/>
        </w:tabs>
        <w:ind w:left="2376" w:hanging="360"/>
      </w:pPr>
      <w:rPr>
        <w:rFonts w:ascii="Arial" w:hAnsi="Arial" w:hint="default"/>
        <w:b/>
        <w:i w:val="0"/>
        <w:color w:val="00000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917CFE"/>
    <w:multiLevelType w:val="hybridMultilevel"/>
    <w:tmpl w:val="805A8694"/>
    <w:lvl w:ilvl="0" w:tplc="AAC6F80C">
      <w:start w:val="1"/>
      <w:numFmt w:val="bullet"/>
      <w:pStyle w:val="Lista31"/>
      <w:lvlText w:val="▫"/>
      <w:lvlJc w:val="left"/>
      <w:pPr>
        <w:tabs>
          <w:tab w:val="num" w:pos="2794"/>
        </w:tabs>
        <w:ind w:left="2794" w:hanging="360"/>
      </w:pPr>
      <w:rPr>
        <w:rFonts w:ascii="Times New Roman" w:hAnsi="Times New Roman" w:cs="Times New Roman" w:hint="default"/>
        <w:b w:val="0"/>
        <w:i w:val="0"/>
        <w:color w:val="000000"/>
        <w:sz w:val="18"/>
        <w:szCs w:val="18"/>
        <w:effect w:val="none"/>
        <w:lang w:val="es-ES_tradn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5B0F98"/>
    <w:multiLevelType w:val="multilevel"/>
    <w:tmpl w:val="DCB6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4E613E"/>
    <w:multiLevelType w:val="multilevel"/>
    <w:tmpl w:val="3C70F59E"/>
    <w:numStyleLink w:val="Style1"/>
  </w:abstractNum>
  <w:abstractNum w:abstractNumId="22">
    <w:nsid w:val="56CF065F"/>
    <w:multiLevelType w:val="multilevel"/>
    <w:tmpl w:val="108054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75C3174"/>
    <w:multiLevelType w:val="hybridMultilevel"/>
    <w:tmpl w:val="7CD8DBBC"/>
    <w:lvl w:ilvl="0" w:tplc="B330BDBC">
      <w:start w:val="1"/>
      <w:numFmt w:val="bullet"/>
      <w:pStyle w:val="Lista21"/>
      <w:lvlText w:val="▫"/>
      <w:lvlJc w:val="left"/>
      <w:pPr>
        <w:tabs>
          <w:tab w:val="num" w:pos="2462"/>
        </w:tabs>
        <w:ind w:left="2462" w:hanging="360"/>
      </w:pPr>
      <w:rPr>
        <w:rFonts w:ascii="Times New Roman" w:hAnsi="Times New Roman" w:cs="Times New Roman" w:hint="default"/>
        <w:b w:val="0"/>
        <w:i w:val="0"/>
        <w:sz w:val="28"/>
        <w:szCs w:val="28"/>
        <w:effect w:val="none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4">
    <w:nsid w:val="5F2E35AE"/>
    <w:multiLevelType w:val="multilevel"/>
    <w:tmpl w:val="3C70F59E"/>
    <w:numStyleLink w:val="Style1"/>
  </w:abstractNum>
  <w:abstractNum w:abstractNumId="25">
    <w:nsid w:val="5F8241AB"/>
    <w:multiLevelType w:val="hybridMultilevel"/>
    <w:tmpl w:val="7176208E"/>
    <w:lvl w:ilvl="0" w:tplc="221A8720">
      <w:start w:val="1"/>
      <w:numFmt w:val="decimal"/>
      <w:lvlText w:val="%1."/>
      <w:lvlJc w:val="left"/>
      <w:pPr>
        <w:ind w:left="360" w:hanging="360"/>
      </w:pPr>
      <w:rPr>
        <w:rFonts w:ascii="Segoe UI Light" w:hAnsi="Segoe UI Light" w:hint="default"/>
        <w:b w:val="0"/>
        <w:i w:val="0"/>
        <w:color w:val="002060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24C48C7"/>
    <w:multiLevelType w:val="hybridMultilevel"/>
    <w:tmpl w:val="A2DC5F76"/>
    <w:lvl w:ilvl="0" w:tplc="53AA1600">
      <w:start w:val="1"/>
      <w:numFmt w:val="decimal"/>
      <w:pStyle w:val="Procedimiento"/>
      <w:lvlText w:val="%1."/>
      <w:lvlJc w:val="left"/>
      <w:pPr>
        <w:tabs>
          <w:tab w:val="num" w:pos="0"/>
        </w:tabs>
        <w:ind w:left="2059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2"/>
        </w:tabs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2"/>
        </w:tabs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2"/>
        </w:tabs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2"/>
        </w:tabs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2"/>
        </w:tabs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2"/>
        </w:tabs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2"/>
        </w:tabs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2"/>
        </w:tabs>
        <w:ind w:left="7042" w:hanging="180"/>
      </w:pPr>
    </w:lvl>
  </w:abstractNum>
  <w:abstractNum w:abstractNumId="27">
    <w:nsid w:val="64387BA1"/>
    <w:multiLevelType w:val="hybridMultilevel"/>
    <w:tmpl w:val="B5425CE0"/>
    <w:lvl w:ilvl="0" w:tplc="CEEA7EA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3C4313"/>
    <w:multiLevelType w:val="multilevel"/>
    <w:tmpl w:val="3C70F59E"/>
    <w:styleLink w:val="Style1"/>
    <w:lvl w:ilvl="0">
      <w:start w:val="1"/>
      <w:numFmt w:val="bullet"/>
      <w:lvlText w:val="-"/>
      <w:lvlJc w:val="left"/>
      <w:pPr>
        <w:ind w:left="1800" w:hanging="360"/>
      </w:pPr>
      <w:rPr>
        <w:rFonts w:ascii="Segoe UI" w:hAnsi="Segoe UI" w:hint="default"/>
        <w:b/>
        <w:sz w:val="22"/>
      </w:rPr>
    </w:lvl>
    <w:lvl w:ilvl="1">
      <w:start w:val="1"/>
      <w:numFmt w:val="bullet"/>
      <w:lvlText w:val=""/>
      <w:lvlJc w:val="left"/>
      <w:pPr>
        <w:ind w:left="2520" w:hanging="360"/>
      </w:pPr>
      <w:rPr>
        <w:rFonts w:ascii="Wingdings 2" w:hAnsi="Wingdings 2" w:hint="default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"/>
      <w:lvlJc w:val="left"/>
      <w:pPr>
        <w:ind w:left="3960" w:hanging="360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5638EA"/>
    <w:multiLevelType w:val="multilevel"/>
    <w:tmpl w:val="1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70FA6D57"/>
    <w:multiLevelType w:val="multilevel"/>
    <w:tmpl w:val="F68CE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1">
    <w:nsid w:val="73AD0810"/>
    <w:multiLevelType w:val="hybridMultilevel"/>
    <w:tmpl w:val="0DAA930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FD7F20"/>
    <w:multiLevelType w:val="hybridMultilevel"/>
    <w:tmpl w:val="518CEEF2"/>
    <w:lvl w:ilvl="0" w:tplc="79EE030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8505B7B"/>
    <w:multiLevelType w:val="multilevel"/>
    <w:tmpl w:val="3C70F59E"/>
    <w:numStyleLink w:val="Style1"/>
  </w:abstractNum>
  <w:abstractNum w:abstractNumId="34">
    <w:nsid w:val="79394D58"/>
    <w:multiLevelType w:val="hybridMultilevel"/>
    <w:tmpl w:val="03148C22"/>
    <w:lvl w:ilvl="0" w:tplc="E91C7520">
      <w:start w:val="1"/>
      <w:numFmt w:val="decimal"/>
      <w:lvlText w:val="%1."/>
      <w:lvlJc w:val="left"/>
      <w:pPr>
        <w:ind w:left="2160" w:hanging="360"/>
      </w:pPr>
      <w:rPr>
        <w:rFonts w:ascii="Segoe UI Light" w:hAnsi="Segoe UI Light" w:hint="default"/>
        <w:b w:val="0"/>
        <w:i w:val="0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BD14F78"/>
    <w:multiLevelType w:val="hybridMultilevel"/>
    <w:tmpl w:val="02BC58AE"/>
    <w:lvl w:ilvl="0" w:tplc="DF2EA8E8">
      <w:start w:val="1"/>
      <w:numFmt w:val="lowerLetter"/>
      <w:lvlText w:val="%1."/>
      <w:lvlJc w:val="left"/>
      <w:pPr>
        <w:tabs>
          <w:tab w:val="num" w:pos="2419"/>
        </w:tabs>
        <w:ind w:left="2419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765E50"/>
    <w:multiLevelType w:val="multilevel"/>
    <w:tmpl w:val="D4D23D5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>
    <w:nsid w:val="7FCA45FA"/>
    <w:multiLevelType w:val="hybridMultilevel"/>
    <w:tmpl w:val="3AF2E578"/>
    <w:lvl w:ilvl="0" w:tplc="D6EA766A">
      <w:start w:val="1"/>
      <w:numFmt w:val="bullet"/>
      <w:pStyle w:val="Lista1"/>
      <w:lvlText w:val=""/>
      <w:lvlJc w:val="left"/>
      <w:pPr>
        <w:tabs>
          <w:tab w:val="num" w:pos="2059"/>
        </w:tabs>
        <w:ind w:left="2059" w:hanging="360"/>
      </w:pPr>
      <w:rPr>
        <w:rFonts w:ascii="Wingdings 2" w:hAnsi="Wingdings 2" w:hint="default"/>
        <w:b w:val="0"/>
        <w:i w:val="0"/>
        <w:sz w:val="18"/>
        <w:szCs w:val="18"/>
        <w:lang w:val="es-E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37"/>
  </w:num>
  <w:num w:numId="4">
    <w:abstractNumId w:val="19"/>
  </w:num>
  <w:num w:numId="5">
    <w:abstractNumId w:val="18"/>
  </w:num>
  <w:num w:numId="6">
    <w:abstractNumId w:val="14"/>
  </w:num>
  <w:num w:numId="7">
    <w:abstractNumId w:val="26"/>
  </w:num>
  <w:num w:numId="8">
    <w:abstractNumId w:val="0"/>
  </w:num>
  <w:num w:numId="9">
    <w:abstractNumId w:val="35"/>
  </w:num>
  <w:num w:numId="10">
    <w:abstractNumId w:val="15"/>
  </w:num>
  <w:num w:numId="11">
    <w:abstractNumId w:val="1"/>
  </w:num>
  <w:num w:numId="12">
    <w:abstractNumId w:val="17"/>
  </w:num>
  <w:num w:numId="13">
    <w:abstractNumId w:val="4"/>
  </w:num>
  <w:num w:numId="14">
    <w:abstractNumId w:val="11"/>
  </w:num>
  <w:num w:numId="15">
    <w:abstractNumId w:val="20"/>
  </w:num>
  <w:num w:numId="16">
    <w:abstractNumId w:val="8"/>
  </w:num>
  <w:num w:numId="17">
    <w:abstractNumId w:val="31"/>
  </w:num>
  <w:num w:numId="18">
    <w:abstractNumId w:val="29"/>
  </w:num>
  <w:num w:numId="19">
    <w:abstractNumId w:val="7"/>
  </w:num>
  <w:num w:numId="20">
    <w:abstractNumId w:val="22"/>
  </w:num>
  <w:num w:numId="21">
    <w:abstractNumId w:val="25"/>
  </w:num>
  <w:num w:numId="22">
    <w:abstractNumId w:val="30"/>
  </w:num>
  <w:num w:numId="23">
    <w:abstractNumId w:val="3"/>
  </w:num>
  <w:num w:numId="24">
    <w:abstractNumId w:val="36"/>
  </w:num>
  <w:num w:numId="25">
    <w:abstractNumId w:val="10"/>
  </w:num>
  <w:num w:numId="2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</w:num>
  <w:num w:numId="33">
    <w:abstractNumId w:val="13"/>
  </w:num>
  <w:num w:numId="34">
    <w:abstractNumId w:val="21"/>
  </w:num>
  <w:num w:numId="35">
    <w:abstractNumId w:val="28"/>
  </w:num>
  <w:num w:numId="36">
    <w:abstractNumId w:val="5"/>
  </w:num>
  <w:num w:numId="37">
    <w:abstractNumId w:val="6"/>
  </w:num>
  <w:num w:numId="38">
    <w:abstractNumId w:val="24"/>
  </w:num>
  <w:num w:numId="39">
    <w:abstractNumId w:val="33"/>
  </w:num>
  <w:num w:numId="40">
    <w:abstractNumId w:val="2"/>
  </w:num>
  <w:num w:numId="41">
    <w:abstractNumId w:val="32"/>
  </w:num>
  <w:num w:numId="42">
    <w:abstractNumId w:val="12"/>
  </w:num>
  <w:num w:numId="43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1"/>
  <w:activeWritingStyle w:appName="MSWord" w:lang="es-CR" w:vendorID="64" w:dllVersion="131078" w:nlCheck="1" w:checkStyle="1"/>
  <w:activeWritingStyle w:appName="MSWord" w:lang="es-ES_tradnl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D0"/>
    <w:rsid w:val="00000128"/>
    <w:rsid w:val="000002B2"/>
    <w:rsid w:val="000010CC"/>
    <w:rsid w:val="000011EC"/>
    <w:rsid w:val="00001811"/>
    <w:rsid w:val="000023E9"/>
    <w:rsid w:val="00002EEF"/>
    <w:rsid w:val="00004871"/>
    <w:rsid w:val="00004E16"/>
    <w:rsid w:val="00005843"/>
    <w:rsid w:val="00005AD1"/>
    <w:rsid w:val="000062E1"/>
    <w:rsid w:val="00006496"/>
    <w:rsid w:val="00006A2F"/>
    <w:rsid w:val="00010598"/>
    <w:rsid w:val="000125C3"/>
    <w:rsid w:val="000128E5"/>
    <w:rsid w:val="00012B99"/>
    <w:rsid w:val="00012F4F"/>
    <w:rsid w:val="000130E9"/>
    <w:rsid w:val="00013F64"/>
    <w:rsid w:val="00015110"/>
    <w:rsid w:val="00015B97"/>
    <w:rsid w:val="000203FB"/>
    <w:rsid w:val="00021A41"/>
    <w:rsid w:val="00022245"/>
    <w:rsid w:val="00022561"/>
    <w:rsid w:val="00022FB9"/>
    <w:rsid w:val="000233A4"/>
    <w:rsid w:val="00025C10"/>
    <w:rsid w:val="00025F9B"/>
    <w:rsid w:val="00027B3F"/>
    <w:rsid w:val="00027F97"/>
    <w:rsid w:val="0003109C"/>
    <w:rsid w:val="00031FD0"/>
    <w:rsid w:val="0003237A"/>
    <w:rsid w:val="00032D9F"/>
    <w:rsid w:val="000336EE"/>
    <w:rsid w:val="00036C1B"/>
    <w:rsid w:val="00036C48"/>
    <w:rsid w:val="00037774"/>
    <w:rsid w:val="00040505"/>
    <w:rsid w:val="000410A3"/>
    <w:rsid w:val="00041692"/>
    <w:rsid w:val="00042EDD"/>
    <w:rsid w:val="0004358B"/>
    <w:rsid w:val="000439F1"/>
    <w:rsid w:val="000451AD"/>
    <w:rsid w:val="000453BC"/>
    <w:rsid w:val="00045878"/>
    <w:rsid w:val="00047252"/>
    <w:rsid w:val="00050DAD"/>
    <w:rsid w:val="00051DEE"/>
    <w:rsid w:val="00051F2B"/>
    <w:rsid w:val="00052048"/>
    <w:rsid w:val="000527A7"/>
    <w:rsid w:val="00056230"/>
    <w:rsid w:val="000613A1"/>
    <w:rsid w:val="00061D70"/>
    <w:rsid w:val="00062290"/>
    <w:rsid w:val="00063806"/>
    <w:rsid w:val="00063F0C"/>
    <w:rsid w:val="00064DED"/>
    <w:rsid w:val="00065B99"/>
    <w:rsid w:val="00065EF6"/>
    <w:rsid w:val="000665C9"/>
    <w:rsid w:val="0007148F"/>
    <w:rsid w:val="000719EE"/>
    <w:rsid w:val="0007545B"/>
    <w:rsid w:val="000754C0"/>
    <w:rsid w:val="00082C2B"/>
    <w:rsid w:val="00083F9D"/>
    <w:rsid w:val="00084D05"/>
    <w:rsid w:val="00084E8A"/>
    <w:rsid w:val="00086F25"/>
    <w:rsid w:val="000879C5"/>
    <w:rsid w:val="00090D3F"/>
    <w:rsid w:val="000927CA"/>
    <w:rsid w:val="00093034"/>
    <w:rsid w:val="00093517"/>
    <w:rsid w:val="000948E4"/>
    <w:rsid w:val="0009567D"/>
    <w:rsid w:val="00095C55"/>
    <w:rsid w:val="00095D38"/>
    <w:rsid w:val="00097D9F"/>
    <w:rsid w:val="000A0D38"/>
    <w:rsid w:val="000A495A"/>
    <w:rsid w:val="000A668A"/>
    <w:rsid w:val="000A7209"/>
    <w:rsid w:val="000B09ED"/>
    <w:rsid w:val="000B0C1B"/>
    <w:rsid w:val="000B0F39"/>
    <w:rsid w:val="000B1055"/>
    <w:rsid w:val="000B16E8"/>
    <w:rsid w:val="000B17D0"/>
    <w:rsid w:val="000B1B71"/>
    <w:rsid w:val="000B214C"/>
    <w:rsid w:val="000B3172"/>
    <w:rsid w:val="000B4169"/>
    <w:rsid w:val="000B5260"/>
    <w:rsid w:val="000B56D9"/>
    <w:rsid w:val="000B6050"/>
    <w:rsid w:val="000B64DA"/>
    <w:rsid w:val="000B6628"/>
    <w:rsid w:val="000B70B4"/>
    <w:rsid w:val="000B7B1A"/>
    <w:rsid w:val="000C0C4F"/>
    <w:rsid w:val="000C3F96"/>
    <w:rsid w:val="000C5A5D"/>
    <w:rsid w:val="000C6364"/>
    <w:rsid w:val="000C72EC"/>
    <w:rsid w:val="000C7747"/>
    <w:rsid w:val="000D05FB"/>
    <w:rsid w:val="000D2A8D"/>
    <w:rsid w:val="000D39C4"/>
    <w:rsid w:val="000D47A3"/>
    <w:rsid w:val="000D4CFB"/>
    <w:rsid w:val="000D5005"/>
    <w:rsid w:val="000D6F26"/>
    <w:rsid w:val="000D70F1"/>
    <w:rsid w:val="000D7415"/>
    <w:rsid w:val="000E06B0"/>
    <w:rsid w:val="000E13B0"/>
    <w:rsid w:val="000E19BA"/>
    <w:rsid w:val="000E2FC1"/>
    <w:rsid w:val="000E5899"/>
    <w:rsid w:val="000E5B50"/>
    <w:rsid w:val="000E67E6"/>
    <w:rsid w:val="000F03E2"/>
    <w:rsid w:val="000F0671"/>
    <w:rsid w:val="000F0986"/>
    <w:rsid w:val="000F0E6B"/>
    <w:rsid w:val="000F12DF"/>
    <w:rsid w:val="000F1980"/>
    <w:rsid w:val="000F1EE1"/>
    <w:rsid w:val="000F30F7"/>
    <w:rsid w:val="000F359B"/>
    <w:rsid w:val="000F3A4E"/>
    <w:rsid w:val="000F4184"/>
    <w:rsid w:val="000F4F74"/>
    <w:rsid w:val="000F5BCA"/>
    <w:rsid w:val="000F7042"/>
    <w:rsid w:val="00100FDD"/>
    <w:rsid w:val="00101721"/>
    <w:rsid w:val="00101E09"/>
    <w:rsid w:val="00102A43"/>
    <w:rsid w:val="001036BE"/>
    <w:rsid w:val="00103AFB"/>
    <w:rsid w:val="00103B5E"/>
    <w:rsid w:val="00104EEE"/>
    <w:rsid w:val="00105A75"/>
    <w:rsid w:val="0010611C"/>
    <w:rsid w:val="0010637D"/>
    <w:rsid w:val="00107ACE"/>
    <w:rsid w:val="00107F17"/>
    <w:rsid w:val="00110318"/>
    <w:rsid w:val="00112FE6"/>
    <w:rsid w:val="00113494"/>
    <w:rsid w:val="00113A2C"/>
    <w:rsid w:val="001147DC"/>
    <w:rsid w:val="00115C73"/>
    <w:rsid w:val="001163FA"/>
    <w:rsid w:val="001167EA"/>
    <w:rsid w:val="00116D7C"/>
    <w:rsid w:val="0011703E"/>
    <w:rsid w:val="001201B5"/>
    <w:rsid w:val="001218B0"/>
    <w:rsid w:val="0012222C"/>
    <w:rsid w:val="001226EF"/>
    <w:rsid w:val="00122C6F"/>
    <w:rsid w:val="00123DD0"/>
    <w:rsid w:val="0012638E"/>
    <w:rsid w:val="0012656E"/>
    <w:rsid w:val="00126D5B"/>
    <w:rsid w:val="00130734"/>
    <w:rsid w:val="00130CEB"/>
    <w:rsid w:val="001312FD"/>
    <w:rsid w:val="001353C6"/>
    <w:rsid w:val="001355B8"/>
    <w:rsid w:val="00136122"/>
    <w:rsid w:val="00136C64"/>
    <w:rsid w:val="001371EF"/>
    <w:rsid w:val="00140FA6"/>
    <w:rsid w:val="001416DC"/>
    <w:rsid w:val="00141EDA"/>
    <w:rsid w:val="00145153"/>
    <w:rsid w:val="00145167"/>
    <w:rsid w:val="001455F7"/>
    <w:rsid w:val="001466D9"/>
    <w:rsid w:val="0014765B"/>
    <w:rsid w:val="0015149C"/>
    <w:rsid w:val="001526EF"/>
    <w:rsid w:val="001531D0"/>
    <w:rsid w:val="00153E07"/>
    <w:rsid w:val="0015453A"/>
    <w:rsid w:val="00155EB0"/>
    <w:rsid w:val="0015657D"/>
    <w:rsid w:val="00156BB4"/>
    <w:rsid w:val="00156DC2"/>
    <w:rsid w:val="00157BEC"/>
    <w:rsid w:val="00162125"/>
    <w:rsid w:val="00162BE6"/>
    <w:rsid w:val="0016490E"/>
    <w:rsid w:val="00165B74"/>
    <w:rsid w:val="00166436"/>
    <w:rsid w:val="00167AE6"/>
    <w:rsid w:val="00167B2C"/>
    <w:rsid w:val="00167DF5"/>
    <w:rsid w:val="00170373"/>
    <w:rsid w:val="00170455"/>
    <w:rsid w:val="001705CE"/>
    <w:rsid w:val="00170C3D"/>
    <w:rsid w:val="00171DA2"/>
    <w:rsid w:val="00171EB5"/>
    <w:rsid w:val="00172801"/>
    <w:rsid w:val="00172BF3"/>
    <w:rsid w:val="00175AF7"/>
    <w:rsid w:val="00177942"/>
    <w:rsid w:val="00181644"/>
    <w:rsid w:val="00182A77"/>
    <w:rsid w:val="00183645"/>
    <w:rsid w:val="0018458F"/>
    <w:rsid w:val="00184934"/>
    <w:rsid w:val="0018741D"/>
    <w:rsid w:val="0018774D"/>
    <w:rsid w:val="0019050F"/>
    <w:rsid w:val="00190D23"/>
    <w:rsid w:val="0019112F"/>
    <w:rsid w:val="00191609"/>
    <w:rsid w:val="001929FD"/>
    <w:rsid w:val="00193BD4"/>
    <w:rsid w:val="00194A2D"/>
    <w:rsid w:val="00194B4F"/>
    <w:rsid w:val="00194E73"/>
    <w:rsid w:val="0019589B"/>
    <w:rsid w:val="00196864"/>
    <w:rsid w:val="0019707A"/>
    <w:rsid w:val="001A49BE"/>
    <w:rsid w:val="001A6A10"/>
    <w:rsid w:val="001B2A95"/>
    <w:rsid w:val="001B2F7B"/>
    <w:rsid w:val="001B2FFF"/>
    <w:rsid w:val="001B462F"/>
    <w:rsid w:val="001B5B4D"/>
    <w:rsid w:val="001B6241"/>
    <w:rsid w:val="001B73FC"/>
    <w:rsid w:val="001B787D"/>
    <w:rsid w:val="001C151D"/>
    <w:rsid w:val="001C222E"/>
    <w:rsid w:val="001C45C2"/>
    <w:rsid w:val="001C4CEE"/>
    <w:rsid w:val="001C5660"/>
    <w:rsid w:val="001D0326"/>
    <w:rsid w:val="001D19A7"/>
    <w:rsid w:val="001E1B04"/>
    <w:rsid w:val="001E1E7B"/>
    <w:rsid w:val="001E22AD"/>
    <w:rsid w:val="001E52FC"/>
    <w:rsid w:val="001E5523"/>
    <w:rsid w:val="001E6016"/>
    <w:rsid w:val="001E6B1B"/>
    <w:rsid w:val="001E704E"/>
    <w:rsid w:val="001E742A"/>
    <w:rsid w:val="001F03A5"/>
    <w:rsid w:val="001F0C98"/>
    <w:rsid w:val="001F1818"/>
    <w:rsid w:val="001F301F"/>
    <w:rsid w:val="001F31A8"/>
    <w:rsid w:val="001F3B6F"/>
    <w:rsid w:val="001F3B76"/>
    <w:rsid w:val="001F668D"/>
    <w:rsid w:val="001F67DF"/>
    <w:rsid w:val="001F6D0B"/>
    <w:rsid w:val="001F6D32"/>
    <w:rsid w:val="00202590"/>
    <w:rsid w:val="00202C59"/>
    <w:rsid w:val="00203821"/>
    <w:rsid w:val="00205292"/>
    <w:rsid w:val="00206DB6"/>
    <w:rsid w:val="00206F34"/>
    <w:rsid w:val="002104BE"/>
    <w:rsid w:val="002117B3"/>
    <w:rsid w:val="002122B6"/>
    <w:rsid w:val="0021446E"/>
    <w:rsid w:val="0021582A"/>
    <w:rsid w:val="00217AEE"/>
    <w:rsid w:val="00217B9F"/>
    <w:rsid w:val="002213CA"/>
    <w:rsid w:val="00221C7A"/>
    <w:rsid w:val="00222B55"/>
    <w:rsid w:val="002240E6"/>
    <w:rsid w:val="00224F1A"/>
    <w:rsid w:val="002253C7"/>
    <w:rsid w:val="002263CF"/>
    <w:rsid w:val="002318E1"/>
    <w:rsid w:val="00233819"/>
    <w:rsid w:val="00233F04"/>
    <w:rsid w:val="002347B6"/>
    <w:rsid w:val="00241273"/>
    <w:rsid w:val="0024243D"/>
    <w:rsid w:val="00243BA0"/>
    <w:rsid w:val="00244508"/>
    <w:rsid w:val="00244555"/>
    <w:rsid w:val="0024663A"/>
    <w:rsid w:val="002468FE"/>
    <w:rsid w:val="00246BED"/>
    <w:rsid w:val="00246CD6"/>
    <w:rsid w:val="00247693"/>
    <w:rsid w:val="00250E02"/>
    <w:rsid w:val="0025127F"/>
    <w:rsid w:val="00251BD0"/>
    <w:rsid w:val="002526CE"/>
    <w:rsid w:val="00252B09"/>
    <w:rsid w:val="00253244"/>
    <w:rsid w:val="002532C1"/>
    <w:rsid w:val="002536A8"/>
    <w:rsid w:val="002538D8"/>
    <w:rsid w:val="002540F2"/>
    <w:rsid w:val="002541CA"/>
    <w:rsid w:val="00254C45"/>
    <w:rsid w:val="00255BA1"/>
    <w:rsid w:val="00255E1B"/>
    <w:rsid w:val="00255F94"/>
    <w:rsid w:val="002564F7"/>
    <w:rsid w:val="00256AEE"/>
    <w:rsid w:val="00260968"/>
    <w:rsid w:val="00264252"/>
    <w:rsid w:val="00265122"/>
    <w:rsid w:val="00265475"/>
    <w:rsid w:val="002667E8"/>
    <w:rsid w:val="00266AE5"/>
    <w:rsid w:val="0027228A"/>
    <w:rsid w:val="002748AA"/>
    <w:rsid w:val="00274B7D"/>
    <w:rsid w:val="00274C69"/>
    <w:rsid w:val="00275A89"/>
    <w:rsid w:val="00275DF6"/>
    <w:rsid w:val="002763D2"/>
    <w:rsid w:val="00276BD3"/>
    <w:rsid w:val="00277EC3"/>
    <w:rsid w:val="00280E3B"/>
    <w:rsid w:val="002834A1"/>
    <w:rsid w:val="00283672"/>
    <w:rsid w:val="00283BC7"/>
    <w:rsid w:val="00285F5C"/>
    <w:rsid w:val="002861BD"/>
    <w:rsid w:val="00286A49"/>
    <w:rsid w:val="00287974"/>
    <w:rsid w:val="00293B55"/>
    <w:rsid w:val="00293E9C"/>
    <w:rsid w:val="00294A2F"/>
    <w:rsid w:val="00294D16"/>
    <w:rsid w:val="00294D59"/>
    <w:rsid w:val="002954AB"/>
    <w:rsid w:val="0029638E"/>
    <w:rsid w:val="00296A9A"/>
    <w:rsid w:val="00296D41"/>
    <w:rsid w:val="002A1017"/>
    <w:rsid w:val="002A1BDE"/>
    <w:rsid w:val="002A2BC5"/>
    <w:rsid w:val="002A3308"/>
    <w:rsid w:val="002A5580"/>
    <w:rsid w:val="002A70D2"/>
    <w:rsid w:val="002A7293"/>
    <w:rsid w:val="002B01BC"/>
    <w:rsid w:val="002B058F"/>
    <w:rsid w:val="002B0706"/>
    <w:rsid w:val="002B1706"/>
    <w:rsid w:val="002B3907"/>
    <w:rsid w:val="002B4E26"/>
    <w:rsid w:val="002B5710"/>
    <w:rsid w:val="002B6C4E"/>
    <w:rsid w:val="002B7C1A"/>
    <w:rsid w:val="002C2CB2"/>
    <w:rsid w:val="002C3DC7"/>
    <w:rsid w:val="002C594C"/>
    <w:rsid w:val="002C5F64"/>
    <w:rsid w:val="002D078D"/>
    <w:rsid w:val="002D0B17"/>
    <w:rsid w:val="002D0D2F"/>
    <w:rsid w:val="002D133C"/>
    <w:rsid w:val="002D227F"/>
    <w:rsid w:val="002D3301"/>
    <w:rsid w:val="002D4F6D"/>
    <w:rsid w:val="002D56CF"/>
    <w:rsid w:val="002D5BE8"/>
    <w:rsid w:val="002D6CA1"/>
    <w:rsid w:val="002D7E6B"/>
    <w:rsid w:val="002E13FA"/>
    <w:rsid w:val="002E3E41"/>
    <w:rsid w:val="002E44E1"/>
    <w:rsid w:val="002E4ADA"/>
    <w:rsid w:val="002E62A9"/>
    <w:rsid w:val="002E7DF9"/>
    <w:rsid w:val="002F08C9"/>
    <w:rsid w:val="002F0F80"/>
    <w:rsid w:val="002F26B3"/>
    <w:rsid w:val="002F3FA0"/>
    <w:rsid w:val="002F4E82"/>
    <w:rsid w:val="002F6B6F"/>
    <w:rsid w:val="002F7D3F"/>
    <w:rsid w:val="003004AD"/>
    <w:rsid w:val="0030066B"/>
    <w:rsid w:val="0030071D"/>
    <w:rsid w:val="003019EC"/>
    <w:rsid w:val="003031DC"/>
    <w:rsid w:val="00303D5B"/>
    <w:rsid w:val="003044DE"/>
    <w:rsid w:val="0030506C"/>
    <w:rsid w:val="00305734"/>
    <w:rsid w:val="00305CED"/>
    <w:rsid w:val="00306998"/>
    <w:rsid w:val="00307E9C"/>
    <w:rsid w:val="0031084F"/>
    <w:rsid w:val="003115C6"/>
    <w:rsid w:val="003118E3"/>
    <w:rsid w:val="00312074"/>
    <w:rsid w:val="003121F9"/>
    <w:rsid w:val="0031337F"/>
    <w:rsid w:val="00314551"/>
    <w:rsid w:val="003149CD"/>
    <w:rsid w:val="00316417"/>
    <w:rsid w:val="003165D0"/>
    <w:rsid w:val="0031677D"/>
    <w:rsid w:val="00317EBD"/>
    <w:rsid w:val="00320882"/>
    <w:rsid w:val="00320ECE"/>
    <w:rsid w:val="00323130"/>
    <w:rsid w:val="00324E1A"/>
    <w:rsid w:val="003260BE"/>
    <w:rsid w:val="00326B99"/>
    <w:rsid w:val="00327E0B"/>
    <w:rsid w:val="00330446"/>
    <w:rsid w:val="00330A21"/>
    <w:rsid w:val="00331164"/>
    <w:rsid w:val="00331A42"/>
    <w:rsid w:val="0033258C"/>
    <w:rsid w:val="00332E42"/>
    <w:rsid w:val="003335D2"/>
    <w:rsid w:val="0033495E"/>
    <w:rsid w:val="0033799D"/>
    <w:rsid w:val="00337D7B"/>
    <w:rsid w:val="00341CEE"/>
    <w:rsid w:val="00341F9C"/>
    <w:rsid w:val="00342250"/>
    <w:rsid w:val="00342525"/>
    <w:rsid w:val="00342FBD"/>
    <w:rsid w:val="00343442"/>
    <w:rsid w:val="003434C3"/>
    <w:rsid w:val="00344B63"/>
    <w:rsid w:val="00347B0F"/>
    <w:rsid w:val="00347D3A"/>
    <w:rsid w:val="00350362"/>
    <w:rsid w:val="00352A7B"/>
    <w:rsid w:val="0035375F"/>
    <w:rsid w:val="0035379B"/>
    <w:rsid w:val="00355693"/>
    <w:rsid w:val="003561F6"/>
    <w:rsid w:val="00357B08"/>
    <w:rsid w:val="00357B1D"/>
    <w:rsid w:val="00357E27"/>
    <w:rsid w:val="0036014B"/>
    <w:rsid w:val="00361D7D"/>
    <w:rsid w:val="003640ED"/>
    <w:rsid w:val="003655A3"/>
    <w:rsid w:val="00365900"/>
    <w:rsid w:val="00366CE2"/>
    <w:rsid w:val="00367A5A"/>
    <w:rsid w:val="00371439"/>
    <w:rsid w:val="00374A8C"/>
    <w:rsid w:val="00375CD1"/>
    <w:rsid w:val="00376FFC"/>
    <w:rsid w:val="00377CD0"/>
    <w:rsid w:val="00381468"/>
    <w:rsid w:val="003815DF"/>
    <w:rsid w:val="00383132"/>
    <w:rsid w:val="0038316B"/>
    <w:rsid w:val="00383D3A"/>
    <w:rsid w:val="00385116"/>
    <w:rsid w:val="003879BD"/>
    <w:rsid w:val="00387F2A"/>
    <w:rsid w:val="00390089"/>
    <w:rsid w:val="00390093"/>
    <w:rsid w:val="003904DC"/>
    <w:rsid w:val="0039140C"/>
    <w:rsid w:val="00391EC5"/>
    <w:rsid w:val="00393D29"/>
    <w:rsid w:val="0039544E"/>
    <w:rsid w:val="00395774"/>
    <w:rsid w:val="003A08C8"/>
    <w:rsid w:val="003A0F89"/>
    <w:rsid w:val="003A1CCD"/>
    <w:rsid w:val="003A355D"/>
    <w:rsid w:val="003A5424"/>
    <w:rsid w:val="003A5B96"/>
    <w:rsid w:val="003A68E4"/>
    <w:rsid w:val="003A7318"/>
    <w:rsid w:val="003A7823"/>
    <w:rsid w:val="003A7A6B"/>
    <w:rsid w:val="003B0499"/>
    <w:rsid w:val="003B10C7"/>
    <w:rsid w:val="003B2739"/>
    <w:rsid w:val="003B2AA8"/>
    <w:rsid w:val="003C0D15"/>
    <w:rsid w:val="003C10D2"/>
    <w:rsid w:val="003C1153"/>
    <w:rsid w:val="003C29C4"/>
    <w:rsid w:val="003C2E1D"/>
    <w:rsid w:val="003C344E"/>
    <w:rsid w:val="003C380D"/>
    <w:rsid w:val="003C3DD8"/>
    <w:rsid w:val="003C462C"/>
    <w:rsid w:val="003C48AA"/>
    <w:rsid w:val="003C5860"/>
    <w:rsid w:val="003C668B"/>
    <w:rsid w:val="003C7247"/>
    <w:rsid w:val="003C73F6"/>
    <w:rsid w:val="003D03E1"/>
    <w:rsid w:val="003D266E"/>
    <w:rsid w:val="003E3C8C"/>
    <w:rsid w:val="003E4FD4"/>
    <w:rsid w:val="003E5F2F"/>
    <w:rsid w:val="003E6B58"/>
    <w:rsid w:val="003E7496"/>
    <w:rsid w:val="003F0502"/>
    <w:rsid w:val="003F2079"/>
    <w:rsid w:val="003F248E"/>
    <w:rsid w:val="003F35C5"/>
    <w:rsid w:val="003F4825"/>
    <w:rsid w:val="003F4943"/>
    <w:rsid w:val="003F720E"/>
    <w:rsid w:val="003F7308"/>
    <w:rsid w:val="003F7BF1"/>
    <w:rsid w:val="00400B26"/>
    <w:rsid w:val="00400BDD"/>
    <w:rsid w:val="004029DA"/>
    <w:rsid w:val="00403E74"/>
    <w:rsid w:val="00404416"/>
    <w:rsid w:val="00404EE4"/>
    <w:rsid w:val="00404F72"/>
    <w:rsid w:val="004063B9"/>
    <w:rsid w:val="0040749B"/>
    <w:rsid w:val="004106F8"/>
    <w:rsid w:val="00410CB5"/>
    <w:rsid w:val="0041121E"/>
    <w:rsid w:val="0041195A"/>
    <w:rsid w:val="00411DE8"/>
    <w:rsid w:val="004129ED"/>
    <w:rsid w:val="00413E5D"/>
    <w:rsid w:val="0041403A"/>
    <w:rsid w:val="004161F7"/>
    <w:rsid w:val="00416676"/>
    <w:rsid w:val="00416FE5"/>
    <w:rsid w:val="00420C1B"/>
    <w:rsid w:val="00420D1A"/>
    <w:rsid w:val="004215B9"/>
    <w:rsid w:val="00422988"/>
    <w:rsid w:val="0042395C"/>
    <w:rsid w:val="004254FB"/>
    <w:rsid w:val="00425520"/>
    <w:rsid w:val="004269B9"/>
    <w:rsid w:val="00427023"/>
    <w:rsid w:val="004304E2"/>
    <w:rsid w:val="004305DC"/>
    <w:rsid w:val="0043149A"/>
    <w:rsid w:val="0043153A"/>
    <w:rsid w:val="00431541"/>
    <w:rsid w:val="004346FF"/>
    <w:rsid w:val="004350B6"/>
    <w:rsid w:val="00435172"/>
    <w:rsid w:val="00435D87"/>
    <w:rsid w:val="00440E91"/>
    <w:rsid w:val="00441643"/>
    <w:rsid w:val="00443280"/>
    <w:rsid w:val="00445BAE"/>
    <w:rsid w:val="00445C78"/>
    <w:rsid w:val="00445E73"/>
    <w:rsid w:val="00447659"/>
    <w:rsid w:val="00450545"/>
    <w:rsid w:val="0045062B"/>
    <w:rsid w:val="004520BF"/>
    <w:rsid w:val="00452EE0"/>
    <w:rsid w:val="00453774"/>
    <w:rsid w:val="00453FCF"/>
    <w:rsid w:val="00455C4B"/>
    <w:rsid w:val="00455CA2"/>
    <w:rsid w:val="00456429"/>
    <w:rsid w:val="00456BB7"/>
    <w:rsid w:val="004578A7"/>
    <w:rsid w:val="00461326"/>
    <w:rsid w:val="00461380"/>
    <w:rsid w:val="0046188E"/>
    <w:rsid w:val="004657E4"/>
    <w:rsid w:val="00466E27"/>
    <w:rsid w:val="004670E0"/>
    <w:rsid w:val="00470E8D"/>
    <w:rsid w:val="00471AD3"/>
    <w:rsid w:val="00472351"/>
    <w:rsid w:val="004737FC"/>
    <w:rsid w:val="00477B2A"/>
    <w:rsid w:val="004803AB"/>
    <w:rsid w:val="00480BA1"/>
    <w:rsid w:val="0048406A"/>
    <w:rsid w:val="0048437D"/>
    <w:rsid w:val="00485440"/>
    <w:rsid w:val="004862D7"/>
    <w:rsid w:val="0048646B"/>
    <w:rsid w:val="00487DD1"/>
    <w:rsid w:val="00487F6E"/>
    <w:rsid w:val="004940A9"/>
    <w:rsid w:val="004953C7"/>
    <w:rsid w:val="00495527"/>
    <w:rsid w:val="00495EA0"/>
    <w:rsid w:val="0049639B"/>
    <w:rsid w:val="0049750C"/>
    <w:rsid w:val="00497AB5"/>
    <w:rsid w:val="00497DA5"/>
    <w:rsid w:val="004A014B"/>
    <w:rsid w:val="004A0BCB"/>
    <w:rsid w:val="004A19A7"/>
    <w:rsid w:val="004A1A9D"/>
    <w:rsid w:val="004A2B3E"/>
    <w:rsid w:val="004A40D7"/>
    <w:rsid w:val="004A5379"/>
    <w:rsid w:val="004A6755"/>
    <w:rsid w:val="004B0CF0"/>
    <w:rsid w:val="004B0F7E"/>
    <w:rsid w:val="004B29FF"/>
    <w:rsid w:val="004B330F"/>
    <w:rsid w:val="004B4F55"/>
    <w:rsid w:val="004B5081"/>
    <w:rsid w:val="004B5362"/>
    <w:rsid w:val="004B5B62"/>
    <w:rsid w:val="004B64F6"/>
    <w:rsid w:val="004B6552"/>
    <w:rsid w:val="004B66B8"/>
    <w:rsid w:val="004B6957"/>
    <w:rsid w:val="004B7339"/>
    <w:rsid w:val="004B78C3"/>
    <w:rsid w:val="004C0188"/>
    <w:rsid w:val="004C0205"/>
    <w:rsid w:val="004C1037"/>
    <w:rsid w:val="004C11C1"/>
    <w:rsid w:val="004C120A"/>
    <w:rsid w:val="004C25A5"/>
    <w:rsid w:val="004C2E4E"/>
    <w:rsid w:val="004C3946"/>
    <w:rsid w:val="004C3D5C"/>
    <w:rsid w:val="004C5775"/>
    <w:rsid w:val="004C6CBB"/>
    <w:rsid w:val="004D1B32"/>
    <w:rsid w:val="004D3247"/>
    <w:rsid w:val="004D6017"/>
    <w:rsid w:val="004D6FAC"/>
    <w:rsid w:val="004D7668"/>
    <w:rsid w:val="004E07E5"/>
    <w:rsid w:val="004E0DC7"/>
    <w:rsid w:val="004E115C"/>
    <w:rsid w:val="004E178C"/>
    <w:rsid w:val="004E2B82"/>
    <w:rsid w:val="004E4545"/>
    <w:rsid w:val="004E4D70"/>
    <w:rsid w:val="004E7321"/>
    <w:rsid w:val="004E7871"/>
    <w:rsid w:val="004E7BD9"/>
    <w:rsid w:val="004F0D08"/>
    <w:rsid w:val="004F3FAB"/>
    <w:rsid w:val="004F4AA4"/>
    <w:rsid w:val="004F4DB4"/>
    <w:rsid w:val="004F6C28"/>
    <w:rsid w:val="004F79B9"/>
    <w:rsid w:val="00500074"/>
    <w:rsid w:val="005001D0"/>
    <w:rsid w:val="005009BF"/>
    <w:rsid w:val="005024E7"/>
    <w:rsid w:val="005032FA"/>
    <w:rsid w:val="00506731"/>
    <w:rsid w:val="00511895"/>
    <w:rsid w:val="00511EC0"/>
    <w:rsid w:val="0051580E"/>
    <w:rsid w:val="00515B13"/>
    <w:rsid w:val="005213DE"/>
    <w:rsid w:val="00521FC4"/>
    <w:rsid w:val="0052298C"/>
    <w:rsid w:val="005234A4"/>
    <w:rsid w:val="005236B8"/>
    <w:rsid w:val="00523991"/>
    <w:rsid w:val="00523C76"/>
    <w:rsid w:val="00525DDD"/>
    <w:rsid w:val="005308E9"/>
    <w:rsid w:val="00532286"/>
    <w:rsid w:val="005324D8"/>
    <w:rsid w:val="00532C92"/>
    <w:rsid w:val="00533CA2"/>
    <w:rsid w:val="00533ED2"/>
    <w:rsid w:val="00535BD2"/>
    <w:rsid w:val="00535FA9"/>
    <w:rsid w:val="00536507"/>
    <w:rsid w:val="00536629"/>
    <w:rsid w:val="00540162"/>
    <w:rsid w:val="0054063E"/>
    <w:rsid w:val="00543343"/>
    <w:rsid w:val="005454AA"/>
    <w:rsid w:val="005454D8"/>
    <w:rsid w:val="00545C97"/>
    <w:rsid w:val="00547329"/>
    <w:rsid w:val="00547793"/>
    <w:rsid w:val="00551353"/>
    <w:rsid w:val="00551686"/>
    <w:rsid w:val="005522A2"/>
    <w:rsid w:val="0055279B"/>
    <w:rsid w:val="00552C20"/>
    <w:rsid w:val="00554203"/>
    <w:rsid w:val="005558B7"/>
    <w:rsid w:val="005579E1"/>
    <w:rsid w:val="00560325"/>
    <w:rsid w:val="00560D55"/>
    <w:rsid w:val="0056175A"/>
    <w:rsid w:val="00562F41"/>
    <w:rsid w:val="00563036"/>
    <w:rsid w:val="0056453D"/>
    <w:rsid w:val="0056592B"/>
    <w:rsid w:val="00565993"/>
    <w:rsid w:val="00567720"/>
    <w:rsid w:val="00567B0C"/>
    <w:rsid w:val="00567C5D"/>
    <w:rsid w:val="00570749"/>
    <w:rsid w:val="00570D00"/>
    <w:rsid w:val="005729FB"/>
    <w:rsid w:val="00572A4B"/>
    <w:rsid w:val="00573C28"/>
    <w:rsid w:val="005744CC"/>
    <w:rsid w:val="00575545"/>
    <w:rsid w:val="00580A08"/>
    <w:rsid w:val="00581A17"/>
    <w:rsid w:val="0058207E"/>
    <w:rsid w:val="00583869"/>
    <w:rsid w:val="00583990"/>
    <w:rsid w:val="0058676E"/>
    <w:rsid w:val="00586B56"/>
    <w:rsid w:val="00587440"/>
    <w:rsid w:val="00587DEF"/>
    <w:rsid w:val="0059106C"/>
    <w:rsid w:val="00592F2F"/>
    <w:rsid w:val="0059391B"/>
    <w:rsid w:val="00594588"/>
    <w:rsid w:val="00597323"/>
    <w:rsid w:val="00597662"/>
    <w:rsid w:val="00597829"/>
    <w:rsid w:val="005A10BB"/>
    <w:rsid w:val="005A3490"/>
    <w:rsid w:val="005A3E01"/>
    <w:rsid w:val="005A3E42"/>
    <w:rsid w:val="005A5C69"/>
    <w:rsid w:val="005A7847"/>
    <w:rsid w:val="005A7F91"/>
    <w:rsid w:val="005B07B2"/>
    <w:rsid w:val="005B07E5"/>
    <w:rsid w:val="005B0E39"/>
    <w:rsid w:val="005B2450"/>
    <w:rsid w:val="005B40A5"/>
    <w:rsid w:val="005B66E8"/>
    <w:rsid w:val="005B6AD5"/>
    <w:rsid w:val="005B791D"/>
    <w:rsid w:val="005C1424"/>
    <w:rsid w:val="005C250A"/>
    <w:rsid w:val="005C3351"/>
    <w:rsid w:val="005C5A37"/>
    <w:rsid w:val="005D03E5"/>
    <w:rsid w:val="005D153A"/>
    <w:rsid w:val="005D4325"/>
    <w:rsid w:val="005D46AD"/>
    <w:rsid w:val="005D51D7"/>
    <w:rsid w:val="005D5B12"/>
    <w:rsid w:val="005D5FAB"/>
    <w:rsid w:val="005D67BD"/>
    <w:rsid w:val="005D7047"/>
    <w:rsid w:val="005E0352"/>
    <w:rsid w:val="005E0AF2"/>
    <w:rsid w:val="005E0FF2"/>
    <w:rsid w:val="005E14BA"/>
    <w:rsid w:val="005E15CB"/>
    <w:rsid w:val="005E2368"/>
    <w:rsid w:val="005E312B"/>
    <w:rsid w:val="005E3C8D"/>
    <w:rsid w:val="005E3FBC"/>
    <w:rsid w:val="005E5004"/>
    <w:rsid w:val="005E523C"/>
    <w:rsid w:val="005E5267"/>
    <w:rsid w:val="005E5B4F"/>
    <w:rsid w:val="005E7FE1"/>
    <w:rsid w:val="005F1C17"/>
    <w:rsid w:val="005F23FD"/>
    <w:rsid w:val="005F254A"/>
    <w:rsid w:val="005F25E1"/>
    <w:rsid w:val="005F2F85"/>
    <w:rsid w:val="005F3047"/>
    <w:rsid w:val="005F4B17"/>
    <w:rsid w:val="005F5DAE"/>
    <w:rsid w:val="005F6465"/>
    <w:rsid w:val="005F65AE"/>
    <w:rsid w:val="005F65D6"/>
    <w:rsid w:val="005F69AB"/>
    <w:rsid w:val="005F71D5"/>
    <w:rsid w:val="006006B4"/>
    <w:rsid w:val="00600D5F"/>
    <w:rsid w:val="00601FF7"/>
    <w:rsid w:val="006022A5"/>
    <w:rsid w:val="006022D2"/>
    <w:rsid w:val="006035F0"/>
    <w:rsid w:val="00603D0D"/>
    <w:rsid w:val="00604321"/>
    <w:rsid w:val="00606B9C"/>
    <w:rsid w:val="006106A8"/>
    <w:rsid w:val="0061235B"/>
    <w:rsid w:val="00613204"/>
    <w:rsid w:val="00615C2E"/>
    <w:rsid w:val="006168CC"/>
    <w:rsid w:val="00621B79"/>
    <w:rsid w:val="00622469"/>
    <w:rsid w:val="00624D92"/>
    <w:rsid w:val="00625C67"/>
    <w:rsid w:val="00625FD1"/>
    <w:rsid w:val="00630611"/>
    <w:rsid w:val="0063108A"/>
    <w:rsid w:val="00631F0B"/>
    <w:rsid w:val="00632F9D"/>
    <w:rsid w:val="00634166"/>
    <w:rsid w:val="006346E5"/>
    <w:rsid w:val="0064081D"/>
    <w:rsid w:val="00640979"/>
    <w:rsid w:val="00641377"/>
    <w:rsid w:val="006417B4"/>
    <w:rsid w:val="00641E88"/>
    <w:rsid w:val="00643C5D"/>
    <w:rsid w:val="00645137"/>
    <w:rsid w:val="006458C4"/>
    <w:rsid w:val="006471FD"/>
    <w:rsid w:val="00647C3F"/>
    <w:rsid w:val="00647C67"/>
    <w:rsid w:val="00647E72"/>
    <w:rsid w:val="00650325"/>
    <w:rsid w:val="006503CA"/>
    <w:rsid w:val="00651317"/>
    <w:rsid w:val="00652F10"/>
    <w:rsid w:val="00652F89"/>
    <w:rsid w:val="00654143"/>
    <w:rsid w:val="0065460D"/>
    <w:rsid w:val="006548B3"/>
    <w:rsid w:val="006561DE"/>
    <w:rsid w:val="00656E1D"/>
    <w:rsid w:val="00657518"/>
    <w:rsid w:val="006579F6"/>
    <w:rsid w:val="00657A6F"/>
    <w:rsid w:val="006604C0"/>
    <w:rsid w:val="00660639"/>
    <w:rsid w:val="00660643"/>
    <w:rsid w:val="00662816"/>
    <w:rsid w:val="006638B2"/>
    <w:rsid w:val="00664C33"/>
    <w:rsid w:val="006654A4"/>
    <w:rsid w:val="0066553C"/>
    <w:rsid w:val="006661FB"/>
    <w:rsid w:val="006674B2"/>
    <w:rsid w:val="006679E3"/>
    <w:rsid w:val="0067041D"/>
    <w:rsid w:val="00670AF8"/>
    <w:rsid w:val="00671BBD"/>
    <w:rsid w:val="00672017"/>
    <w:rsid w:val="00672567"/>
    <w:rsid w:val="00675D22"/>
    <w:rsid w:val="00676ED4"/>
    <w:rsid w:val="00681C6F"/>
    <w:rsid w:val="00682F24"/>
    <w:rsid w:val="0068348D"/>
    <w:rsid w:val="006836D9"/>
    <w:rsid w:val="006838D2"/>
    <w:rsid w:val="00685A76"/>
    <w:rsid w:val="00690BF4"/>
    <w:rsid w:val="00691D00"/>
    <w:rsid w:val="0069345D"/>
    <w:rsid w:val="00693868"/>
    <w:rsid w:val="00693A6A"/>
    <w:rsid w:val="00693B98"/>
    <w:rsid w:val="00695003"/>
    <w:rsid w:val="00695832"/>
    <w:rsid w:val="006A070D"/>
    <w:rsid w:val="006A1A6B"/>
    <w:rsid w:val="006A3313"/>
    <w:rsid w:val="006A3B11"/>
    <w:rsid w:val="006A5C95"/>
    <w:rsid w:val="006A5F6E"/>
    <w:rsid w:val="006A7819"/>
    <w:rsid w:val="006A7824"/>
    <w:rsid w:val="006A7E7A"/>
    <w:rsid w:val="006B02E0"/>
    <w:rsid w:val="006B1A3B"/>
    <w:rsid w:val="006B2E44"/>
    <w:rsid w:val="006B3896"/>
    <w:rsid w:val="006B3D96"/>
    <w:rsid w:val="006B50C1"/>
    <w:rsid w:val="006C017E"/>
    <w:rsid w:val="006C09EB"/>
    <w:rsid w:val="006C2902"/>
    <w:rsid w:val="006C4BC8"/>
    <w:rsid w:val="006C52A0"/>
    <w:rsid w:val="006C531C"/>
    <w:rsid w:val="006C68E2"/>
    <w:rsid w:val="006C6EB2"/>
    <w:rsid w:val="006C7519"/>
    <w:rsid w:val="006D1B15"/>
    <w:rsid w:val="006D240A"/>
    <w:rsid w:val="006D245D"/>
    <w:rsid w:val="006D2766"/>
    <w:rsid w:val="006D3593"/>
    <w:rsid w:val="006D3E09"/>
    <w:rsid w:val="006D3F47"/>
    <w:rsid w:val="006D4503"/>
    <w:rsid w:val="006D4CAD"/>
    <w:rsid w:val="006D6162"/>
    <w:rsid w:val="006D6E1F"/>
    <w:rsid w:val="006D7148"/>
    <w:rsid w:val="006E0A37"/>
    <w:rsid w:val="006E1DD0"/>
    <w:rsid w:val="006E2019"/>
    <w:rsid w:val="006E2D0A"/>
    <w:rsid w:val="006E4820"/>
    <w:rsid w:val="006E4C2C"/>
    <w:rsid w:val="006E5268"/>
    <w:rsid w:val="006E55EB"/>
    <w:rsid w:val="006E6024"/>
    <w:rsid w:val="006E635D"/>
    <w:rsid w:val="006E6726"/>
    <w:rsid w:val="006E758C"/>
    <w:rsid w:val="006E7CE5"/>
    <w:rsid w:val="006E7D37"/>
    <w:rsid w:val="006F1D64"/>
    <w:rsid w:val="006F22E1"/>
    <w:rsid w:val="006F29B9"/>
    <w:rsid w:val="006F3540"/>
    <w:rsid w:val="006F3791"/>
    <w:rsid w:val="006F3BE4"/>
    <w:rsid w:val="006F428E"/>
    <w:rsid w:val="006F57FC"/>
    <w:rsid w:val="006F5920"/>
    <w:rsid w:val="006F61B2"/>
    <w:rsid w:val="006F6C28"/>
    <w:rsid w:val="006F7331"/>
    <w:rsid w:val="006F743E"/>
    <w:rsid w:val="007005F4"/>
    <w:rsid w:val="007010A3"/>
    <w:rsid w:val="0070179F"/>
    <w:rsid w:val="00701966"/>
    <w:rsid w:val="00701C1D"/>
    <w:rsid w:val="0070259A"/>
    <w:rsid w:val="007025E8"/>
    <w:rsid w:val="00702872"/>
    <w:rsid w:val="00702A42"/>
    <w:rsid w:val="0070377C"/>
    <w:rsid w:val="00703A68"/>
    <w:rsid w:val="00703CBA"/>
    <w:rsid w:val="00704698"/>
    <w:rsid w:val="00704DD7"/>
    <w:rsid w:val="007050A9"/>
    <w:rsid w:val="00705876"/>
    <w:rsid w:val="00706409"/>
    <w:rsid w:val="007077E1"/>
    <w:rsid w:val="007100B2"/>
    <w:rsid w:val="007110A5"/>
    <w:rsid w:val="007125A0"/>
    <w:rsid w:val="007129B4"/>
    <w:rsid w:val="0071414A"/>
    <w:rsid w:val="0071725A"/>
    <w:rsid w:val="007216E4"/>
    <w:rsid w:val="007217B0"/>
    <w:rsid w:val="00721B90"/>
    <w:rsid w:val="00721E5E"/>
    <w:rsid w:val="00722417"/>
    <w:rsid w:val="007242E4"/>
    <w:rsid w:val="0072488C"/>
    <w:rsid w:val="0072642F"/>
    <w:rsid w:val="00730170"/>
    <w:rsid w:val="0073134F"/>
    <w:rsid w:val="007321E5"/>
    <w:rsid w:val="00734863"/>
    <w:rsid w:val="007359C2"/>
    <w:rsid w:val="0073770A"/>
    <w:rsid w:val="00740F81"/>
    <w:rsid w:val="00743845"/>
    <w:rsid w:val="00743BEA"/>
    <w:rsid w:val="007456EB"/>
    <w:rsid w:val="007464B2"/>
    <w:rsid w:val="00746D5A"/>
    <w:rsid w:val="00747AFD"/>
    <w:rsid w:val="00750626"/>
    <w:rsid w:val="00754DAF"/>
    <w:rsid w:val="00755755"/>
    <w:rsid w:val="007558BB"/>
    <w:rsid w:val="00755A6F"/>
    <w:rsid w:val="00760789"/>
    <w:rsid w:val="00760C10"/>
    <w:rsid w:val="00761AEC"/>
    <w:rsid w:val="0076273A"/>
    <w:rsid w:val="007646DD"/>
    <w:rsid w:val="00764B23"/>
    <w:rsid w:val="00764C2E"/>
    <w:rsid w:val="007663DA"/>
    <w:rsid w:val="007678F9"/>
    <w:rsid w:val="0077250D"/>
    <w:rsid w:val="00772837"/>
    <w:rsid w:val="00772C79"/>
    <w:rsid w:val="0077349B"/>
    <w:rsid w:val="007743EB"/>
    <w:rsid w:val="00775B17"/>
    <w:rsid w:val="00776ECA"/>
    <w:rsid w:val="007806EA"/>
    <w:rsid w:val="00782DD1"/>
    <w:rsid w:val="00785180"/>
    <w:rsid w:val="00785528"/>
    <w:rsid w:val="00785B0D"/>
    <w:rsid w:val="00787CBA"/>
    <w:rsid w:val="00791473"/>
    <w:rsid w:val="00792B9C"/>
    <w:rsid w:val="00793B66"/>
    <w:rsid w:val="00794DE4"/>
    <w:rsid w:val="00794EC0"/>
    <w:rsid w:val="00795662"/>
    <w:rsid w:val="00795B09"/>
    <w:rsid w:val="00796841"/>
    <w:rsid w:val="00797555"/>
    <w:rsid w:val="007A02F1"/>
    <w:rsid w:val="007A0A99"/>
    <w:rsid w:val="007A1A54"/>
    <w:rsid w:val="007A23C9"/>
    <w:rsid w:val="007A2C8E"/>
    <w:rsid w:val="007A3367"/>
    <w:rsid w:val="007A3398"/>
    <w:rsid w:val="007A3D7F"/>
    <w:rsid w:val="007A574E"/>
    <w:rsid w:val="007A6ECC"/>
    <w:rsid w:val="007B002A"/>
    <w:rsid w:val="007B0D2A"/>
    <w:rsid w:val="007B110B"/>
    <w:rsid w:val="007B16BE"/>
    <w:rsid w:val="007B212D"/>
    <w:rsid w:val="007B23BC"/>
    <w:rsid w:val="007B5F79"/>
    <w:rsid w:val="007B6567"/>
    <w:rsid w:val="007C0497"/>
    <w:rsid w:val="007C05AE"/>
    <w:rsid w:val="007C1096"/>
    <w:rsid w:val="007C3DBB"/>
    <w:rsid w:val="007C3FD4"/>
    <w:rsid w:val="007C4973"/>
    <w:rsid w:val="007C5DE2"/>
    <w:rsid w:val="007C5FC4"/>
    <w:rsid w:val="007C7950"/>
    <w:rsid w:val="007C7C64"/>
    <w:rsid w:val="007D0B96"/>
    <w:rsid w:val="007D1B71"/>
    <w:rsid w:val="007D1CC0"/>
    <w:rsid w:val="007D3117"/>
    <w:rsid w:val="007D4AE7"/>
    <w:rsid w:val="007D4C10"/>
    <w:rsid w:val="007D5250"/>
    <w:rsid w:val="007D535C"/>
    <w:rsid w:val="007D56B9"/>
    <w:rsid w:val="007D66E8"/>
    <w:rsid w:val="007D778F"/>
    <w:rsid w:val="007E01D3"/>
    <w:rsid w:val="007E1DB7"/>
    <w:rsid w:val="007E2509"/>
    <w:rsid w:val="007E3D0C"/>
    <w:rsid w:val="007E458B"/>
    <w:rsid w:val="007E500E"/>
    <w:rsid w:val="007E51DC"/>
    <w:rsid w:val="007E5505"/>
    <w:rsid w:val="007E780A"/>
    <w:rsid w:val="007F0840"/>
    <w:rsid w:val="007F4E9A"/>
    <w:rsid w:val="007F6F3F"/>
    <w:rsid w:val="00801385"/>
    <w:rsid w:val="0080144A"/>
    <w:rsid w:val="00801692"/>
    <w:rsid w:val="00801B87"/>
    <w:rsid w:val="00801D8C"/>
    <w:rsid w:val="008041B2"/>
    <w:rsid w:val="00805493"/>
    <w:rsid w:val="0080552D"/>
    <w:rsid w:val="00807528"/>
    <w:rsid w:val="00810473"/>
    <w:rsid w:val="008118AD"/>
    <w:rsid w:val="008129B1"/>
    <w:rsid w:val="00814A0E"/>
    <w:rsid w:val="00814F82"/>
    <w:rsid w:val="00817846"/>
    <w:rsid w:val="008227E7"/>
    <w:rsid w:val="00824750"/>
    <w:rsid w:val="008249DA"/>
    <w:rsid w:val="00825D5C"/>
    <w:rsid w:val="00826426"/>
    <w:rsid w:val="00826A55"/>
    <w:rsid w:val="0082755E"/>
    <w:rsid w:val="0082780F"/>
    <w:rsid w:val="008278F5"/>
    <w:rsid w:val="008278FE"/>
    <w:rsid w:val="00832A85"/>
    <w:rsid w:val="0083456A"/>
    <w:rsid w:val="00834B3D"/>
    <w:rsid w:val="00834F97"/>
    <w:rsid w:val="00840700"/>
    <w:rsid w:val="008411D3"/>
    <w:rsid w:val="00843CF5"/>
    <w:rsid w:val="00843D4C"/>
    <w:rsid w:val="0084423D"/>
    <w:rsid w:val="0084427E"/>
    <w:rsid w:val="00844941"/>
    <w:rsid w:val="00845722"/>
    <w:rsid w:val="00845D1D"/>
    <w:rsid w:val="00847DE5"/>
    <w:rsid w:val="00847DF3"/>
    <w:rsid w:val="008512C8"/>
    <w:rsid w:val="00852BA8"/>
    <w:rsid w:val="0085323A"/>
    <w:rsid w:val="00853277"/>
    <w:rsid w:val="0085336E"/>
    <w:rsid w:val="00855E85"/>
    <w:rsid w:val="00856D7A"/>
    <w:rsid w:val="008571B9"/>
    <w:rsid w:val="00860266"/>
    <w:rsid w:val="008606C4"/>
    <w:rsid w:val="00861681"/>
    <w:rsid w:val="0086256C"/>
    <w:rsid w:val="00862B51"/>
    <w:rsid w:val="00863062"/>
    <w:rsid w:val="00863094"/>
    <w:rsid w:val="00863BC5"/>
    <w:rsid w:val="008648E5"/>
    <w:rsid w:val="00867270"/>
    <w:rsid w:val="0087080C"/>
    <w:rsid w:val="00873682"/>
    <w:rsid w:val="00873988"/>
    <w:rsid w:val="0087425B"/>
    <w:rsid w:val="0087522F"/>
    <w:rsid w:val="00875AFC"/>
    <w:rsid w:val="008768B4"/>
    <w:rsid w:val="00877A97"/>
    <w:rsid w:val="00883AC0"/>
    <w:rsid w:val="00884238"/>
    <w:rsid w:val="0088571A"/>
    <w:rsid w:val="00887224"/>
    <w:rsid w:val="00892044"/>
    <w:rsid w:val="00893FF0"/>
    <w:rsid w:val="00895820"/>
    <w:rsid w:val="00895C54"/>
    <w:rsid w:val="0089656F"/>
    <w:rsid w:val="008965E4"/>
    <w:rsid w:val="00896BA4"/>
    <w:rsid w:val="008970D9"/>
    <w:rsid w:val="0089721B"/>
    <w:rsid w:val="00897E0C"/>
    <w:rsid w:val="00897FEE"/>
    <w:rsid w:val="008A0B43"/>
    <w:rsid w:val="008A23D4"/>
    <w:rsid w:val="008A30D2"/>
    <w:rsid w:val="008A5E3D"/>
    <w:rsid w:val="008A6DC4"/>
    <w:rsid w:val="008A6E46"/>
    <w:rsid w:val="008A7B7A"/>
    <w:rsid w:val="008B1106"/>
    <w:rsid w:val="008B1134"/>
    <w:rsid w:val="008B1833"/>
    <w:rsid w:val="008B227F"/>
    <w:rsid w:val="008B41A8"/>
    <w:rsid w:val="008B4CC4"/>
    <w:rsid w:val="008B5CBD"/>
    <w:rsid w:val="008B7361"/>
    <w:rsid w:val="008C09FC"/>
    <w:rsid w:val="008C0AF2"/>
    <w:rsid w:val="008C0B64"/>
    <w:rsid w:val="008C29C3"/>
    <w:rsid w:val="008C399D"/>
    <w:rsid w:val="008C453E"/>
    <w:rsid w:val="008C60B3"/>
    <w:rsid w:val="008C62FC"/>
    <w:rsid w:val="008C6AD8"/>
    <w:rsid w:val="008D0DC0"/>
    <w:rsid w:val="008D1BEC"/>
    <w:rsid w:val="008D2684"/>
    <w:rsid w:val="008D3EFB"/>
    <w:rsid w:val="008D4201"/>
    <w:rsid w:val="008D4C2C"/>
    <w:rsid w:val="008D506A"/>
    <w:rsid w:val="008D57FC"/>
    <w:rsid w:val="008D701D"/>
    <w:rsid w:val="008E210A"/>
    <w:rsid w:val="008E2EDB"/>
    <w:rsid w:val="008E3231"/>
    <w:rsid w:val="008E3A74"/>
    <w:rsid w:val="008E3F94"/>
    <w:rsid w:val="008E4A0B"/>
    <w:rsid w:val="008E7B09"/>
    <w:rsid w:val="008F055C"/>
    <w:rsid w:val="008F105C"/>
    <w:rsid w:val="008F23BC"/>
    <w:rsid w:val="008F38AB"/>
    <w:rsid w:val="008F43AE"/>
    <w:rsid w:val="008F4B64"/>
    <w:rsid w:val="008F69D7"/>
    <w:rsid w:val="008F76D5"/>
    <w:rsid w:val="008F7E0C"/>
    <w:rsid w:val="009023B8"/>
    <w:rsid w:val="00902747"/>
    <w:rsid w:val="00903A3C"/>
    <w:rsid w:val="00903C1A"/>
    <w:rsid w:val="00905F4C"/>
    <w:rsid w:val="00906842"/>
    <w:rsid w:val="00906DCE"/>
    <w:rsid w:val="00907074"/>
    <w:rsid w:val="009102B9"/>
    <w:rsid w:val="009104F6"/>
    <w:rsid w:val="00910657"/>
    <w:rsid w:val="00910B6E"/>
    <w:rsid w:val="00911410"/>
    <w:rsid w:val="00911F1F"/>
    <w:rsid w:val="00912E0C"/>
    <w:rsid w:val="0091327E"/>
    <w:rsid w:val="00915258"/>
    <w:rsid w:val="0091557C"/>
    <w:rsid w:val="00915AE4"/>
    <w:rsid w:val="0091625D"/>
    <w:rsid w:val="0091685D"/>
    <w:rsid w:val="00916A5A"/>
    <w:rsid w:val="00917A88"/>
    <w:rsid w:val="009206CE"/>
    <w:rsid w:val="00920D2D"/>
    <w:rsid w:val="009222AE"/>
    <w:rsid w:val="00922436"/>
    <w:rsid w:val="00922BF1"/>
    <w:rsid w:val="009239E0"/>
    <w:rsid w:val="009244B3"/>
    <w:rsid w:val="00924795"/>
    <w:rsid w:val="009249B6"/>
    <w:rsid w:val="00925FBE"/>
    <w:rsid w:val="00930238"/>
    <w:rsid w:val="0093083C"/>
    <w:rsid w:val="0093242E"/>
    <w:rsid w:val="0093279D"/>
    <w:rsid w:val="00932CD1"/>
    <w:rsid w:val="0093522A"/>
    <w:rsid w:val="00935919"/>
    <w:rsid w:val="00936559"/>
    <w:rsid w:val="009376B0"/>
    <w:rsid w:val="00937ED1"/>
    <w:rsid w:val="009412E9"/>
    <w:rsid w:val="009412EE"/>
    <w:rsid w:val="0094157E"/>
    <w:rsid w:val="00941E18"/>
    <w:rsid w:val="00943C4C"/>
    <w:rsid w:val="00944A74"/>
    <w:rsid w:val="0094558A"/>
    <w:rsid w:val="0094601B"/>
    <w:rsid w:val="00947026"/>
    <w:rsid w:val="009477CB"/>
    <w:rsid w:val="00947CFF"/>
    <w:rsid w:val="00947DF2"/>
    <w:rsid w:val="009514EF"/>
    <w:rsid w:val="00951A5A"/>
    <w:rsid w:val="00954C05"/>
    <w:rsid w:val="00955199"/>
    <w:rsid w:val="009556D4"/>
    <w:rsid w:val="009559B9"/>
    <w:rsid w:val="00956081"/>
    <w:rsid w:val="00957C8A"/>
    <w:rsid w:val="00957E10"/>
    <w:rsid w:val="009600D7"/>
    <w:rsid w:val="0096063E"/>
    <w:rsid w:val="009609D4"/>
    <w:rsid w:val="00960B80"/>
    <w:rsid w:val="00965153"/>
    <w:rsid w:val="009651E7"/>
    <w:rsid w:val="0096555E"/>
    <w:rsid w:val="0096771B"/>
    <w:rsid w:val="00971874"/>
    <w:rsid w:val="0097216D"/>
    <w:rsid w:val="00975573"/>
    <w:rsid w:val="00975926"/>
    <w:rsid w:val="00975CEF"/>
    <w:rsid w:val="00977CA7"/>
    <w:rsid w:val="0098291F"/>
    <w:rsid w:val="00984284"/>
    <w:rsid w:val="00986D9C"/>
    <w:rsid w:val="00991ACE"/>
    <w:rsid w:val="00991FE5"/>
    <w:rsid w:val="00993BF4"/>
    <w:rsid w:val="00993DCE"/>
    <w:rsid w:val="009943A1"/>
    <w:rsid w:val="00995BF5"/>
    <w:rsid w:val="009A095C"/>
    <w:rsid w:val="009A0E28"/>
    <w:rsid w:val="009A0EED"/>
    <w:rsid w:val="009A1448"/>
    <w:rsid w:val="009A1FE8"/>
    <w:rsid w:val="009A2853"/>
    <w:rsid w:val="009A2AA7"/>
    <w:rsid w:val="009A341A"/>
    <w:rsid w:val="009A386D"/>
    <w:rsid w:val="009A4A60"/>
    <w:rsid w:val="009A712A"/>
    <w:rsid w:val="009A7374"/>
    <w:rsid w:val="009A7C02"/>
    <w:rsid w:val="009B0B04"/>
    <w:rsid w:val="009B0B42"/>
    <w:rsid w:val="009B0E45"/>
    <w:rsid w:val="009B1F6B"/>
    <w:rsid w:val="009B3107"/>
    <w:rsid w:val="009B48BF"/>
    <w:rsid w:val="009B504E"/>
    <w:rsid w:val="009B612E"/>
    <w:rsid w:val="009B6A84"/>
    <w:rsid w:val="009B7585"/>
    <w:rsid w:val="009C0590"/>
    <w:rsid w:val="009C09F1"/>
    <w:rsid w:val="009C0E32"/>
    <w:rsid w:val="009C17AF"/>
    <w:rsid w:val="009C1C6A"/>
    <w:rsid w:val="009C1CB2"/>
    <w:rsid w:val="009C1EF8"/>
    <w:rsid w:val="009C329C"/>
    <w:rsid w:val="009C42D7"/>
    <w:rsid w:val="009C55E7"/>
    <w:rsid w:val="009C63AC"/>
    <w:rsid w:val="009C6A3F"/>
    <w:rsid w:val="009D0D51"/>
    <w:rsid w:val="009D1AFF"/>
    <w:rsid w:val="009D27C6"/>
    <w:rsid w:val="009D549A"/>
    <w:rsid w:val="009E0561"/>
    <w:rsid w:val="009E1B56"/>
    <w:rsid w:val="009E2415"/>
    <w:rsid w:val="009E269D"/>
    <w:rsid w:val="009E2DA1"/>
    <w:rsid w:val="009E3337"/>
    <w:rsid w:val="009E7292"/>
    <w:rsid w:val="009E79F7"/>
    <w:rsid w:val="009F0005"/>
    <w:rsid w:val="009F0977"/>
    <w:rsid w:val="009F0C13"/>
    <w:rsid w:val="009F1583"/>
    <w:rsid w:val="009F1768"/>
    <w:rsid w:val="009F53A8"/>
    <w:rsid w:val="009F582A"/>
    <w:rsid w:val="009F644D"/>
    <w:rsid w:val="009F68ED"/>
    <w:rsid w:val="009F75DB"/>
    <w:rsid w:val="009F7C43"/>
    <w:rsid w:val="00A04E4D"/>
    <w:rsid w:val="00A0692C"/>
    <w:rsid w:val="00A072AF"/>
    <w:rsid w:val="00A07CB2"/>
    <w:rsid w:val="00A11DD7"/>
    <w:rsid w:val="00A1312A"/>
    <w:rsid w:val="00A132A6"/>
    <w:rsid w:val="00A135A2"/>
    <w:rsid w:val="00A14EBB"/>
    <w:rsid w:val="00A15A99"/>
    <w:rsid w:val="00A1605E"/>
    <w:rsid w:val="00A1612A"/>
    <w:rsid w:val="00A16524"/>
    <w:rsid w:val="00A17981"/>
    <w:rsid w:val="00A21806"/>
    <w:rsid w:val="00A22F68"/>
    <w:rsid w:val="00A245A2"/>
    <w:rsid w:val="00A2489E"/>
    <w:rsid w:val="00A25FBC"/>
    <w:rsid w:val="00A26752"/>
    <w:rsid w:val="00A26C13"/>
    <w:rsid w:val="00A26C44"/>
    <w:rsid w:val="00A26D03"/>
    <w:rsid w:val="00A27776"/>
    <w:rsid w:val="00A278D0"/>
    <w:rsid w:val="00A30650"/>
    <w:rsid w:val="00A313E8"/>
    <w:rsid w:val="00A3292A"/>
    <w:rsid w:val="00A33477"/>
    <w:rsid w:val="00A34EAD"/>
    <w:rsid w:val="00A358A2"/>
    <w:rsid w:val="00A37EC5"/>
    <w:rsid w:val="00A4103F"/>
    <w:rsid w:val="00A410C1"/>
    <w:rsid w:val="00A4133C"/>
    <w:rsid w:val="00A42819"/>
    <w:rsid w:val="00A4414A"/>
    <w:rsid w:val="00A4415D"/>
    <w:rsid w:val="00A500E1"/>
    <w:rsid w:val="00A50301"/>
    <w:rsid w:val="00A51034"/>
    <w:rsid w:val="00A51916"/>
    <w:rsid w:val="00A550E8"/>
    <w:rsid w:val="00A55440"/>
    <w:rsid w:val="00A564C3"/>
    <w:rsid w:val="00A5763B"/>
    <w:rsid w:val="00A57766"/>
    <w:rsid w:val="00A60662"/>
    <w:rsid w:val="00A62271"/>
    <w:rsid w:val="00A62CDA"/>
    <w:rsid w:val="00A63424"/>
    <w:rsid w:val="00A64A05"/>
    <w:rsid w:val="00A66E8D"/>
    <w:rsid w:val="00A70047"/>
    <w:rsid w:val="00A7068F"/>
    <w:rsid w:val="00A73121"/>
    <w:rsid w:val="00A741B0"/>
    <w:rsid w:val="00A7422B"/>
    <w:rsid w:val="00A742BB"/>
    <w:rsid w:val="00A74DA5"/>
    <w:rsid w:val="00A7502A"/>
    <w:rsid w:val="00A752FC"/>
    <w:rsid w:val="00A7549F"/>
    <w:rsid w:val="00A76AEC"/>
    <w:rsid w:val="00A76EB9"/>
    <w:rsid w:val="00A77379"/>
    <w:rsid w:val="00A77495"/>
    <w:rsid w:val="00A77773"/>
    <w:rsid w:val="00A8059C"/>
    <w:rsid w:val="00A80966"/>
    <w:rsid w:val="00A83503"/>
    <w:rsid w:val="00A83D6C"/>
    <w:rsid w:val="00A83DA2"/>
    <w:rsid w:val="00A84823"/>
    <w:rsid w:val="00A8486B"/>
    <w:rsid w:val="00A85063"/>
    <w:rsid w:val="00A857B3"/>
    <w:rsid w:val="00A85B05"/>
    <w:rsid w:val="00A8767C"/>
    <w:rsid w:val="00A92329"/>
    <w:rsid w:val="00A939C1"/>
    <w:rsid w:val="00A943E0"/>
    <w:rsid w:val="00A97C21"/>
    <w:rsid w:val="00AA10A9"/>
    <w:rsid w:val="00AA1AA0"/>
    <w:rsid w:val="00AA2202"/>
    <w:rsid w:val="00AA2745"/>
    <w:rsid w:val="00AA3570"/>
    <w:rsid w:val="00AA48F8"/>
    <w:rsid w:val="00AA5856"/>
    <w:rsid w:val="00AA63BD"/>
    <w:rsid w:val="00AA7938"/>
    <w:rsid w:val="00AB05F5"/>
    <w:rsid w:val="00AB122B"/>
    <w:rsid w:val="00AB145A"/>
    <w:rsid w:val="00AB1708"/>
    <w:rsid w:val="00AB1971"/>
    <w:rsid w:val="00AB19E3"/>
    <w:rsid w:val="00AB1A61"/>
    <w:rsid w:val="00AB1BAB"/>
    <w:rsid w:val="00AB1C40"/>
    <w:rsid w:val="00AB242A"/>
    <w:rsid w:val="00AB310B"/>
    <w:rsid w:val="00AB5562"/>
    <w:rsid w:val="00AB5F42"/>
    <w:rsid w:val="00AB639E"/>
    <w:rsid w:val="00AB6B0E"/>
    <w:rsid w:val="00AB6BDD"/>
    <w:rsid w:val="00AC2033"/>
    <w:rsid w:val="00AC2B13"/>
    <w:rsid w:val="00AC2EDE"/>
    <w:rsid w:val="00AC4950"/>
    <w:rsid w:val="00AC4A2C"/>
    <w:rsid w:val="00AC741C"/>
    <w:rsid w:val="00AC7543"/>
    <w:rsid w:val="00AD026F"/>
    <w:rsid w:val="00AD10DB"/>
    <w:rsid w:val="00AD1757"/>
    <w:rsid w:val="00AD1CCB"/>
    <w:rsid w:val="00AD1F9C"/>
    <w:rsid w:val="00AD36AF"/>
    <w:rsid w:val="00AD7487"/>
    <w:rsid w:val="00AD7F6B"/>
    <w:rsid w:val="00AD7FB3"/>
    <w:rsid w:val="00AE0C7B"/>
    <w:rsid w:val="00AE1EA0"/>
    <w:rsid w:val="00AE3F50"/>
    <w:rsid w:val="00AE3FAD"/>
    <w:rsid w:val="00AE44D6"/>
    <w:rsid w:val="00AE6430"/>
    <w:rsid w:val="00AE6C3C"/>
    <w:rsid w:val="00AE6E7D"/>
    <w:rsid w:val="00AF0FA0"/>
    <w:rsid w:val="00AF1BDE"/>
    <w:rsid w:val="00AF28F2"/>
    <w:rsid w:val="00AF2A92"/>
    <w:rsid w:val="00AF2E9B"/>
    <w:rsid w:val="00AF3A5C"/>
    <w:rsid w:val="00AF3BD9"/>
    <w:rsid w:val="00AF58AF"/>
    <w:rsid w:val="00AF58C1"/>
    <w:rsid w:val="00AF677B"/>
    <w:rsid w:val="00AF678B"/>
    <w:rsid w:val="00AF67F5"/>
    <w:rsid w:val="00B041DE"/>
    <w:rsid w:val="00B048DD"/>
    <w:rsid w:val="00B050A1"/>
    <w:rsid w:val="00B05901"/>
    <w:rsid w:val="00B07DE8"/>
    <w:rsid w:val="00B1001D"/>
    <w:rsid w:val="00B11B9E"/>
    <w:rsid w:val="00B143D1"/>
    <w:rsid w:val="00B147A9"/>
    <w:rsid w:val="00B14DDF"/>
    <w:rsid w:val="00B203EA"/>
    <w:rsid w:val="00B21515"/>
    <w:rsid w:val="00B225F7"/>
    <w:rsid w:val="00B22C3A"/>
    <w:rsid w:val="00B24439"/>
    <w:rsid w:val="00B244FF"/>
    <w:rsid w:val="00B2518A"/>
    <w:rsid w:val="00B26484"/>
    <w:rsid w:val="00B26DC1"/>
    <w:rsid w:val="00B27628"/>
    <w:rsid w:val="00B3025F"/>
    <w:rsid w:val="00B30C8F"/>
    <w:rsid w:val="00B321E1"/>
    <w:rsid w:val="00B32C78"/>
    <w:rsid w:val="00B33550"/>
    <w:rsid w:val="00B33B54"/>
    <w:rsid w:val="00B34ADC"/>
    <w:rsid w:val="00B35900"/>
    <w:rsid w:val="00B36B80"/>
    <w:rsid w:val="00B378A1"/>
    <w:rsid w:val="00B40805"/>
    <w:rsid w:val="00B4109C"/>
    <w:rsid w:val="00B41334"/>
    <w:rsid w:val="00B4237D"/>
    <w:rsid w:val="00B427A3"/>
    <w:rsid w:val="00B42BD0"/>
    <w:rsid w:val="00B439BA"/>
    <w:rsid w:val="00B43EFB"/>
    <w:rsid w:val="00B459E5"/>
    <w:rsid w:val="00B46141"/>
    <w:rsid w:val="00B46CC8"/>
    <w:rsid w:val="00B46E7F"/>
    <w:rsid w:val="00B50BDE"/>
    <w:rsid w:val="00B51476"/>
    <w:rsid w:val="00B52611"/>
    <w:rsid w:val="00B526C1"/>
    <w:rsid w:val="00B53932"/>
    <w:rsid w:val="00B5534F"/>
    <w:rsid w:val="00B57D25"/>
    <w:rsid w:val="00B57D7B"/>
    <w:rsid w:val="00B57FF3"/>
    <w:rsid w:val="00B60687"/>
    <w:rsid w:val="00B60D66"/>
    <w:rsid w:val="00B60DD7"/>
    <w:rsid w:val="00B61488"/>
    <w:rsid w:val="00B61501"/>
    <w:rsid w:val="00B61F7A"/>
    <w:rsid w:val="00B63374"/>
    <w:rsid w:val="00B63523"/>
    <w:rsid w:val="00B648E4"/>
    <w:rsid w:val="00B655F2"/>
    <w:rsid w:val="00B6592A"/>
    <w:rsid w:val="00B67ECF"/>
    <w:rsid w:val="00B726A2"/>
    <w:rsid w:val="00B73C2E"/>
    <w:rsid w:val="00B75708"/>
    <w:rsid w:val="00B7570A"/>
    <w:rsid w:val="00B760C3"/>
    <w:rsid w:val="00B82D01"/>
    <w:rsid w:val="00B83B17"/>
    <w:rsid w:val="00B8487F"/>
    <w:rsid w:val="00B84B98"/>
    <w:rsid w:val="00B84F87"/>
    <w:rsid w:val="00B86190"/>
    <w:rsid w:val="00B86DC2"/>
    <w:rsid w:val="00B903A0"/>
    <w:rsid w:val="00B91768"/>
    <w:rsid w:val="00B92A6B"/>
    <w:rsid w:val="00B93A8B"/>
    <w:rsid w:val="00B93D73"/>
    <w:rsid w:val="00B94A6E"/>
    <w:rsid w:val="00BA16B0"/>
    <w:rsid w:val="00BA1DC0"/>
    <w:rsid w:val="00BA29E6"/>
    <w:rsid w:val="00BA3179"/>
    <w:rsid w:val="00BA3E77"/>
    <w:rsid w:val="00BA5015"/>
    <w:rsid w:val="00BA6AC0"/>
    <w:rsid w:val="00BA6FB0"/>
    <w:rsid w:val="00BA72D5"/>
    <w:rsid w:val="00BA756E"/>
    <w:rsid w:val="00BB1432"/>
    <w:rsid w:val="00BB2220"/>
    <w:rsid w:val="00BB377C"/>
    <w:rsid w:val="00BB38FD"/>
    <w:rsid w:val="00BB4F79"/>
    <w:rsid w:val="00BB5556"/>
    <w:rsid w:val="00BB5F4C"/>
    <w:rsid w:val="00BB60CB"/>
    <w:rsid w:val="00BB60CE"/>
    <w:rsid w:val="00BB62A8"/>
    <w:rsid w:val="00BB64D8"/>
    <w:rsid w:val="00BB67C3"/>
    <w:rsid w:val="00BC0355"/>
    <w:rsid w:val="00BC3CB4"/>
    <w:rsid w:val="00BC49C1"/>
    <w:rsid w:val="00BC6EBC"/>
    <w:rsid w:val="00BC777E"/>
    <w:rsid w:val="00BD1273"/>
    <w:rsid w:val="00BD18DD"/>
    <w:rsid w:val="00BD2725"/>
    <w:rsid w:val="00BD2848"/>
    <w:rsid w:val="00BD2A19"/>
    <w:rsid w:val="00BD4188"/>
    <w:rsid w:val="00BD4BF7"/>
    <w:rsid w:val="00BD5A16"/>
    <w:rsid w:val="00BD5FD4"/>
    <w:rsid w:val="00BD71CB"/>
    <w:rsid w:val="00BD7BCA"/>
    <w:rsid w:val="00BE0557"/>
    <w:rsid w:val="00BE1188"/>
    <w:rsid w:val="00BE12BF"/>
    <w:rsid w:val="00BE18D4"/>
    <w:rsid w:val="00BE3410"/>
    <w:rsid w:val="00BE419A"/>
    <w:rsid w:val="00BE4A4C"/>
    <w:rsid w:val="00BE6360"/>
    <w:rsid w:val="00BE739D"/>
    <w:rsid w:val="00BF179E"/>
    <w:rsid w:val="00BF2E5D"/>
    <w:rsid w:val="00BF3533"/>
    <w:rsid w:val="00BF4804"/>
    <w:rsid w:val="00BF4EEE"/>
    <w:rsid w:val="00BF5034"/>
    <w:rsid w:val="00BF5895"/>
    <w:rsid w:val="00BF6ADF"/>
    <w:rsid w:val="00BF6E34"/>
    <w:rsid w:val="00BF6F24"/>
    <w:rsid w:val="00BF745C"/>
    <w:rsid w:val="00BF7832"/>
    <w:rsid w:val="00C013BF"/>
    <w:rsid w:val="00C0208A"/>
    <w:rsid w:val="00C02FC1"/>
    <w:rsid w:val="00C060E7"/>
    <w:rsid w:val="00C06781"/>
    <w:rsid w:val="00C131C7"/>
    <w:rsid w:val="00C1333F"/>
    <w:rsid w:val="00C15226"/>
    <w:rsid w:val="00C171A3"/>
    <w:rsid w:val="00C17529"/>
    <w:rsid w:val="00C17A4C"/>
    <w:rsid w:val="00C20732"/>
    <w:rsid w:val="00C2113B"/>
    <w:rsid w:val="00C22B8B"/>
    <w:rsid w:val="00C24494"/>
    <w:rsid w:val="00C24BB5"/>
    <w:rsid w:val="00C2562A"/>
    <w:rsid w:val="00C26638"/>
    <w:rsid w:val="00C267A2"/>
    <w:rsid w:val="00C306EC"/>
    <w:rsid w:val="00C325E9"/>
    <w:rsid w:val="00C3395B"/>
    <w:rsid w:val="00C35A3A"/>
    <w:rsid w:val="00C36741"/>
    <w:rsid w:val="00C37128"/>
    <w:rsid w:val="00C372B7"/>
    <w:rsid w:val="00C37651"/>
    <w:rsid w:val="00C4038B"/>
    <w:rsid w:val="00C431F7"/>
    <w:rsid w:val="00C441B8"/>
    <w:rsid w:val="00C44758"/>
    <w:rsid w:val="00C45FA8"/>
    <w:rsid w:val="00C46B99"/>
    <w:rsid w:val="00C4709A"/>
    <w:rsid w:val="00C532DC"/>
    <w:rsid w:val="00C55AD5"/>
    <w:rsid w:val="00C55E03"/>
    <w:rsid w:val="00C563EC"/>
    <w:rsid w:val="00C57161"/>
    <w:rsid w:val="00C60011"/>
    <w:rsid w:val="00C60C3F"/>
    <w:rsid w:val="00C612E0"/>
    <w:rsid w:val="00C6327B"/>
    <w:rsid w:val="00C6457B"/>
    <w:rsid w:val="00C64849"/>
    <w:rsid w:val="00C64D4E"/>
    <w:rsid w:val="00C6559E"/>
    <w:rsid w:val="00C656A8"/>
    <w:rsid w:val="00C65FAB"/>
    <w:rsid w:val="00C671D9"/>
    <w:rsid w:val="00C71A2F"/>
    <w:rsid w:val="00C71EA3"/>
    <w:rsid w:val="00C7279E"/>
    <w:rsid w:val="00C73CCD"/>
    <w:rsid w:val="00C74D66"/>
    <w:rsid w:val="00C75724"/>
    <w:rsid w:val="00C75803"/>
    <w:rsid w:val="00C80122"/>
    <w:rsid w:val="00C80431"/>
    <w:rsid w:val="00C80A97"/>
    <w:rsid w:val="00C818EF"/>
    <w:rsid w:val="00C86F40"/>
    <w:rsid w:val="00C8792A"/>
    <w:rsid w:val="00C87D48"/>
    <w:rsid w:val="00C87E64"/>
    <w:rsid w:val="00C911EB"/>
    <w:rsid w:val="00C92B50"/>
    <w:rsid w:val="00C92CB3"/>
    <w:rsid w:val="00C939F2"/>
    <w:rsid w:val="00C96B0A"/>
    <w:rsid w:val="00C96D34"/>
    <w:rsid w:val="00C97C88"/>
    <w:rsid w:val="00CA2FBE"/>
    <w:rsid w:val="00CA3214"/>
    <w:rsid w:val="00CA3D73"/>
    <w:rsid w:val="00CA4F3B"/>
    <w:rsid w:val="00CB02CB"/>
    <w:rsid w:val="00CB207F"/>
    <w:rsid w:val="00CB2313"/>
    <w:rsid w:val="00CB2DDF"/>
    <w:rsid w:val="00CB5608"/>
    <w:rsid w:val="00CB61F1"/>
    <w:rsid w:val="00CB7A06"/>
    <w:rsid w:val="00CC0A4D"/>
    <w:rsid w:val="00CC1344"/>
    <w:rsid w:val="00CC50E7"/>
    <w:rsid w:val="00CC5168"/>
    <w:rsid w:val="00CC6EBE"/>
    <w:rsid w:val="00CD1A28"/>
    <w:rsid w:val="00CD3947"/>
    <w:rsid w:val="00CD56C5"/>
    <w:rsid w:val="00CD5B48"/>
    <w:rsid w:val="00CD762A"/>
    <w:rsid w:val="00CE1119"/>
    <w:rsid w:val="00CE4D11"/>
    <w:rsid w:val="00CE52F8"/>
    <w:rsid w:val="00CE6A3D"/>
    <w:rsid w:val="00CE7D03"/>
    <w:rsid w:val="00CF0F98"/>
    <w:rsid w:val="00CF241F"/>
    <w:rsid w:val="00CF2AF5"/>
    <w:rsid w:val="00CF3C39"/>
    <w:rsid w:val="00CF55F3"/>
    <w:rsid w:val="00CF5DFE"/>
    <w:rsid w:val="00CF6517"/>
    <w:rsid w:val="00CF7074"/>
    <w:rsid w:val="00CF7EA1"/>
    <w:rsid w:val="00D00710"/>
    <w:rsid w:val="00D0099A"/>
    <w:rsid w:val="00D00ED2"/>
    <w:rsid w:val="00D03122"/>
    <w:rsid w:val="00D032D4"/>
    <w:rsid w:val="00D03E77"/>
    <w:rsid w:val="00D03EB5"/>
    <w:rsid w:val="00D044A1"/>
    <w:rsid w:val="00D04537"/>
    <w:rsid w:val="00D05B47"/>
    <w:rsid w:val="00D06F9B"/>
    <w:rsid w:val="00D07B6B"/>
    <w:rsid w:val="00D103E8"/>
    <w:rsid w:val="00D10688"/>
    <w:rsid w:val="00D12D44"/>
    <w:rsid w:val="00D12F7D"/>
    <w:rsid w:val="00D14E56"/>
    <w:rsid w:val="00D15599"/>
    <w:rsid w:val="00D16804"/>
    <w:rsid w:val="00D16D99"/>
    <w:rsid w:val="00D204F9"/>
    <w:rsid w:val="00D2050B"/>
    <w:rsid w:val="00D20CF2"/>
    <w:rsid w:val="00D20FCF"/>
    <w:rsid w:val="00D2173E"/>
    <w:rsid w:val="00D22A22"/>
    <w:rsid w:val="00D23873"/>
    <w:rsid w:val="00D26D78"/>
    <w:rsid w:val="00D3128E"/>
    <w:rsid w:val="00D31310"/>
    <w:rsid w:val="00D31A46"/>
    <w:rsid w:val="00D33FB9"/>
    <w:rsid w:val="00D34A57"/>
    <w:rsid w:val="00D363BB"/>
    <w:rsid w:val="00D3648F"/>
    <w:rsid w:val="00D402E1"/>
    <w:rsid w:val="00D42897"/>
    <w:rsid w:val="00D47187"/>
    <w:rsid w:val="00D47787"/>
    <w:rsid w:val="00D477B4"/>
    <w:rsid w:val="00D47C5D"/>
    <w:rsid w:val="00D54F7B"/>
    <w:rsid w:val="00D55A65"/>
    <w:rsid w:val="00D62553"/>
    <w:rsid w:val="00D62D2A"/>
    <w:rsid w:val="00D62E04"/>
    <w:rsid w:val="00D64973"/>
    <w:rsid w:val="00D660A4"/>
    <w:rsid w:val="00D679A4"/>
    <w:rsid w:val="00D7173A"/>
    <w:rsid w:val="00D71B99"/>
    <w:rsid w:val="00D72AD1"/>
    <w:rsid w:val="00D72AF5"/>
    <w:rsid w:val="00D73D68"/>
    <w:rsid w:val="00D74D52"/>
    <w:rsid w:val="00D75CCE"/>
    <w:rsid w:val="00D824F5"/>
    <w:rsid w:val="00D82B54"/>
    <w:rsid w:val="00D82ED6"/>
    <w:rsid w:val="00D853EE"/>
    <w:rsid w:val="00D85408"/>
    <w:rsid w:val="00D86C8E"/>
    <w:rsid w:val="00D87DCA"/>
    <w:rsid w:val="00D87F5B"/>
    <w:rsid w:val="00D90909"/>
    <w:rsid w:val="00D91C0D"/>
    <w:rsid w:val="00D91E18"/>
    <w:rsid w:val="00D92EDC"/>
    <w:rsid w:val="00D92EF0"/>
    <w:rsid w:val="00D93E76"/>
    <w:rsid w:val="00D94EC7"/>
    <w:rsid w:val="00D951D8"/>
    <w:rsid w:val="00D956C4"/>
    <w:rsid w:val="00D96DDA"/>
    <w:rsid w:val="00D976A4"/>
    <w:rsid w:val="00D9794D"/>
    <w:rsid w:val="00D97C68"/>
    <w:rsid w:val="00DA2020"/>
    <w:rsid w:val="00DA2C1F"/>
    <w:rsid w:val="00DA4228"/>
    <w:rsid w:val="00DA4478"/>
    <w:rsid w:val="00DA46B4"/>
    <w:rsid w:val="00DA5255"/>
    <w:rsid w:val="00DA52AF"/>
    <w:rsid w:val="00DA5453"/>
    <w:rsid w:val="00DA591D"/>
    <w:rsid w:val="00DA6893"/>
    <w:rsid w:val="00DA6FA1"/>
    <w:rsid w:val="00DB1476"/>
    <w:rsid w:val="00DB2075"/>
    <w:rsid w:val="00DB20A5"/>
    <w:rsid w:val="00DB23B0"/>
    <w:rsid w:val="00DB47CC"/>
    <w:rsid w:val="00DB4C8A"/>
    <w:rsid w:val="00DB57BC"/>
    <w:rsid w:val="00DB5D6C"/>
    <w:rsid w:val="00DB5DC5"/>
    <w:rsid w:val="00DC23F2"/>
    <w:rsid w:val="00DC2684"/>
    <w:rsid w:val="00DC36BC"/>
    <w:rsid w:val="00DC5ABD"/>
    <w:rsid w:val="00DD024D"/>
    <w:rsid w:val="00DD0B55"/>
    <w:rsid w:val="00DD3738"/>
    <w:rsid w:val="00DD4233"/>
    <w:rsid w:val="00DE239F"/>
    <w:rsid w:val="00DE2A82"/>
    <w:rsid w:val="00DE361C"/>
    <w:rsid w:val="00DE3BE8"/>
    <w:rsid w:val="00DE442F"/>
    <w:rsid w:val="00DE4B78"/>
    <w:rsid w:val="00DE50C2"/>
    <w:rsid w:val="00DE6991"/>
    <w:rsid w:val="00DE69F1"/>
    <w:rsid w:val="00DE794E"/>
    <w:rsid w:val="00DE7F3A"/>
    <w:rsid w:val="00DF04BC"/>
    <w:rsid w:val="00DF635D"/>
    <w:rsid w:val="00DF685C"/>
    <w:rsid w:val="00E01338"/>
    <w:rsid w:val="00E01E1B"/>
    <w:rsid w:val="00E050A6"/>
    <w:rsid w:val="00E05EF4"/>
    <w:rsid w:val="00E115B9"/>
    <w:rsid w:val="00E131AE"/>
    <w:rsid w:val="00E13EF9"/>
    <w:rsid w:val="00E145C0"/>
    <w:rsid w:val="00E14A4A"/>
    <w:rsid w:val="00E14F27"/>
    <w:rsid w:val="00E15D8E"/>
    <w:rsid w:val="00E1658B"/>
    <w:rsid w:val="00E16A94"/>
    <w:rsid w:val="00E16F7A"/>
    <w:rsid w:val="00E17906"/>
    <w:rsid w:val="00E2404B"/>
    <w:rsid w:val="00E24437"/>
    <w:rsid w:val="00E252BE"/>
    <w:rsid w:val="00E31E07"/>
    <w:rsid w:val="00E33C16"/>
    <w:rsid w:val="00E3516E"/>
    <w:rsid w:val="00E35472"/>
    <w:rsid w:val="00E36367"/>
    <w:rsid w:val="00E375BA"/>
    <w:rsid w:val="00E377D3"/>
    <w:rsid w:val="00E41AF1"/>
    <w:rsid w:val="00E42CBE"/>
    <w:rsid w:val="00E42E6E"/>
    <w:rsid w:val="00E4400F"/>
    <w:rsid w:val="00E47654"/>
    <w:rsid w:val="00E50893"/>
    <w:rsid w:val="00E50D78"/>
    <w:rsid w:val="00E51CF2"/>
    <w:rsid w:val="00E53BC8"/>
    <w:rsid w:val="00E53DF4"/>
    <w:rsid w:val="00E54CF9"/>
    <w:rsid w:val="00E5542E"/>
    <w:rsid w:val="00E5735A"/>
    <w:rsid w:val="00E628B3"/>
    <w:rsid w:val="00E63754"/>
    <w:rsid w:val="00E63F5D"/>
    <w:rsid w:val="00E64595"/>
    <w:rsid w:val="00E64E9E"/>
    <w:rsid w:val="00E65440"/>
    <w:rsid w:val="00E6557D"/>
    <w:rsid w:val="00E66CD2"/>
    <w:rsid w:val="00E675EF"/>
    <w:rsid w:val="00E7015C"/>
    <w:rsid w:val="00E718DC"/>
    <w:rsid w:val="00E72E51"/>
    <w:rsid w:val="00E739A0"/>
    <w:rsid w:val="00E745E8"/>
    <w:rsid w:val="00E74C7E"/>
    <w:rsid w:val="00E75498"/>
    <w:rsid w:val="00E7590E"/>
    <w:rsid w:val="00E801B0"/>
    <w:rsid w:val="00E810D5"/>
    <w:rsid w:val="00E81349"/>
    <w:rsid w:val="00E831B5"/>
    <w:rsid w:val="00E84F1F"/>
    <w:rsid w:val="00E85037"/>
    <w:rsid w:val="00E85303"/>
    <w:rsid w:val="00E87152"/>
    <w:rsid w:val="00E873D8"/>
    <w:rsid w:val="00E919E1"/>
    <w:rsid w:val="00E925CD"/>
    <w:rsid w:val="00E92C75"/>
    <w:rsid w:val="00E92E9F"/>
    <w:rsid w:val="00E9319E"/>
    <w:rsid w:val="00E93A80"/>
    <w:rsid w:val="00E942FE"/>
    <w:rsid w:val="00E9451C"/>
    <w:rsid w:val="00E959DE"/>
    <w:rsid w:val="00E96270"/>
    <w:rsid w:val="00E9792E"/>
    <w:rsid w:val="00EA07F5"/>
    <w:rsid w:val="00EA1137"/>
    <w:rsid w:val="00EA20DF"/>
    <w:rsid w:val="00EA2D01"/>
    <w:rsid w:val="00EA3224"/>
    <w:rsid w:val="00EA393C"/>
    <w:rsid w:val="00EA3D5F"/>
    <w:rsid w:val="00EA4EB5"/>
    <w:rsid w:val="00EA55B5"/>
    <w:rsid w:val="00EA7026"/>
    <w:rsid w:val="00EA7562"/>
    <w:rsid w:val="00EA75F9"/>
    <w:rsid w:val="00EA7E16"/>
    <w:rsid w:val="00EA7E22"/>
    <w:rsid w:val="00EB0EAE"/>
    <w:rsid w:val="00EB1646"/>
    <w:rsid w:val="00EB3208"/>
    <w:rsid w:val="00EB5F6C"/>
    <w:rsid w:val="00EB7BA9"/>
    <w:rsid w:val="00EC09C1"/>
    <w:rsid w:val="00EC09E1"/>
    <w:rsid w:val="00EC0FA3"/>
    <w:rsid w:val="00EC25D3"/>
    <w:rsid w:val="00EC2E40"/>
    <w:rsid w:val="00EC6095"/>
    <w:rsid w:val="00EC62AF"/>
    <w:rsid w:val="00EC721A"/>
    <w:rsid w:val="00EC7C3B"/>
    <w:rsid w:val="00ED0FB2"/>
    <w:rsid w:val="00ED37E5"/>
    <w:rsid w:val="00ED3CC1"/>
    <w:rsid w:val="00ED3DEC"/>
    <w:rsid w:val="00ED40F6"/>
    <w:rsid w:val="00ED4910"/>
    <w:rsid w:val="00ED5DB3"/>
    <w:rsid w:val="00ED6A39"/>
    <w:rsid w:val="00EE129D"/>
    <w:rsid w:val="00EE35CC"/>
    <w:rsid w:val="00EE3DCC"/>
    <w:rsid w:val="00EE4940"/>
    <w:rsid w:val="00EE4ABC"/>
    <w:rsid w:val="00EE5642"/>
    <w:rsid w:val="00EE6619"/>
    <w:rsid w:val="00EE740C"/>
    <w:rsid w:val="00EF1542"/>
    <w:rsid w:val="00EF16CB"/>
    <w:rsid w:val="00EF1F22"/>
    <w:rsid w:val="00EF24A0"/>
    <w:rsid w:val="00EF2D11"/>
    <w:rsid w:val="00EF4235"/>
    <w:rsid w:val="00EF4AA4"/>
    <w:rsid w:val="00F002E3"/>
    <w:rsid w:val="00F00849"/>
    <w:rsid w:val="00F00C16"/>
    <w:rsid w:val="00F00E58"/>
    <w:rsid w:val="00F030CF"/>
    <w:rsid w:val="00F034EB"/>
    <w:rsid w:val="00F035A2"/>
    <w:rsid w:val="00F03C0C"/>
    <w:rsid w:val="00F04435"/>
    <w:rsid w:val="00F049B4"/>
    <w:rsid w:val="00F049CC"/>
    <w:rsid w:val="00F10057"/>
    <w:rsid w:val="00F10EE4"/>
    <w:rsid w:val="00F11EA8"/>
    <w:rsid w:val="00F127AE"/>
    <w:rsid w:val="00F13270"/>
    <w:rsid w:val="00F13E43"/>
    <w:rsid w:val="00F15324"/>
    <w:rsid w:val="00F159B6"/>
    <w:rsid w:val="00F16720"/>
    <w:rsid w:val="00F2150A"/>
    <w:rsid w:val="00F2197B"/>
    <w:rsid w:val="00F22F32"/>
    <w:rsid w:val="00F234FA"/>
    <w:rsid w:val="00F23E53"/>
    <w:rsid w:val="00F24289"/>
    <w:rsid w:val="00F24583"/>
    <w:rsid w:val="00F25A08"/>
    <w:rsid w:val="00F25FE3"/>
    <w:rsid w:val="00F261DD"/>
    <w:rsid w:val="00F26B67"/>
    <w:rsid w:val="00F27318"/>
    <w:rsid w:val="00F27C80"/>
    <w:rsid w:val="00F27F4C"/>
    <w:rsid w:val="00F31C3E"/>
    <w:rsid w:val="00F33D54"/>
    <w:rsid w:val="00F34551"/>
    <w:rsid w:val="00F345C5"/>
    <w:rsid w:val="00F34A7E"/>
    <w:rsid w:val="00F35021"/>
    <w:rsid w:val="00F35AED"/>
    <w:rsid w:val="00F3654F"/>
    <w:rsid w:val="00F36589"/>
    <w:rsid w:val="00F36949"/>
    <w:rsid w:val="00F36D35"/>
    <w:rsid w:val="00F43AF8"/>
    <w:rsid w:val="00F44ACF"/>
    <w:rsid w:val="00F4595F"/>
    <w:rsid w:val="00F466B0"/>
    <w:rsid w:val="00F509F7"/>
    <w:rsid w:val="00F5183B"/>
    <w:rsid w:val="00F52210"/>
    <w:rsid w:val="00F52A28"/>
    <w:rsid w:val="00F52BEF"/>
    <w:rsid w:val="00F53536"/>
    <w:rsid w:val="00F53B6C"/>
    <w:rsid w:val="00F5524F"/>
    <w:rsid w:val="00F55FA3"/>
    <w:rsid w:val="00F56094"/>
    <w:rsid w:val="00F5660D"/>
    <w:rsid w:val="00F5737F"/>
    <w:rsid w:val="00F616F4"/>
    <w:rsid w:val="00F61E2E"/>
    <w:rsid w:val="00F621F2"/>
    <w:rsid w:val="00F62A16"/>
    <w:rsid w:val="00F63352"/>
    <w:rsid w:val="00F640DB"/>
    <w:rsid w:val="00F646E2"/>
    <w:rsid w:val="00F6557B"/>
    <w:rsid w:val="00F668E8"/>
    <w:rsid w:val="00F67251"/>
    <w:rsid w:val="00F674F3"/>
    <w:rsid w:val="00F7109F"/>
    <w:rsid w:val="00F71906"/>
    <w:rsid w:val="00F74C3F"/>
    <w:rsid w:val="00F75046"/>
    <w:rsid w:val="00F7593E"/>
    <w:rsid w:val="00F75D2C"/>
    <w:rsid w:val="00F75FD4"/>
    <w:rsid w:val="00F8017D"/>
    <w:rsid w:val="00F80BB4"/>
    <w:rsid w:val="00F83992"/>
    <w:rsid w:val="00F84862"/>
    <w:rsid w:val="00F861D4"/>
    <w:rsid w:val="00F862DE"/>
    <w:rsid w:val="00F8740F"/>
    <w:rsid w:val="00F87423"/>
    <w:rsid w:val="00F87A8B"/>
    <w:rsid w:val="00F91E2A"/>
    <w:rsid w:val="00F9396A"/>
    <w:rsid w:val="00F94912"/>
    <w:rsid w:val="00F954F7"/>
    <w:rsid w:val="00F96ABE"/>
    <w:rsid w:val="00FA0A31"/>
    <w:rsid w:val="00FA26B5"/>
    <w:rsid w:val="00FA2B53"/>
    <w:rsid w:val="00FA5593"/>
    <w:rsid w:val="00FB1D1D"/>
    <w:rsid w:val="00FB2A06"/>
    <w:rsid w:val="00FB3E6D"/>
    <w:rsid w:val="00FB445E"/>
    <w:rsid w:val="00FB52EE"/>
    <w:rsid w:val="00FB64F0"/>
    <w:rsid w:val="00FC04D0"/>
    <w:rsid w:val="00FC0536"/>
    <w:rsid w:val="00FC3CB5"/>
    <w:rsid w:val="00FC3FF9"/>
    <w:rsid w:val="00FC41AF"/>
    <w:rsid w:val="00FC5F25"/>
    <w:rsid w:val="00FC7322"/>
    <w:rsid w:val="00FD018E"/>
    <w:rsid w:val="00FD1F23"/>
    <w:rsid w:val="00FD305C"/>
    <w:rsid w:val="00FD59B8"/>
    <w:rsid w:val="00FD5F6C"/>
    <w:rsid w:val="00FD6297"/>
    <w:rsid w:val="00FD6800"/>
    <w:rsid w:val="00FD715E"/>
    <w:rsid w:val="00FE09CC"/>
    <w:rsid w:val="00FE1C1F"/>
    <w:rsid w:val="00FE4048"/>
    <w:rsid w:val="00FE555B"/>
    <w:rsid w:val="00FE6802"/>
    <w:rsid w:val="00FE6E48"/>
    <w:rsid w:val="00FE771A"/>
    <w:rsid w:val="00FF080F"/>
    <w:rsid w:val="00FF1737"/>
    <w:rsid w:val="00FF1D89"/>
    <w:rsid w:val="00FF3D88"/>
    <w:rsid w:val="00FF44BC"/>
    <w:rsid w:val="00FF483F"/>
    <w:rsid w:val="00FF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6C7523C-3E4F-4C0F-B7CF-527FE504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C8D"/>
    <w:rPr>
      <w:rFonts w:ascii="Segoe UI" w:hAnsi="Segoe UI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E3C8D"/>
    <w:pPr>
      <w:keepNext/>
      <w:numPr>
        <w:numId w:val="24"/>
      </w:numPr>
      <w:pBdr>
        <w:top w:val="single" w:sz="4" w:space="1" w:color="FFFFFF" w:themeColor="background1"/>
        <w:left w:val="single" w:sz="4" w:space="4" w:color="FFFFFF" w:themeColor="background1"/>
        <w:right w:val="single" w:sz="4" w:space="4" w:color="FFFFFF" w:themeColor="background1"/>
      </w:pBdr>
      <w:shd w:val="clear" w:color="auto" w:fill="404040" w:themeFill="text1" w:themeFillTint="BF"/>
      <w:suppressAutoHyphens/>
      <w:spacing w:before="520" w:after="240"/>
      <w:jc w:val="both"/>
      <w:outlineLvl w:val="0"/>
    </w:pPr>
    <w:rPr>
      <w:rFonts w:asciiTheme="majorHAnsi" w:hAnsiTheme="majorHAnsi"/>
      <w:snapToGrid w:val="0"/>
      <w:color w:val="0094C8"/>
      <w:kern w:val="28"/>
      <w:sz w:val="32"/>
      <w:lang w:val="es-ES_tradnl" w:eastAsia="es-ES"/>
    </w:rPr>
  </w:style>
  <w:style w:type="paragraph" w:styleId="Heading2">
    <w:name w:val="heading 2"/>
    <w:basedOn w:val="Normal"/>
    <w:next w:val="Normal"/>
    <w:autoRedefine/>
    <w:qFormat/>
    <w:rsid w:val="005E3C8D"/>
    <w:pPr>
      <w:keepNext/>
      <w:numPr>
        <w:ilvl w:val="1"/>
        <w:numId w:val="24"/>
      </w:numPr>
      <w:pBdr>
        <w:bottom w:val="single" w:sz="12" w:space="1" w:color="auto"/>
      </w:pBdr>
      <w:spacing w:before="300" w:after="120"/>
      <w:ind w:left="1440"/>
      <w:jc w:val="both"/>
      <w:outlineLvl w:val="1"/>
    </w:pPr>
    <w:rPr>
      <w:rFonts w:asciiTheme="majorHAnsi" w:hAnsiTheme="majorHAnsi"/>
      <w:b/>
      <w:snapToGrid w:val="0"/>
      <w:color w:val="0094C8"/>
      <w:szCs w:val="20"/>
      <w:lang w:val="es-ES_tradnl" w:eastAsia="es-ES"/>
    </w:rPr>
  </w:style>
  <w:style w:type="paragraph" w:styleId="Heading3">
    <w:name w:val="heading 3"/>
    <w:basedOn w:val="Normal"/>
    <w:next w:val="Normal"/>
    <w:autoRedefine/>
    <w:qFormat/>
    <w:rsid w:val="005E3C8D"/>
    <w:pPr>
      <w:keepNext/>
      <w:numPr>
        <w:ilvl w:val="2"/>
        <w:numId w:val="24"/>
      </w:numPr>
      <w:spacing w:before="240" w:after="120"/>
      <w:ind w:left="2160"/>
      <w:jc w:val="both"/>
      <w:outlineLvl w:val="2"/>
    </w:pPr>
    <w:rPr>
      <w:snapToGrid w:val="0"/>
      <w:color w:val="0094C8"/>
      <w:szCs w:val="20"/>
      <w:lang w:val="es-ES_tradnl" w:eastAsia="es-ES"/>
    </w:rPr>
  </w:style>
  <w:style w:type="paragraph" w:styleId="Heading4">
    <w:name w:val="heading 4"/>
    <w:basedOn w:val="Normal"/>
    <w:next w:val="Normal"/>
    <w:autoRedefine/>
    <w:qFormat/>
    <w:rsid w:val="00E93A80"/>
    <w:pPr>
      <w:keepNext/>
      <w:numPr>
        <w:numId w:val="40"/>
      </w:numPr>
      <w:spacing w:before="120" w:after="120"/>
      <w:outlineLvl w:val="3"/>
    </w:pPr>
    <w:rPr>
      <w:rFonts w:asciiTheme="majorHAnsi" w:hAnsiTheme="majorHAnsi"/>
      <w:b/>
      <w:snapToGrid w:val="0"/>
      <w:szCs w:val="20"/>
      <w:lang w:val="es-ES_tradnl" w:eastAsia="es-ES"/>
    </w:rPr>
  </w:style>
  <w:style w:type="paragraph" w:styleId="Heading5">
    <w:name w:val="heading 5"/>
    <w:basedOn w:val="Normal"/>
    <w:next w:val="Normal"/>
    <w:autoRedefine/>
    <w:qFormat/>
    <w:rsid w:val="0049750C"/>
    <w:pPr>
      <w:numPr>
        <w:ilvl w:val="4"/>
        <w:numId w:val="1"/>
      </w:numPr>
      <w:spacing w:before="120" w:after="120"/>
      <w:outlineLvl w:val="4"/>
    </w:pPr>
    <w:rPr>
      <w:b/>
      <w:snapToGrid w:val="0"/>
      <w:szCs w:val="20"/>
      <w:lang w:val="es-ES_tradnl" w:eastAsia="es-ES"/>
    </w:rPr>
  </w:style>
  <w:style w:type="paragraph" w:styleId="Heading6">
    <w:name w:val="heading 6"/>
    <w:basedOn w:val="Normal"/>
    <w:next w:val="Normal"/>
    <w:qFormat/>
    <w:rsid w:val="0049750C"/>
    <w:pPr>
      <w:numPr>
        <w:ilvl w:val="5"/>
        <w:numId w:val="1"/>
      </w:numPr>
      <w:spacing w:before="120" w:after="120"/>
      <w:outlineLvl w:val="5"/>
    </w:pPr>
    <w:rPr>
      <w:b/>
      <w:snapToGrid w:val="0"/>
      <w:szCs w:val="18"/>
      <w:lang w:val="es-ES_tradnl" w:eastAsia="es-ES"/>
    </w:rPr>
  </w:style>
  <w:style w:type="paragraph" w:styleId="Heading7">
    <w:name w:val="heading 7"/>
    <w:basedOn w:val="Normal"/>
    <w:next w:val="Normal"/>
    <w:qFormat/>
    <w:rsid w:val="0049750C"/>
    <w:pPr>
      <w:numPr>
        <w:ilvl w:val="6"/>
        <w:numId w:val="1"/>
      </w:numPr>
      <w:spacing w:before="120" w:after="120"/>
      <w:outlineLvl w:val="6"/>
    </w:pPr>
    <w:rPr>
      <w:b/>
      <w:snapToGrid w:val="0"/>
      <w:szCs w:val="20"/>
      <w:lang w:val="es-ES_tradnl" w:eastAsia="es-ES"/>
    </w:rPr>
  </w:style>
  <w:style w:type="paragraph" w:styleId="Heading8">
    <w:name w:val="heading 8"/>
    <w:basedOn w:val="Normal"/>
    <w:next w:val="Normal"/>
    <w:qFormat/>
    <w:rsid w:val="0049750C"/>
    <w:pPr>
      <w:numPr>
        <w:ilvl w:val="7"/>
        <w:numId w:val="1"/>
      </w:numPr>
      <w:spacing w:before="120" w:after="120"/>
      <w:outlineLvl w:val="7"/>
    </w:pPr>
    <w:rPr>
      <w:b/>
      <w:snapToGrid w:val="0"/>
      <w:szCs w:val="18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CentradoNegritaTabla">
    <w:name w:val="Texto Centrado Negrita Tabla"/>
    <w:basedOn w:val="TextoCentradoTabla"/>
    <w:rsid w:val="00CB5608"/>
    <w:rPr>
      <w:b/>
    </w:rPr>
  </w:style>
  <w:style w:type="paragraph" w:customStyle="1" w:styleId="TextoCentradoTabla">
    <w:name w:val="Texto Centrado Tabla"/>
    <w:basedOn w:val="Normal"/>
    <w:rsid w:val="00897FEE"/>
    <w:pPr>
      <w:spacing w:before="60" w:after="60"/>
      <w:ind w:left="57" w:right="57"/>
      <w:jc w:val="center"/>
    </w:pPr>
    <w:rPr>
      <w:snapToGrid w:val="0"/>
      <w:sz w:val="16"/>
      <w:szCs w:val="16"/>
      <w:lang w:val="es-ES_tradnl" w:eastAsia="es-ES"/>
    </w:rPr>
  </w:style>
  <w:style w:type="paragraph" w:customStyle="1" w:styleId="TextoJustificadoNegritaTabla">
    <w:name w:val="Texto Justificado Negrita Tabla"/>
    <w:basedOn w:val="TextoJustificadoTablaCharCharChar"/>
    <w:rsid w:val="00CB5608"/>
    <w:rPr>
      <w:b/>
    </w:rPr>
  </w:style>
  <w:style w:type="paragraph" w:customStyle="1" w:styleId="TextoJustificadoTablaCharCharChar">
    <w:name w:val="Texto Justificado Tabla Char Char Char"/>
    <w:basedOn w:val="Normal"/>
    <w:link w:val="TextoJustificadoTablaCharCharCharChar"/>
    <w:rsid w:val="00897FEE"/>
    <w:pPr>
      <w:spacing w:before="60" w:after="60"/>
      <w:ind w:left="63" w:right="57" w:hanging="6"/>
      <w:jc w:val="both"/>
    </w:pPr>
    <w:rPr>
      <w:snapToGrid w:val="0"/>
      <w:sz w:val="16"/>
      <w:szCs w:val="16"/>
      <w:lang w:val="es-ES_tradnl" w:eastAsia="es-ES"/>
    </w:rPr>
  </w:style>
  <w:style w:type="paragraph" w:customStyle="1" w:styleId="PrrafoListaconLetras2">
    <w:name w:val="Párrafo Lista con Letras 2"/>
    <w:basedOn w:val="PrrafoTtulos"/>
    <w:link w:val="PrrafoListaconLetras2Char"/>
    <w:autoRedefine/>
    <w:rsid w:val="005D03E5"/>
    <w:pPr>
      <w:ind w:left="2304"/>
    </w:pPr>
  </w:style>
  <w:style w:type="paragraph" w:customStyle="1" w:styleId="PrrafoTtulos">
    <w:name w:val="Párrafo Títulos"/>
    <w:basedOn w:val="Normal"/>
    <w:link w:val="PrrafoTtulosChar"/>
    <w:rsid w:val="00FA5593"/>
    <w:pPr>
      <w:spacing w:before="160" w:after="160"/>
      <w:ind w:left="1701"/>
      <w:jc w:val="both"/>
    </w:pPr>
    <w:rPr>
      <w:lang w:val="es-ES"/>
    </w:rPr>
  </w:style>
  <w:style w:type="character" w:customStyle="1" w:styleId="PrrafoTtulosChar">
    <w:name w:val="Párrafo Títulos Char"/>
    <w:link w:val="PrrafoTtulos"/>
    <w:rsid w:val="00FA5593"/>
    <w:rPr>
      <w:rFonts w:ascii="Arial" w:hAnsi="Arial"/>
      <w:szCs w:val="24"/>
      <w:lang w:val="es-ES" w:eastAsia="en-US" w:bidi="ar-SA"/>
    </w:rPr>
  </w:style>
  <w:style w:type="paragraph" w:customStyle="1" w:styleId="ListaconLetras2">
    <w:name w:val="Lista con Letras 2"/>
    <w:basedOn w:val="Normal"/>
    <w:rsid w:val="00FD6800"/>
    <w:pPr>
      <w:numPr>
        <w:numId w:val="5"/>
      </w:numPr>
      <w:tabs>
        <w:tab w:val="left" w:pos="2347"/>
      </w:tabs>
      <w:spacing w:before="120" w:after="60"/>
      <w:jc w:val="both"/>
    </w:pPr>
    <w:rPr>
      <w:snapToGrid w:val="0"/>
      <w:szCs w:val="20"/>
      <w:lang w:eastAsia="es-ES"/>
    </w:rPr>
  </w:style>
  <w:style w:type="paragraph" w:customStyle="1" w:styleId="Procedimiento">
    <w:name w:val="Procedimiento"/>
    <w:basedOn w:val="Normal"/>
    <w:rsid w:val="00D20CF2"/>
    <w:pPr>
      <w:numPr>
        <w:numId w:val="7"/>
      </w:numPr>
      <w:spacing w:before="60" w:after="60"/>
      <w:jc w:val="both"/>
    </w:pPr>
    <w:rPr>
      <w:snapToGrid w:val="0"/>
      <w:szCs w:val="20"/>
      <w:lang w:eastAsia="es-ES"/>
    </w:rPr>
  </w:style>
  <w:style w:type="paragraph" w:customStyle="1" w:styleId="PrrafoTtulosNegrita">
    <w:name w:val="Párrafo Títulos Negrita"/>
    <w:basedOn w:val="PrrafoTtulos"/>
    <w:link w:val="PrrafoTtulosNegritaChar"/>
    <w:rsid w:val="00567720"/>
    <w:rPr>
      <w:b/>
    </w:rPr>
  </w:style>
  <w:style w:type="character" w:customStyle="1" w:styleId="PrrafoTtulosNegritaChar">
    <w:name w:val="Párrafo Títulos Negrita Char"/>
    <w:link w:val="PrrafoTtulosNegrita"/>
    <w:rsid w:val="00567720"/>
    <w:rPr>
      <w:rFonts w:ascii="Arial" w:hAnsi="Arial"/>
      <w:b/>
      <w:szCs w:val="24"/>
      <w:lang w:val="es-ES" w:eastAsia="en-US" w:bidi="ar-SA"/>
    </w:rPr>
  </w:style>
  <w:style w:type="paragraph" w:customStyle="1" w:styleId="TtuloTabla">
    <w:name w:val="Título Tabla"/>
    <w:basedOn w:val="Normal"/>
    <w:autoRedefine/>
    <w:rsid w:val="00B30C8F"/>
    <w:pPr>
      <w:jc w:val="center"/>
    </w:pPr>
    <w:rPr>
      <w:b/>
      <w:color w:val="FFFFFF"/>
      <w:sz w:val="16"/>
    </w:rPr>
  </w:style>
  <w:style w:type="paragraph" w:customStyle="1" w:styleId="TextoIntroductorio">
    <w:name w:val="Texto Introductorio"/>
    <w:basedOn w:val="Normal"/>
    <w:rsid w:val="00897FEE"/>
    <w:pPr>
      <w:pBdr>
        <w:top w:val="single" w:sz="8" w:space="1" w:color="auto"/>
        <w:bottom w:val="single" w:sz="8" w:space="1" w:color="auto"/>
      </w:pBdr>
      <w:spacing w:line="480" w:lineRule="auto"/>
    </w:pPr>
    <w:rPr>
      <w:b/>
      <w:color w:val="999999"/>
    </w:rPr>
  </w:style>
  <w:style w:type="paragraph" w:customStyle="1" w:styleId="ListaconLetras">
    <w:name w:val="Lista con Letras"/>
    <w:basedOn w:val="Normal"/>
    <w:rsid w:val="008E3A74"/>
    <w:pPr>
      <w:numPr>
        <w:numId w:val="6"/>
      </w:numPr>
      <w:spacing w:before="120" w:after="60"/>
      <w:jc w:val="both"/>
    </w:pPr>
    <w:rPr>
      <w:snapToGrid w:val="0"/>
      <w:szCs w:val="20"/>
      <w:lang w:val="es-ES_tradnl" w:eastAsia="es-ES"/>
    </w:rPr>
  </w:style>
  <w:style w:type="paragraph" w:customStyle="1" w:styleId="Cuadros">
    <w:name w:val="Cuadros"/>
    <w:basedOn w:val="TextoJustificadoTablaCharCharChar"/>
    <w:rsid w:val="00897FEE"/>
    <w:pPr>
      <w:spacing w:before="240"/>
      <w:ind w:left="0" w:right="0" w:firstLine="0"/>
      <w:jc w:val="right"/>
    </w:pPr>
  </w:style>
  <w:style w:type="paragraph" w:customStyle="1" w:styleId="PiedePgina">
    <w:name w:val="Pie de Página"/>
    <w:basedOn w:val="Normal"/>
    <w:rsid w:val="00897FEE"/>
    <w:pPr>
      <w:tabs>
        <w:tab w:val="center" w:pos="4320"/>
        <w:tab w:val="right" w:pos="8640"/>
      </w:tabs>
      <w:jc w:val="right"/>
    </w:pPr>
    <w:rPr>
      <w:color w:val="808080"/>
      <w:sz w:val="16"/>
      <w:szCs w:val="16"/>
    </w:rPr>
  </w:style>
  <w:style w:type="paragraph" w:customStyle="1" w:styleId="TextoInicial">
    <w:name w:val="Texto Inicial"/>
    <w:basedOn w:val="Normal"/>
    <w:link w:val="TextoInicialChar"/>
    <w:rsid w:val="00897FEE"/>
    <w:rPr>
      <w:b/>
      <w:sz w:val="32"/>
    </w:rPr>
  </w:style>
  <w:style w:type="character" w:customStyle="1" w:styleId="TextoInicialChar">
    <w:name w:val="Texto Inicial Char"/>
    <w:link w:val="TextoInicial"/>
    <w:rsid w:val="00897FEE"/>
    <w:rPr>
      <w:rFonts w:ascii="Arial" w:hAnsi="Arial"/>
      <w:b/>
      <w:sz w:val="32"/>
      <w:szCs w:val="24"/>
      <w:lang w:val="es-CR" w:eastAsia="en-US" w:bidi="ar-SA"/>
    </w:rPr>
  </w:style>
  <w:style w:type="paragraph" w:customStyle="1" w:styleId="NmerodePgina">
    <w:name w:val="Número de Página"/>
    <w:basedOn w:val="Normal"/>
    <w:rsid w:val="00897FEE"/>
    <w:pPr>
      <w:jc w:val="right"/>
    </w:pPr>
    <w:rPr>
      <w:color w:val="999999"/>
      <w:sz w:val="16"/>
      <w:szCs w:val="16"/>
    </w:rPr>
  </w:style>
  <w:style w:type="paragraph" w:customStyle="1" w:styleId="PrrafoTtulosItlica">
    <w:name w:val="Párrafo Títulos Itálica"/>
    <w:basedOn w:val="PrrafoTtulos"/>
    <w:link w:val="PrrafoTtulosItlicaChar"/>
    <w:rsid w:val="00567720"/>
    <w:rPr>
      <w:i/>
    </w:rPr>
  </w:style>
  <w:style w:type="character" w:customStyle="1" w:styleId="PrrafoTtulosItlicaChar">
    <w:name w:val="Párrafo Títulos Itálica Char"/>
    <w:link w:val="PrrafoTtulosItlica"/>
    <w:rsid w:val="00567720"/>
    <w:rPr>
      <w:rFonts w:ascii="Arial" w:hAnsi="Arial"/>
      <w:i/>
      <w:szCs w:val="24"/>
      <w:lang w:val="es-ES" w:eastAsia="en-US" w:bidi="ar-SA"/>
    </w:rPr>
  </w:style>
  <w:style w:type="character" w:styleId="Hyperlink">
    <w:name w:val="Hyperlink"/>
    <w:rsid w:val="00155EB0"/>
    <w:rPr>
      <w:rFonts w:ascii="Times New Roman" w:hAnsi="Times New Roman"/>
      <w:b/>
      <w:dstrike w:val="0"/>
      <w:color w:val="3366FF"/>
      <w:sz w:val="20"/>
      <w:szCs w:val="20"/>
      <w:u w:val="none"/>
      <w:vertAlign w:val="baseline"/>
    </w:rPr>
  </w:style>
  <w:style w:type="paragraph" w:customStyle="1" w:styleId="RefNota">
    <w:name w:val="Ref. Nota"/>
    <w:basedOn w:val="Normal"/>
    <w:link w:val="RefNotaChar"/>
    <w:rsid w:val="00897FEE"/>
    <w:rPr>
      <w:b/>
      <w:snapToGrid w:val="0"/>
      <w:vertAlign w:val="superscript"/>
      <w:lang w:val="es-ES_tradnl" w:eastAsia="es-ES"/>
    </w:rPr>
  </w:style>
  <w:style w:type="character" w:customStyle="1" w:styleId="RefNotaChar">
    <w:name w:val="Ref. Nota Char"/>
    <w:link w:val="RefNota"/>
    <w:rsid w:val="00897FEE"/>
    <w:rPr>
      <w:rFonts w:ascii="Arial" w:hAnsi="Arial"/>
      <w:b/>
      <w:snapToGrid w:val="0"/>
      <w:szCs w:val="24"/>
      <w:vertAlign w:val="superscript"/>
      <w:lang w:val="es-ES_tradnl" w:eastAsia="es-ES" w:bidi="ar-SA"/>
    </w:rPr>
  </w:style>
  <w:style w:type="paragraph" w:styleId="TOC1">
    <w:name w:val="toc 1"/>
    <w:basedOn w:val="Normal"/>
    <w:next w:val="Normal"/>
    <w:autoRedefine/>
    <w:rsid w:val="00F36949"/>
    <w:pPr>
      <w:tabs>
        <w:tab w:val="right" w:leader="dot" w:pos="7920"/>
      </w:tabs>
      <w:spacing w:before="120" w:after="120"/>
      <w:ind w:left="1701" w:right="561"/>
      <w:jc w:val="both"/>
    </w:pPr>
    <w:rPr>
      <w:b/>
      <w:snapToGrid w:val="0"/>
      <w:szCs w:val="20"/>
      <w:lang w:val="es-ES_tradnl" w:eastAsia="es-ES"/>
    </w:rPr>
  </w:style>
  <w:style w:type="paragraph" w:styleId="TOC2">
    <w:name w:val="toc 2"/>
    <w:basedOn w:val="Normal"/>
    <w:next w:val="Normal"/>
    <w:autoRedefine/>
    <w:rsid w:val="00F36949"/>
    <w:pPr>
      <w:tabs>
        <w:tab w:val="right" w:leader="dot" w:pos="7920"/>
      </w:tabs>
      <w:spacing w:before="60" w:after="60"/>
      <w:ind w:left="1701" w:right="561"/>
      <w:jc w:val="both"/>
    </w:pPr>
    <w:rPr>
      <w:noProof/>
      <w:snapToGrid w:val="0"/>
      <w:szCs w:val="20"/>
      <w:lang w:val="es-ES_tradnl" w:eastAsia="es-ES"/>
    </w:rPr>
  </w:style>
  <w:style w:type="paragraph" w:styleId="TOC3">
    <w:name w:val="toc 3"/>
    <w:basedOn w:val="Normal"/>
    <w:next w:val="Normal"/>
    <w:autoRedefine/>
    <w:rsid w:val="00F36949"/>
    <w:pPr>
      <w:tabs>
        <w:tab w:val="right" w:leader="dot" w:pos="7920"/>
      </w:tabs>
      <w:spacing w:before="60" w:after="60"/>
      <w:ind w:left="1701" w:right="561"/>
      <w:jc w:val="both"/>
    </w:pPr>
    <w:rPr>
      <w:noProof/>
      <w:snapToGrid w:val="0"/>
      <w:lang w:val="es-ES_tradnl" w:eastAsia="es-ES"/>
    </w:rPr>
  </w:style>
  <w:style w:type="paragraph" w:customStyle="1" w:styleId="Textonotapie1">
    <w:name w:val="Texto nota pie1"/>
    <w:basedOn w:val="Normal"/>
    <w:rsid w:val="00897FEE"/>
    <w:pPr>
      <w:ind w:left="1699"/>
      <w:jc w:val="both"/>
    </w:pPr>
    <w:rPr>
      <w:rFonts w:cs="Arial"/>
      <w:snapToGrid w:val="0"/>
      <w:sz w:val="16"/>
      <w:szCs w:val="20"/>
      <w:lang w:eastAsia="es-ES"/>
    </w:rPr>
  </w:style>
  <w:style w:type="table" w:customStyle="1" w:styleId="TablaBsica">
    <w:name w:val="Tabla Básica"/>
    <w:basedOn w:val="TableNormal"/>
    <w:rsid w:val="00897FEE"/>
    <w:pPr>
      <w:jc w:val="center"/>
    </w:pPr>
    <w:rPr>
      <w:sz w:val="16"/>
    </w:rPr>
    <w:tblPr>
      <w:jc w:val="right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right"/>
    </w:trPr>
    <w:tcPr>
      <w:tcMar>
        <w:top w:w="72" w:type="dxa"/>
        <w:left w:w="115" w:type="dxa"/>
        <w:bottom w:w="72" w:type="dxa"/>
        <w:right w:w="115" w:type="dxa"/>
      </w:tcMar>
      <w:vAlign w:val="center"/>
    </w:tcPr>
  </w:style>
  <w:style w:type="paragraph" w:customStyle="1" w:styleId="TextoDerechaTabla">
    <w:name w:val="Texto Derecha Tabla"/>
    <w:basedOn w:val="TextoJustificadoTablaCharCharChar"/>
    <w:rsid w:val="00897FEE"/>
    <w:pPr>
      <w:jc w:val="right"/>
    </w:pPr>
  </w:style>
  <w:style w:type="paragraph" w:customStyle="1" w:styleId="PortadaTipoLibro">
    <w:name w:val="Portada Tipo Libro"/>
    <w:basedOn w:val="TextoInicial"/>
    <w:autoRedefine/>
    <w:rsid w:val="00FD5F6C"/>
    <w:pPr>
      <w:jc w:val="center"/>
    </w:pPr>
    <w:rPr>
      <w:rFonts w:asciiTheme="majorHAnsi" w:hAnsiTheme="majorHAnsi"/>
      <w:caps/>
      <w:color w:val="767171" w:themeColor="background2" w:themeShade="80"/>
      <w:spacing w:val="170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rtadaNombreServicio">
    <w:name w:val="Portada Nombre Servicio"/>
    <w:basedOn w:val="TextoInicial"/>
    <w:autoRedefine/>
    <w:rsid w:val="00377CD0"/>
    <w:pPr>
      <w:jc w:val="center"/>
    </w:pPr>
    <w:rPr>
      <w:rFonts w:asciiTheme="majorHAnsi" w:hAnsiTheme="majorHAnsi"/>
      <w:caps/>
      <w:color w:val="767171" w:themeColor="background2" w:themeShade="80"/>
      <w:spacing w:val="170"/>
      <w:sz w:val="20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rtadaSerieNormas">
    <w:name w:val="Portada Serie Normas"/>
    <w:basedOn w:val="TextoInicial"/>
    <w:autoRedefine/>
    <w:rsid w:val="004D6FAC"/>
    <w:pPr>
      <w:jc w:val="center"/>
    </w:pPr>
    <w:rPr>
      <w:caps/>
      <w:color w:val="1C4598"/>
      <w:spacing w:val="-20"/>
      <w:szCs w:val="32"/>
    </w:rPr>
  </w:style>
  <w:style w:type="paragraph" w:customStyle="1" w:styleId="PortadaCdigo">
    <w:name w:val="Portada Código"/>
    <w:basedOn w:val="Normal"/>
    <w:link w:val="PortadaCdigoChar"/>
    <w:rsid w:val="0019112F"/>
    <w:pPr>
      <w:jc w:val="right"/>
    </w:pPr>
    <w:rPr>
      <w:b/>
      <w:caps/>
      <w:sz w:val="73"/>
      <w:szCs w:val="73"/>
    </w:rPr>
  </w:style>
  <w:style w:type="paragraph" w:customStyle="1" w:styleId="ContraportadaTipo">
    <w:name w:val="Contraportada Tipo"/>
    <w:basedOn w:val="TextoInicial"/>
    <w:rsid w:val="00D75CCE"/>
    <w:pPr>
      <w:jc w:val="right"/>
    </w:pPr>
    <w:rPr>
      <w:caps/>
      <w:spacing w:val="70"/>
      <w:sz w:val="26"/>
      <w:szCs w:val="26"/>
    </w:rPr>
  </w:style>
  <w:style w:type="paragraph" w:customStyle="1" w:styleId="ContraportadaServicio">
    <w:name w:val="Contraportada Servicio"/>
    <w:basedOn w:val="TextoInicial"/>
    <w:rsid w:val="00C24494"/>
    <w:pPr>
      <w:jc w:val="center"/>
    </w:pPr>
    <w:rPr>
      <w:caps/>
      <w:szCs w:val="32"/>
    </w:rPr>
  </w:style>
  <w:style w:type="paragraph" w:customStyle="1" w:styleId="ContraportadaSerie">
    <w:name w:val="Contraportada Serie"/>
    <w:basedOn w:val="TextoInicial"/>
    <w:rsid w:val="0019112F"/>
    <w:pPr>
      <w:jc w:val="right"/>
    </w:pPr>
    <w:rPr>
      <w:caps/>
      <w:spacing w:val="-6"/>
      <w:sz w:val="26"/>
      <w:szCs w:val="26"/>
    </w:rPr>
  </w:style>
  <w:style w:type="paragraph" w:customStyle="1" w:styleId="ContraportadaBorrador">
    <w:name w:val="Contraportada Borrador"/>
    <w:basedOn w:val="Normal"/>
    <w:link w:val="ContraportadaBorradorChar"/>
    <w:rsid w:val="00083F9D"/>
    <w:rPr>
      <w:b/>
      <w:color w:val="808080"/>
      <w:sz w:val="28"/>
      <w:szCs w:val="28"/>
    </w:rPr>
  </w:style>
  <w:style w:type="paragraph" w:customStyle="1" w:styleId="ContraportadaCdigo">
    <w:name w:val="Contraportada Código"/>
    <w:basedOn w:val="Normal"/>
    <w:link w:val="ContraportadaCdigoChar"/>
    <w:rsid w:val="00371439"/>
    <w:pPr>
      <w:jc w:val="right"/>
    </w:pPr>
    <w:rPr>
      <w:caps/>
      <w:sz w:val="73"/>
      <w:szCs w:val="73"/>
    </w:rPr>
  </w:style>
  <w:style w:type="paragraph" w:customStyle="1" w:styleId="PortadaBorrador">
    <w:name w:val="Portada Borrador"/>
    <w:basedOn w:val="Normal"/>
    <w:link w:val="PortadaBorradorChar"/>
    <w:rsid w:val="00897FEE"/>
    <w:pPr>
      <w:jc w:val="right"/>
    </w:pPr>
    <w:rPr>
      <w:b/>
      <w:color w:val="FFFFFF"/>
      <w:sz w:val="32"/>
      <w:szCs w:val="32"/>
    </w:rPr>
  </w:style>
  <w:style w:type="character" w:customStyle="1" w:styleId="PortadaBorradorChar">
    <w:name w:val="Portada Borrador Char"/>
    <w:link w:val="PortadaBorrador"/>
    <w:rsid w:val="00897FEE"/>
    <w:rPr>
      <w:rFonts w:ascii="Arial" w:hAnsi="Arial"/>
      <w:b/>
      <w:color w:val="FFFFFF"/>
      <w:sz w:val="32"/>
      <w:szCs w:val="32"/>
      <w:lang w:val="es-CR" w:eastAsia="en-US" w:bidi="ar-SA"/>
    </w:rPr>
  </w:style>
  <w:style w:type="paragraph" w:customStyle="1" w:styleId="InfoBlue">
    <w:name w:val="InfoBlue"/>
    <w:basedOn w:val="Normal"/>
    <w:next w:val="BodyText"/>
    <w:autoRedefine/>
    <w:rsid w:val="001705CE"/>
    <w:pPr>
      <w:widowControl w:val="0"/>
      <w:spacing w:after="120" w:line="240" w:lineRule="atLeast"/>
      <w:ind w:left="1699"/>
      <w:jc w:val="both"/>
    </w:pPr>
    <w:rPr>
      <w:rFonts w:ascii="Times New Roman" w:hAnsi="Times New Roman"/>
      <w:i/>
      <w:color w:val="0000FF"/>
      <w:szCs w:val="20"/>
    </w:rPr>
  </w:style>
  <w:style w:type="paragraph" w:styleId="BodyText">
    <w:name w:val="Body Text"/>
    <w:basedOn w:val="Normal"/>
    <w:rsid w:val="004C3D5C"/>
    <w:pPr>
      <w:spacing w:after="120"/>
    </w:pPr>
  </w:style>
  <w:style w:type="paragraph" w:customStyle="1" w:styleId="PrrafoTtulosGua">
    <w:name w:val="Párrafo Títulos Guía"/>
    <w:basedOn w:val="PrrafoTtulos"/>
    <w:link w:val="PrrafoTtulosGuaChar"/>
    <w:rsid w:val="00C44758"/>
    <w:rPr>
      <w:i/>
      <w:color w:val="0000FF"/>
    </w:rPr>
  </w:style>
  <w:style w:type="paragraph" w:customStyle="1" w:styleId="Lista1">
    <w:name w:val="Lista 1"/>
    <w:basedOn w:val="Normal"/>
    <w:link w:val="Lista1Char"/>
    <w:rsid w:val="007E3D0C"/>
    <w:pPr>
      <w:numPr>
        <w:numId w:val="3"/>
      </w:numPr>
      <w:spacing w:before="60" w:after="60"/>
      <w:jc w:val="both"/>
    </w:pPr>
    <w:rPr>
      <w:snapToGrid w:val="0"/>
    </w:rPr>
  </w:style>
  <w:style w:type="character" w:customStyle="1" w:styleId="Lista1Char">
    <w:name w:val="Lista 1 Char"/>
    <w:link w:val="Lista1"/>
    <w:rsid w:val="007E3D0C"/>
    <w:rPr>
      <w:rFonts w:ascii="Arial" w:hAnsi="Arial"/>
      <w:snapToGrid w:val="0"/>
      <w:szCs w:val="24"/>
      <w:lang w:val="es-CR" w:eastAsia="en-US" w:bidi="ar-SA"/>
    </w:rPr>
  </w:style>
  <w:style w:type="paragraph" w:customStyle="1" w:styleId="Lista21">
    <w:name w:val="Lista 21"/>
    <w:basedOn w:val="Normal"/>
    <w:link w:val="Lista2Char"/>
    <w:rsid w:val="00EA7562"/>
    <w:pPr>
      <w:numPr>
        <w:numId w:val="2"/>
      </w:numPr>
      <w:spacing w:before="60" w:after="60"/>
      <w:jc w:val="both"/>
    </w:pPr>
  </w:style>
  <w:style w:type="paragraph" w:customStyle="1" w:styleId="Lista31">
    <w:name w:val="Lista 31"/>
    <w:basedOn w:val="Normal"/>
    <w:rsid w:val="0071414A"/>
    <w:pPr>
      <w:numPr>
        <w:numId w:val="4"/>
      </w:numPr>
      <w:tabs>
        <w:tab w:val="clear" w:pos="2794"/>
        <w:tab w:val="left" w:pos="2491"/>
      </w:tabs>
      <w:spacing w:before="60" w:after="60"/>
      <w:ind w:left="2607" w:hanging="173"/>
      <w:jc w:val="both"/>
    </w:pPr>
  </w:style>
  <w:style w:type="paragraph" w:customStyle="1" w:styleId="PrrafoTtulosSubrayada">
    <w:name w:val="Párrafo Títulos Subrayada"/>
    <w:basedOn w:val="PrrafoTtulos"/>
    <w:link w:val="PrrafoTtulosSubrayadaChar"/>
    <w:rsid w:val="00567720"/>
    <w:rPr>
      <w:u w:val="single"/>
    </w:rPr>
  </w:style>
  <w:style w:type="character" w:customStyle="1" w:styleId="PrrafoTtulosSubrayadaChar">
    <w:name w:val="Párrafo Títulos Subrayada Char"/>
    <w:link w:val="PrrafoTtulosSubrayada"/>
    <w:rsid w:val="00567720"/>
    <w:rPr>
      <w:rFonts w:ascii="Arial" w:hAnsi="Arial"/>
      <w:szCs w:val="24"/>
      <w:u w:val="single"/>
      <w:lang w:val="es-ES" w:eastAsia="en-US" w:bidi="ar-SA"/>
    </w:rPr>
  </w:style>
  <w:style w:type="character" w:styleId="FollowedHyperlink">
    <w:name w:val="FollowedHyperlink"/>
    <w:rsid w:val="00155EB0"/>
    <w:rPr>
      <w:rFonts w:ascii="Times New Roman" w:hAnsi="Times New Roman"/>
      <w:b/>
      <w:dstrike w:val="0"/>
      <w:color w:val="800080"/>
      <w:sz w:val="20"/>
      <w:szCs w:val="20"/>
      <w:u w:val="single"/>
      <w:vertAlign w:val="baseline"/>
    </w:rPr>
  </w:style>
  <w:style w:type="paragraph" w:customStyle="1" w:styleId="Encabezado1">
    <w:name w:val="Encabezado1"/>
    <w:basedOn w:val="Normal"/>
    <w:rsid w:val="00EA4EB5"/>
    <w:pPr>
      <w:jc w:val="both"/>
    </w:pPr>
    <w:rPr>
      <w:b/>
      <w:snapToGrid w:val="0"/>
      <w:color w:val="FFFFFF"/>
      <w:sz w:val="16"/>
      <w:szCs w:val="16"/>
      <w:lang w:val="es-ES_tradnl" w:eastAsia="es-ES"/>
    </w:rPr>
  </w:style>
  <w:style w:type="paragraph" w:customStyle="1" w:styleId="PrrafoListaconLetras">
    <w:name w:val="Párrafo Lista con Letras"/>
    <w:basedOn w:val="PrrafoTtulos"/>
    <w:rsid w:val="003260BE"/>
    <w:pPr>
      <w:ind w:left="1944"/>
    </w:pPr>
  </w:style>
  <w:style w:type="paragraph" w:customStyle="1" w:styleId="TextoJustificadoComprimidoTabla">
    <w:name w:val="Texto Justificado Comprimido Tabla"/>
    <w:basedOn w:val="TextoJustificadoTablaCharCharChar"/>
    <w:rsid w:val="00A550E8"/>
    <w:pPr>
      <w:ind w:left="14" w:right="14" w:firstLine="0"/>
    </w:pPr>
    <w:rPr>
      <w:spacing w:val="-12"/>
    </w:rPr>
  </w:style>
  <w:style w:type="paragraph" w:customStyle="1" w:styleId="TextoCentradoComprimidoTabla">
    <w:name w:val="Texto Centrado Comprimido Tabla"/>
    <w:basedOn w:val="TextoDerechaTabla"/>
    <w:rsid w:val="00A550E8"/>
    <w:pPr>
      <w:ind w:left="14" w:right="14" w:firstLine="0"/>
      <w:jc w:val="center"/>
    </w:pPr>
    <w:rPr>
      <w:spacing w:val="-12"/>
    </w:rPr>
  </w:style>
  <w:style w:type="paragraph" w:customStyle="1" w:styleId="TextoDerechaComprimidoTabla">
    <w:name w:val="Texto Derecha Comprimido Tabla"/>
    <w:basedOn w:val="TextoDerechaTabla"/>
    <w:rsid w:val="00A550E8"/>
    <w:pPr>
      <w:ind w:left="14" w:right="14" w:firstLine="0"/>
    </w:pPr>
    <w:rPr>
      <w:spacing w:val="-12"/>
    </w:rPr>
  </w:style>
  <w:style w:type="character" w:customStyle="1" w:styleId="ContraportadaCdigoChar">
    <w:name w:val="Contraportada Código Char"/>
    <w:link w:val="ContraportadaCdigo"/>
    <w:rsid w:val="00371439"/>
    <w:rPr>
      <w:rFonts w:ascii="Arial" w:hAnsi="Arial"/>
      <w:caps/>
      <w:sz w:val="73"/>
      <w:szCs w:val="73"/>
      <w:lang w:val="es-CR" w:eastAsia="en-US" w:bidi="ar-SA"/>
    </w:rPr>
  </w:style>
  <w:style w:type="character" w:customStyle="1" w:styleId="ContraportadaBorradorChar">
    <w:name w:val="Contraportada Borrador Char"/>
    <w:link w:val="ContraportadaBorrador"/>
    <w:rsid w:val="00E959DE"/>
    <w:rPr>
      <w:rFonts w:ascii="Arial" w:hAnsi="Arial"/>
      <w:b/>
      <w:color w:val="808080"/>
      <w:sz w:val="28"/>
      <w:szCs w:val="28"/>
      <w:lang w:val="es-CR" w:eastAsia="en-US" w:bidi="ar-SA"/>
    </w:rPr>
  </w:style>
  <w:style w:type="character" w:customStyle="1" w:styleId="PortadaCdigoChar">
    <w:name w:val="Portada Código Char"/>
    <w:link w:val="PortadaCdigo"/>
    <w:rsid w:val="00E959DE"/>
    <w:rPr>
      <w:rFonts w:ascii="Arial" w:hAnsi="Arial"/>
      <w:b/>
      <w:caps/>
      <w:sz w:val="73"/>
      <w:szCs w:val="73"/>
      <w:lang w:val="es-CR" w:eastAsia="en-US" w:bidi="ar-SA"/>
    </w:rPr>
  </w:style>
  <w:style w:type="character" w:styleId="Strong">
    <w:name w:val="Strong"/>
    <w:qFormat/>
    <w:rsid w:val="00C44758"/>
    <w:rPr>
      <w:b/>
      <w:bCs/>
    </w:rPr>
  </w:style>
  <w:style w:type="character" w:customStyle="1" w:styleId="infoblue0">
    <w:name w:val="infoblue"/>
    <w:basedOn w:val="DefaultParagraphFont"/>
    <w:rsid w:val="00C44758"/>
  </w:style>
  <w:style w:type="paragraph" w:styleId="Header">
    <w:name w:val="header"/>
    <w:basedOn w:val="Normal"/>
    <w:link w:val="HeaderChar"/>
    <w:uiPriority w:val="99"/>
    <w:rsid w:val="00AC49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C4950"/>
    <w:pPr>
      <w:tabs>
        <w:tab w:val="center" w:pos="4320"/>
        <w:tab w:val="right" w:pos="8640"/>
      </w:tabs>
    </w:pPr>
  </w:style>
  <w:style w:type="paragraph" w:customStyle="1" w:styleId="TextoIntroductorioDerecha">
    <w:name w:val="TextoIntroductorioDerecha"/>
    <w:basedOn w:val="Normal"/>
    <w:rsid w:val="00C532DC"/>
    <w:pPr>
      <w:spacing w:before="80" w:after="80"/>
      <w:jc w:val="right"/>
    </w:pPr>
    <w:rPr>
      <w:b/>
      <w:color w:val="999999"/>
      <w:szCs w:val="20"/>
    </w:rPr>
  </w:style>
  <w:style w:type="table" w:styleId="TableGrid">
    <w:name w:val="Table Grid"/>
    <w:basedOn w:val="TableNormal"/>
    <w:rsid w:val="00C532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Introductorio0">
    <w:name w:val="TextoIntroductorio"/>
    <w:basedOn w:val="Normal"/>
    <w:rsid w:val="00C532DC"/>
    <w:pPr>
      <w:spacing w:before="40" w:after="240"/>
    </w:pPr>
    <w:rPr>
      <w:b/>
      <w:color w:val="999999"/>
      <w:szCs w:val="20"/>
    </w:rPr>
  </w:style>
  <w:style w:type="paragraph" w:customStyle="1" w:styleId="infoblue00">
    <w:name w:val="infoblue0"/>
    <w:basedOn w:val="Normal"/>
    <w:autoRedefine/>
    <w:rsid w:val="00573C28"/>
    <w:pPr>
      <w:spacing w:after="120" w:line="240" w:lineRule="atLeast"/>
      <w:ind w:left="720"/>
      <w:jc w:val="both"/>
    </w:pPr>
    <w:rPr>
      <w:rFonts w:ascii="Times New Roman" w:eastAsia="Arial Unicode MS" w:hAnsi="Times New Roman"/>
      <w:i/>
      <w:iCs/>
      <w:color w:val="0000FF"/>
      <w:szCs w:val="20"/>
    </w:rPr>
  </w:style>
  <w:style w:type="paragraph" w:customStyle="1" w:styleId="Subheading">
    <w:name w:val="Subheading"/>
    <w:basedOn w:val="BodyText"/>
    <w:rsid w:val="00EB5F6C"/>
    <w:pPr>
      <w:keepLines/>
      <w:widowControl w:val="0"/>
      <w:spacing w:before="240" w:line="240" w:lineRule="atLeast"/>
      <w:ind w:left="720"/>
    </w:pPr>
    <w:rPr>
      <w:b/>
      <w:bCs/>
      <w:szCs w:val="20"/>
      <w:lang w:val="en-US"/>
    </w:rPr>
  </w:style>
  <w:style w:type="character" w:customStyle="1" w:styleId="PrrafoTtulosGuaChar">
    <w:name w:val="Párrafo Títulos Guía Char"/>
    <w:link w:val="PrrafoTtulosGua"/>
    <w:rsid w:val="00CC5168"/>
    <w:rPr>
      <w:rFonts w:ascii="Arial" w:hAnsi="Arial"/>
      <w:i/>
      <w:color w:val="0000FF"/>
      <w:szCs w:val="24"/>
      <w:lang w:val="es-ES" w:eastAsia="en-US" w:bidi="ar-SA"/>
    </w:rPr>
  </w:style>
  <w:style w:type="character" w:customStyle="1" w:styleId="PrrafoListaconLetras2Char">
    <w:name w:val="Párrafo Lista con Letras 2 Char"/>
    <w:basedOn w:val="PrrafoTtulosChar"/>
    <w:link w:val="PrrafoListaconLetras2"/>
    <w:rsid w:val="00CC5168"/>
    <w:rPr>
      <w:rFonts w:ascii="Arial" w:hAnsi="Arial"/>
      <w:szCs w:val="24"/>
      <w:lang w:val="es-ES" w:eastAsia="en-US" w:bidi="ar-SA"/>
    </w:rPr>
  </w:style>
  <w:style w:type="character" w:customStyle="1" w:styleId="TextoJustificadoTablaCharCharCharChar">
    <w:name w:val="Texto Justificado Tabla Char Char Char Char"/>
    <w:link w:val="TextoJustificadoTablaCharCharChar"/>
    <w:rsid w:val="002C5F64"/>
    <w:rPr>
      <w:rFonts w:ascii="Arial" w:hAnsi="Arial"/>
      <w:snapToGrid w:val="0"/>
      <w:sz w:val="16"/>
      <w:szCs w:val="16"/>
      <w:lang w:val="es-ES_tradnl" w:eastAsia="es-ES" w:bidi="ar-SA"/>
    </w:rPr>
  </w:style>
  <w:style w:type="paragraph" w:styleId="DocumentMap">
    <w:name w:val="Document Map"/>
    <w:basedOn w:val="Normal"/>
    <w:semiHidden/>
    <w:rsid w:val="00E50893"/>
    <w:pPr>
      <w:shd w:val="clear" w:color="auto" w:fill="000080"/>
    </w:pPr>
    <w:rPr>
      <w:rFonts w:ascii="Tahoma" w:hAnsi="Tahoma" w:cs="Tahoma"/>
    </w:rPr>
  </w:style>
  <w:style w:type="character" w:customStyle="1" w:styleId="Lista2Char">
    <w:name w:val="Lista 2 Char"/>
    <w:link w:val="Lista21"/>
    <w:rsid w:val="007B002A"/>
    <w:rPr>
      <w:rFonts w:ascii="Arial" w:hAnsi="Arial"/>
      <w:szCs w:val="24"/>
      <w:lang w:val="es-CR" w:eastAsia="en-US" w:bidi="ar-SA"/>
    </w:rPr>
  </w:style>
  <w:style w:type="paragraph" w:customStyle="1" w:styleId="ListaTabla">
    <w:name w:val="Lista Tabla"/>
    <w:basedOn w:val="TextoJustificadoTablaCharCharChar"/>
    <w:rsid w:val="000011EC"/>
    <w:pPr>
      <w:numPr>
        <w:numId w:val="8"/>
      </w:numPr>
      <w:tabs>
        <w:tab w:val="clear" w:pos="423"/>
        <w:tab w:val="num" w:pos="245"/>
      </w:tabs>
      <w:ind w:left="245" w:hanging="182"/>
    </w:pPr>
  </w:style>
  <w:style w:type="paragraph" w:customStyle="1" w:styleId="ListaNumeradaNivel2">
    <w:name w:val="Lista Numerada Nivel 2"/>
    <w:basedOn w:val="Normal"/>
    <w:rsid w:val="006E2D0A"/>
    <w:pPr>
      <w:tabs>
        <w:tab w:val="num" w:pos="360"/>
        <w:tab w:val="num" w:pos="2059"/>
      </w:tabs>
      <w:spacing w:before="60" w:after="60"/>
    </w:pPr>
  </w:style>
  <w:style w:type="paragraph" w:styleId="ListParagraph">
    <w:name w:val="List Paragraph"/>
    <w:basedOn w:val="Normal"/>
    <w:autoRedefine/>
    <w:uiPriority w:val="34"/>
    <w:qFormat/>
    <w:rsid w:val="00113494"/>
    <w:pPr>
      <w:numPr>
        <w:numId w:val="42"/>
      </w:numPr>
      <w:ind w:left="1800"/>
    </w:pPr>
    <w:rPr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294D59"/>
    <w:pPr>
      <w:spacing w:before="100" w:beforeAutospacing="1" w:after="100" w:afterAutospacing="1"/>
    </w:pPr>
    <w:rPr>
      <w:rFonts w:ascii="Times New Roman" w:hAnsi="Times New Roman"/>
      <w:sz w:val="24"/>
      <w:lang w:eastAsia="es-CR"/>
    </w:rPr>
  </w:style>
  <w:style w:type="character" w:styleId="Emphasis">
    <w:name w:val="Emphasis"/>
    <w:basedOn w:val="DefaultParagraphFont"/>
    <w:qFormat/>
    <w:rsid w:val="00485440"/>
    <w:rPr>
      <w:i/>
      <w:iCs/>
    </w:rPr>
  </w:style>
  <w:style w:type="paragraph" w:styleId="BalloonText">
    <w:name w:val="Balloon Text"/>
    <w:basedOn w:val="Normal"/>
    <w:link w:val="BalloonTextChar"/>
    <w:rsid w:val="00E739A0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739A0"/>
    <w:rPr>
      <w:rFonts w:ascii="Segoe UI" w:hAnsi="Segoe UI" w:cs="Segoe UI"/>
      <w:sz w:val="18"/>
      <w:szCs w:val="18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80752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80752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numbering" w:customStyle="1" w:styleId="Style1">
    <w:name w:val="Style1"/>
    <w:uiPriority w:val="99"/>
    <w:rsid w:val="00DB5DC5"/>
    <w:pPr>
      <w:numPr>
        <w:numId w:val="35"/>
      </w:numPr>
    </w:pPr>
  </w:style>
  <w:style w:type="character" w:customStyle="1" w:styleId="HeaderChar">
    <w:name w:val="Header Char"/>
    <w:basedOn w:val="DefaultParagraphFont"/>
    <w:link w:val="Header"/>
    <w:uiPriority w:val="99"/>
    <w:rsid w:val="009A2AA7"/>
    <w:rPr>
      <w:rFonts w:ascii="Segoe UI" w:hAnsi="Segoe UI"/>
      <w:sz w:val="22"/>
      <w:szCs w:val="24"/>
      <w:lang w:eastAsia="en-US"/>
    </w:rPr>
  </w:style>
  <w:style w:type="paragraph" w:styleId="ListParagraph0">
    <w:name w:val="List Paragraph"/>
    <w:basedOn w:val="Normal"/>
    <w:next w:val="ListParagraph"/>
    <w:autoRedefine/>
    <w:uiPriority w:val="34"/>
    <w:qFormat/>
    <w:rsid w:val="00604321"/>
    <w:pPr>
      <w:numPr>
        <w:numId w:val="42"/>
      </w:numPr>
    </w:pPr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Dropbox\Dise&#241;o%20Software\Plantilla%20Para%20EstilosDise&#241;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esh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A4BD6-7911-46DF-852C-B4D1DB40A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EstilosDiseño</Template>
  <TotalTime>47</TotalTime>
  <Pages>5</Pages>
  <Words>596</Words>
  <Characters>3281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Visión del Sistema</vt:lpstr>
      <vt:lpstr>Visión del Sistema</vt:lpstr>
    </vt:vector>
  </TitlesOfParts>
  <Company>BCCR</Company>
  <LinksUpToDate>false</LinksUpToDate>
  <CharactersWithSpaces>3870</CharactersWithSpaces>
  <SharedDoc>false</SharedDoc>
  <HLinks>
    <vt:vector size="174" baseType="variant"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_Toc155692354</vt:lpwstr>
      </vt:variant>
      <vt:variant>
        <vt:i4>1245246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_Toc155692353</vt:lpwstr>
      </vt:variant>
      <vt:variant>
        <vt:i4>1245246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_Toc155692352</vt:lpwstr>
      </vt:variant>
      <vt:variant>
        <vt:i4>1245246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_Toc155692351</vt:lpwstr>
      </vt:variant>
      <vt:variant>
        <vt:i4>1245246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_Toc155692350</vt:lpwstr>
      </vt:variant>
      <vt:variant>
        <vt:i4>1179710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_Toc155692349</vt:lpwstr>
      </vt:variant>
      <vt:variant>
        <vt:i4>1179710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_Toc155692348</vt:lpwstr>
      </vt:variant>
      <vt:variant>
        <vt:i4>1179710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_Toc155692347</vt:lpwstr>
      </vt:variant>
      <vt:variant>
        <vt:i4>1179710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_Toc155692346</vt:lpwstr>
      </vt:variant>
      <vt:variant>
        <vt:i4>1179710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_Toc155692345</vt:lpwstr>
      </vt:variant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_Toc155692344</vt:lpwstr>
      </vt:variant>
      <vt:variant>
        <vt:i4>1179710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_Toc155692343</vt:lpwstr>
      </vt:variant>
      <vt:variant>
        <vt:i4>1179710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_Toc155692342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_Toc155692341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_Toc155692340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_Toc155692339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_Toc155692338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_Toc155692337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_Toc155692336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_Toc155692335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_Toc155692334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_Toc155692333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_Toc155692332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_Toc155692331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_Toc155692330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_Toc155692329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_Toc155692328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_Toc155692327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_Toc155692326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 del Sistema</dc:title>
  <dc:creator>Silvia Segura</dc:creator>
  <dc:description>Plantilla para los libros de la Serie de Normas y Procedimientos</dc:description>
  <cp:lastModifiedBy>Silvia Segura</cp:lastModifiedBy>
  <cp:revision>3</cp:revision>
  <cp:lastPrinted>2003-11-12T15:00:00Z</cp:lastPrinted>
  <dcterms:created xsi:type="dcterms:W3CDTF">2014-05-25T14:56:00Z</dcterms:created>
  <dcterms:modified xsi:type="dcterms:W3CDTF">2014-05-25T15:49:00Z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ódigo de Libro">
    <vt:lpwstr>72-AR1</vt:lpwstr>
  </property>
  <property fmtid="{D5CDD505-2E9C-101B-9397-08002B2CF9AE}" pid="3" name="Proyecto">
    <vt:lpwstr>Custodias Auxiliares</vt:lpwstr>
  </property>
  <property fmtid="{D5CDD505-2E9C-101B-9397-08002B2CF9AE}" pid="4" name="Versión">
    <vt:lpwstr>1.0</vt:lpwstr>
  </property>
  <property fmtid="{D5CDD505-2E9C-101B-9397-08002B2CF9AE}" pid="5" name="ReqProMenus">
    <vt:bool>false</vt:bool>
  </property>
</Properties>
</file>