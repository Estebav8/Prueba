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C8D" w:rsidRDefault="005E3C8D" w:rsidP="005E3C8D">
      <w:bookmarkStart w:id="0" w:name="_Toc17780617"/>
    </w:p>
    <w:p w:rsidR="005E3C8D" w:rsidRDefault="005E3C8D" w:rsidP="005E3C8D"/>
    <w:p w:rsidR="00897FEE" w:rsidRDefault="005E3C8D" w:rsidP="005E3C8D">
      <w:pPr>
        <w:sectPr w:rsidR="00897FEE" w:rsidSect="006654A4">
          <w:headerReference w:type="default" r:id="rId8"/>
          <w:footerReference w:type="even" r:id="rId9"/>
          <w:footerReference w:type="default" r:id="rId10"/>
          <w:pgSz w:w="12240" w:h="15840" w:code="1"/>
          <w:pgMar w:top="1701" w:right="1701" w:bottom="1474" w:left="2058" w:header="0" w:footer="0" w:gutter="0"/>
          <w:pgNumType w:start="1"/>
          <w:cols w:space="720"/>
          <w:docGrid w:linePitch="360"/>
        </w:sectPr>
      </w:pPr>
      <w:r>
        <w:rPr>
          <w:noProof/>
          <w:lang w:val="en-US"/>
        </w:rPr>
        <mc:AlternateContent>
          <mc:Choice Requires="wps">
            <w:drawing>
              <wp:anchor distT="0" distB="0" distL="114300" distR="114300" simplePos="0" relativeHeight="251659264" behindDoc="0" locked="0" layoutInCell="1" allowOverlap="1" wp14:anchorId="4A8E536B" wp14:editId="5122FE9F">
                <wp:simplePos x="0" y="0"/>
                <wp:positionH relativeFrom="column">
                  <wp:posOffset>912495</wp:posOffset>
                </wp:positionH>
                <wp:positionV relativeFrom="paragraph">
                  <wp:posOffset>4511040</wp:posOffset>
                </wp:positionV>
                <wp:extent cx="4963795" cy="781050"/>
                <wp:effectExtent l="0" t="0" r="0" b="0"/>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7810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A52AF" w:rsidRPr="005E3C8D" w:rsidRDefault="00570E78" w:rsidP="005E3C8D">
                            <w:pPr>
                              <w:pStyle w:val="PortadaNombreServicio"/>
                              <w:rPr>
                                <w:spacing w:val="134"/>
                              </w:rPr>
                            </w:pPr>
                            <w:r>
                              <w:t>Resumen ejecutivo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E536B" id="_x0000_t202" coordsize="21600,21600" o:spt="202" path="m,l,21600r21600,l21600,xe">
                <v:stroke joinstyle="miter"/>
                <v:path gradientshapeok="t" o:connecttype="rect"/>
              </v:shapetype>
              <v:shape id="Text Box 16" o:spid="_x0000_s1026" type="#_x0000_t202" style="position:absolute;margin-left:71.85pt;margin-top:355.2pt;width:390.8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" filled="f" stroked="f">
                <v:textbox>
                  <w:txbxContent>
                    <w:p w:rsidR="00DA52AF" w:rsidRPr="005E3C8D" w:rsidRDefault="00570E78" w:rsidP="005E3C8D">
                      <w:pPr>
                        <w:pStyle w:val="PortadaNombreServicio"/>
                        <w:rPr>
                          <w:spacing w:val="134"/>
                        </w:rPr>
                      </w:pPr>
                      <w:r>
                        <w:t>Resumen ejecutivo</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468EEFEE" wp14:editId="749752F4">
                <wp:simplePos x="0" y="0"/>
                <wp:positionH relativeFrom="column">
                  <wp:posOffset>950595</wp:posOffset>
                </wp:positionH>
                <wp:positionV relativeFrom="paragraph">
                  <wp:posOffset>5549265</wp:posOffset>
                </wp:positionV>
                <wp:extent cx="5173345" cy="1685925"/>
                <wp:effectExtent l="0" t="0" r="0" b="9525"/>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16859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3C8D" w:rsidRPr="005E3C8D" w:rsidRDefault="005E3C8D" w:rsidP="005E3C8D">
                            <w:pPr>
                              <w:pStyle w:val="PortadaNombreServicio"/>
                            </w:pPr>
                            <w:r w:rsidRPr="005E3C8D">
                              <w:t>integrantes:</w:t>
                            </w:r>
                          </w:p>
                          <w:p w:rsidR="005E3C8D" w:rsidRPr="005E3C8D" w:rsidRDefault="005E3C8D" w:rsidP="005E3C8D">
                            <w:pPr>
                              <w:pStyle w:val="PortadaNombreServicio"/>
                            </w:pPr>
                          </w:p>
                          <w:p w:rsidR="005E3C8D" w:rsidRPr="005E3C8D" w:rsidRDefault="005E3C8D" w:rsidP="005E3C8D">
                            <w:pPr>
                              <w:pStyle w:val="PortadaNombreServicio"/>
                            </w:pPr>
                            <w:r w:rsidRPr="005E3C8D">
                              <w:t>Esteban aguilar valverde</w:t>
                            </w:r>
                          </w:p>
                          <w:p w:rsidR="005E3C8D" w:rsidRPr="005E3C8D" w:rsidRDefault="005E3C8D" w:rsidP="005E3C8D">
                            <w:pPr>
                              <w:pStyle w:val="PortadaNombreServicio"/>
                            </w:pPr>
                            <w:r w:rsidRPr="005E3C8D">
                              <w:t>Bayron Portuguez castillo</w:t>
                            </w:r>
                          </w:p>
                          <w:p w:rsidR="005E3C8D" w:rsidRPr="005E3C8D" w:rsidRDefault="005E3C8D" w:rsidP="005E3C8D">
                            <w:pPr>
                              <w:pStyle w:val="PortadaNombreServicio"/>
                            </w:pPr>
                            <w:r w:rsidRPr="005E3C8D">
                              <w:t>Silvia Segura soto</w:t>
                            </w:r>
                          </w:p>
                          <w:p w:rsidR="005E3C8D" w:rsidRPr="00177942" w:rsidRDefault="005E3C8D" w:rsidP="005E3C8D">
                            <w:pPr>
                              <w:pStyle w:val="PortadaNombreServici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EEFEE" id="_x0000_s1027" type="#_x0000_t202" style="position:absolute;margin-left:74.85pt;margin-top:436.95pt;width:407.35pt;height:13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" filled="f" stroked="f">
                <v:textbox>
                  <w:txbxContent>
                    <w:p w:rsidR="005E3C8D" w:rsidRPr="005E3C8D" w:rsidRDefault="005E3C8D" w:rsidP="005E3C8D">
                      <w:pPr>
                        <w:pStyle w:val="PortadaNombreServicio"/>
                      </w:pPr>
                      <w:r w:rsidRPr="005E3C8D">
                        <w:t>integrantes:</w:t>
                      </w:r>
                    </w:p>
                    <w:p w:rsidR="005E3C8D" w:rsidRPr="005E3C8D" w:rsidRDefault="005E3C8D" w:rsidP="005E3C8D">
                      <w:pPr>
                        <w:pStyle w:val="PortadaNombreServicio"/>
                      </w:pPr>
                    </w:p>
                    <w:p w:rsidR="005E3C8D" w:rsidRPr="005E3C8D" w:rsidRDefault="005E3C8D" w:rsidP="005E3C8D">
                      <w:pPr>
                        <w:pStyle w:val="PortadaNombreServicio"/>
                      </w:pPr>
                      <w:r w:rsidRPr="005E3C8D">
                        <w:t>Esteban aguilar valverde</w:t>
                      </w:r>
                    </w:p>
                    <w:p w:rsidR="005E3C8D" w:rsidRPr="005E3C8D" w:rsidRDefault="005E3C8D" w:rsidP="005E3C8D">
                      <w:pPr>
                        <w:pStyle w:val="PortadaNombreServicio"/>
                      </w:pPr>
                      <w:r w:rsidRPr="005E3C8D">
                        <w:t>Bayron Portuguez castillo</w:t>
                      </w:r>
                    </w:p>
                    <w:p w:rsidR="005E3C8D" w:rsidRPr="005E3C8D" w:rsidRDefault="005E3C8D" w:rsidP="005E3C8D">
                      <w:pPr>
                        <w:pStyle w:val="PortadaNombreServicio"/>
                      </w:pPr>
                      <w:r w:rsidRPr="005E3C8D">
                        <w:t>Silvia Segura soto</w:t>
                      </w:r>
                    </w:p>
                    <w:p w:rsidR="005E3C8D" w:rsidRPr="00177942" w:rsidRDefault="005E3C8D" w:rsidP="005E3C8D">
                      <w:pPr>
                        <w:pStyle w:val="PortadaNombreServicio"/>
                      </w:pPr>
                    </w:p>
                  </w:txbxContent>
                </v:textbox>
              </v:shape>
            </w:pict>
          </mc:Fallback>
        </mc:AlternateContent>
      </w:r>
      <w:r>
        <w:rPr>
          <w:noProof/>
          <w:lang w:val="en-US"/>
        </w:rPr>
        <w:drawing>
          <wp:anchor distT="0" distB="0" distL="114300" distR="114300" simplePos="0" relativeHeight="251666432" behindDoc="1" locked="0" layoutInCell="1" allowOverlap="1" wp14:anchorId="6C563E25" wp14:editId="439AF3AC">
            <wp:simplePos x="0" y="0"/>
            <wp:positionH relativeFrom="column">
              <wp:posOffset>2064385</wp:posOffset>
            </wp:positionH>
            <wp:positionV relativeFrom="paragraph">
              <wp:posOffset>2758440</wp:posOffset>
            </wp:positionV>
            <wp:extent cx="2466975" cy="1529461"/>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uscoChoza.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1529461"/>
                    </a:xfrm>
                    <a:prstGeom prst="rect">
                      <a:avLst/>
                    </a:prstGeom>
                  </pic:spPr>
                </pic:pic>
              </a:graphicData>
            </a:graphic>
            <wp14:sizeRelH relativeFrom="page">
              <wp14:pctWidth>0</wp14:pctWidth>
            </wp14:sizeRelH>
            <wp14:sizeRelV relativeFrom="page">
              <wp14:pctHeight>0</wp14:pctHeight>
            </wp14:sizeRelV>
          </wp:anchor>
        </w:drawing>
      </w:r>
      <w:r w:rsidR="005D7047">
        <w:rPr>
          <w:noProof/>
          <w:lang w:val="en-US"/>
        </w:rPr>
        <mc:AlternateContent>
          <mc:Choice Requires="wps">
            <w:drawing>
              <wp:anchor distT="0" distB="0" distL="114300" distR="114300" simplePos="0" relativeHeight="251665408" behindDoc="0" locked="0" layoutInCell="1" allowOverlap="1" wp14:anchorId="2A82EC6C" wp14:editId="7BB4A407">
                <wp:simplePos x="0" y="0"/>
                <wp:positionH relativeFrom="column">
                  <wp:posOffset>941070</wp:posOffset>
                </wp:positionH>
                <wp:positionV relativeFrom="paragraph">
                  <wp:posOffset>1815465</wp:posOffset>
                </wp:positionV>
                <wp:extent cx="4963795" cy="1495425"/>
                <wp:effectExtent l="0" t="0" r="0" b="952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3795" cy="14954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E3C8D" w:rsidRDefault="005E3C8D" w:rsidP="005E3C8D">
                            <w:pPr>
                              <w:pStyle w:val="PortadaTipoLibro"/>
                              <w:ind w:left="-142"/>
                            </w:pPr>
                            <w:r>
                              <w:t>Proyecto</w:t>
                            </w:r>
                          </w:p>
                          <w:p w:rsidR="005E3C8D" w:rsidRPr="00FD5F6C" w:rsidRDefault="005E3C8D" w:rsidP="005E3C8D">
                            <w:pPr>
                              <w:pStyle w:val="PortadaTipoLibro"/>
                              <w:ind w:left="-142"/>
                            </w:pPr>
                            <w:r>
                              <w:t>Buscochoza.com</w:t>
                            </w:r>
                          </w:p>
                          <w:p w:rsidR="005D7047" w:rsidRPr="00FD5F6C" w:rsidRDefault="005D7047" w:rsidP="005E3C8D">
                            <w:pPr>
                              <w:pStyle w:val="PortadaTipoLibro"/>
                              <w:jc w:val="left"/>
                            </w:pPr>
                          </w:p>
                          <w:p w:rsidR="005D7047" w:rsidRPr="00177942" w:rsidRDefault="005D7047" w:rsidP="005D7047">
                            <w:pPr>
                              <w:pStyle w:val="TextoInicial"/>
                              <w:rPr>
                                <w:spacing w:val="134"/>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2EC6C" id="_x0000_s1028" type="#_x0000_t202" style="position:absolute;margin-left:74.1pt;margin-top:142.95pt;width:390.85pt;height:11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" filled="f" stroked="f">
                <v:textbox>
                  <w:txbxContent>
                    <w:p w:rsidR="005E3C8D" w:rsidRDefault="005E3C8D" w:rsidP="005E3C8D">
                      <w:pPr>
                        <w:pStyle w:val="PortadaTipoLibro"/>
                        <w:ind w:left="-142"/>
                      </w:pPr>
                      <w:r>
                        <w:t>Proyecto</w:t>
                      </w:r>
                    </w:p>
                    <w:p w:rsidR="005E3C8D" w:rsidRPr="00FD5F6C" w:rsidRDefault="005E3C8D" w:rsidP="005E3C8D">
                      <w:pPr>
                        <w:pStyle w:val="PortadaTipoLibro"/>
                        <w:ind w:left="-142"/>
                      </w:pPr>
                      <w:r>
                        <w:t>Buscochoza.com</w:t>
                      </w:r>
                    </w:p>
                    <w:p w:rsidR="005D7047" w:rsidRPr="00FD5F6C" w:rsidRDefault="005D7047" w:rsidP="005E3C8D">
                      <w:pPr>
                        <w:pStyle w:val="PortadaTipoLibro"/>
                        <w:jc w:val="left"/>
                      </w:pPr>
                    </w:p>
                    <w:p w:rsidR="005D7047" w:rsidRPr="00177942" w:rsidRDefault="005D7047" w:rsidP="005D7047">
                      <w:pPr>
                        <w:pStyle w:val="TextoInicial"/>
                        <w:rPr>
                          <w:spacing w:val="134"/>
                          <w:szCs w:val="32"/>
                        </w:rPr>
                      </w:pPr>
                    </w:p>
                  </w:txbxContent>
                </v:textbox>
              </v:shape>
            </w:pict>
          </mc:Fallback>
        </mc:AlternateContent>
      </w:r>
      <w:r w:rsidR="00F954F7">
        <w:rPr>
          <w:noProof/>
          <w:lang w:val="en-US"/>
        </w:rPr>
        <mc:AlternateContent>
          <mc:Choice Requires="wps">
            <w:drawing>
              <wp:anchor distT="0" distB="0" distL="114300" distR="114300" simplePos="0" relativeHeight="251662336" behindDoc="0" locked="0" layoutInCell="1" allowOverlap="1" wp14:anchorId="5C05949B" wp14:editId="5D22E615">
                <wp:simplePos x="0" y="0"/>
                <wp:positionH relativeFrom="page">
                  <wp:align>left</wp:align>
                </wp:positionH>
                <wp:positionV relativeFrom="page">
                  <wp:align>top</wp:align>
                </wp:positionV>
                <wp:extent cx="1443789" cy="5972810"/>
                <wp:effectExtent l="0" t="0" r="4445" b="8890"/>
                <wp:wrapNone/>
                <wp:docPr id="16" name="Right Triangle 16"/>
                <wp:cNvGraphicFramePr/>
                <a:graphic xmlns:a="http://schemas.openxmlformats.org/drawingml/2006/main">
                  <a:graphicData uri="http://schemas.microsoft.com/office/word/2010/wordprocessingShape">
                    <wps:wsp>
                      <wps:cNvSpPr/>
                      <wps:spPr>
                        <a:xfrm rot="10800000" flipH="1">
                          <a:off x="0" y="0"/>
                          <a:ext cx="1443789" cy="5972810"/>
                        </a:xfrm>
                        <a:prstGeom prst="rtTriangl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917896"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0;margin-top:0;width:113.7pt;height:470.3pt;rotation:180;flip:x;z-index:25166233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" fillcolor="#a5a5a5 [2092]" stroked="f" strokeweight="1pt">
                <w10:wrap anchorx="page" anchory="page"/>
              </v:shape>
            </w:pict>
          </mc:Fallback>
        </mc:AlternateContent>
      </w:r>
      <w:r w:rsidR="00F954F7">
        <w:rPr>
          <w:noProof/>
          <w:lang w:val="en-US"/>
        </w:rPr>
        <mc:AlternateContent>
          <mc:Choice Requires="wps">
            <w:drawing>
              <wp:anchor distT="0" distB="0" distL="114300" distR="114300" simplePos="0" relativeHeight="251663360" behindDoc="0" locked="0" layoutInCell="1" allowOverlap="1" wp14:anchorId="1EE1A36D" wp14:editId="5147405F">
                <wp:simplePos x="0" y="0"/>
                <wp:positionH relativeFrom="page">
                  <wp:align>left</wp:align>
                </wp:positionH>
                <wp:positionV relativeFrom="page">
                  <wp:posOffset>0</wp:posOffset>
                </wp:positionV>
                <wp:extent cx="2541270" cy="10164726"/>
                <wp:effectExtent l="0" t="0" r="0" b="8255"/>
                <wp:wrapNone/>
                <wp:docPr id="8" name="Right Triangle 8"/>
                <wp:cNvGraphicFramePr/>
                <a:graphic xmlns:a="http://schemas.openxmlformats.org/drawingml/2006/main">
                  <a:graphicData uri="http://schemas.microsoft.com/office/word/2010/wordprocessingShape">
                    <wps:wsp>
                      <wps:cNvSpPr/>
                      <wps:spPr>
                        <a:xfrm>
                          <a:off x="0" y="0"/>
                          <a:ext cx="2541270" cy="10164726"/>
                        </a:xfrm>
                        <a:prstGeom prst="rtTriangle">
                          <a:avLst/>
                        </a:prstGeom>
                        <a:solidFill>
                          <a:srgbClr val="0094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5E2F8" id="Right Triangle 8" o:spid="_x0000_s1026" type="#_x0000_t6" style="position:absolute;margin-left:0;margin-top:0;width:200.1pt;height:800.3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" fillcolor="#0094c8" stroked="f" strokeweight="1pt">
                <w10:wrap anchorx="page" anchory="page"/>
              </v:shape>
            </w:pict>
          </mc:Fallback>
        </mc:AlternateContent>
      </w:r>
    </w:p>
    <w:bookmarkEnd w:id="0"/>
    <w:p w:rsidR="005E3C8D" w:rsidRDefault="00570E78" w:rsidP="00570E78">
      <w:pPr>
        <w:pStyle w:val="Heading1"/>
      </w:pPr>
      <w:r>
        <w:lastRenderedPageBreak/>
        <w:t>Resumen Ejecutivo</w:t>
      </w:r>
    </w:p>
    <w:p w:rsidR="00570E78" w:rsidRDefault="00570E78" w:rsidP="00570E78">
      <w:pPr>
        <w:jc w:val="both"/>
        <w:rPr>
          <w:lang w:eastAsia="es-ES"/>
        </w:rPr>
      </w:pPr>
      <w:r>
        <w:rPr>
          <w:lang w:eastAsia="es-ES"/>
        </w:rPr>
        <w:t>Buscar casa, apartamento y demás para alquilar o comprar es cansado y un poco fastidioso</w:t>
      </w:r>
      <w:r w:rsidR="00533DC9">
        <w:rPr>
          <w:lang w:eastAsia="es-ES"/>
        </w:rPr>
        <w:t xml:space="preserve"> ya que no se cuenta con una plataforma que muestre de forma ordenada y clara la información deseada para realizar la compra</w:t>
      </w:r>
      <w:r>
        <w:rPr>
          <w:lang w:eastAsia="es-ES"/>
        </w:rPr>
        <w:t xml:space="preserve">, por lo que se propone la solución realizando una aplicación la cual será un buscador de casas </w:t>
      </w:r>
      <w:r w:rsidR="00533DC9">
        <w:rPr>
          <w:lang w:eastAsia="es-ES"/>
        </w:rPr>
        <w:t>de alquiler y casas a la venta</w:t>
      </w:r>
      <w:r>
        <w:rPr>
          <w:lang w:eastAsia="es-ES"/>
        </w:rPr>
        <w:t xml:space="preserve">, en el cual los usuarios autenticados podrán </w:t>
      </w:r>
      <w:r w:rsidR="000E3E7D">
        <w:rPr>
          <w:lang w:eastAsia="es-ES"/>
        </w:rPr>
        <w:t>buscar y publicar</w:t>
      </w:r>
      <w:r>
        <w:rPr>
          <w:lang w:eastAsia="es-ES"/>
        </w:rPr>
        <w:t xml:space="preserve"> casas</w:t>
      </w:r>
      <w:r w:rsidR="000E3E7D">
        <w:rPr>
          <w:lang w:eastAsia="es-ES"/>
        </w:rPr>
        <w:t xml:space="preserve"> de alquiler o venta</w:t>
      </w:r>
      <w:r>
        <w:rPr>
          <w:lang w:eastAsia="es-ES"/>
        </w:rPr>
        <w:t xml:space="preserve"> en distintos sitios del territorio costarricense.</w:t>
      </w:r>
    </w:p>
    <w:p w:rsidR="00570E78" w:rsidRDefault="00570E78" w:rsidP="00570E78">
      <w:pPr>
        <w:jc w:val="both"/>
        <w:rPr>
          <w:lang w:eastAsia="es-ES"/>
        </w:rPr>
      </w:pPr>
    </w:p>
    <w:p w:rsidR="00570E78" w:rsidRDefault="00570E78" w:rsidP="00570E78">
      <w:pPr>
        <w:jc w:val="both"/>
        <w:rPr>
          <w:lang w:eastAsia="es-ES"/>
        </w:rPr>
      </w:pPr>
      <w:r>
        <w:rPr>
          <w:lang w:eastAsia="es-ES"/>
        </w:rPr>
        <w:t>Los usuarios podrán ubicar casas de alquiler y de compra por medio de un enlace Web que podrá ser accedido desde distintos dispositivos tanto de escritorio como móviles. Los datos serán almacenados en una base de datos que se encontrará en la nube.</w:t>
      </w:r>
      <w:r>
        <w:rPr>
          <w:lang w:eastAsia="es-ES"/>
        </w:rPr>
        <w:tab/>
      </w:r>
    </w:p>
    <w:p w:rsidR="00570E78" w:rsidRDefault="00570E78" w:rsidP="00570E78">
      <w:pPr>
        <w:jc w:val="both"/>
        <w:rPr>
          <w:lang w:eastAsia="es-ES"/>
        </w:rPr>
      </w:pPr>
      <w:r>
        <w:rPr>
          <w:lang w:eastAsia="es-ES"/>
        </w:rPr>
        <w:t xml:space="preserve">Se realizarán conexiones a </w:t>
      </w:r>
      <w:proofErr w:type="spellStart"/>
      <w:r>
        <w:rPr>
          <w:lang w:eastAsia="es-ES"/>
        </w:rPr>
        <w:t>API’s</w:t>
      </w:r>
      <w:proofErr w:type="spellEnd"/>
      <w:r>
        <w:rPr>
          <w:lang w:eastAsia="es-ES"/>
        </w:rPr>
        <w:t xml:space="preserve"> externos con los que la aplicación podrá </w:t>
      </w:r>
      <w:r w:rsidR="00533DC9">
        <w:rPr>
          <w:lang w:eastAsia="es-ES"/>
        </w:rPr>
        <w:t>auto complementarse</w:t>
      </w:r>
      <w:bookmarkStart w:id="1" w:name="_GoBack"/>
      <w:bookmarkEnd w:id="1"/>
      <w:r>
        <w:rPr>
          <w:lang w:eastAsia="es-ES"/>
        </w:rPr>
        <w:t xml:space="preserve"> y así brindar más eficiencia y usabilidad a los usuarios. </w:t>
      </w:r>
    </w:p>
    <w:p w:rsidR="00570E78" w:rsidRDefault="00570E78" w:rsidP="00570E78">
      <w:pPr>
        <w:jc w:val="both"/>
        <w:rPr>
          <w:lang w:eastAsia="es-ES"/>
        </w:rPr>
      </w:pPr>
    </w:p>
    <w:p w:rsidR="00570E78" w:rsidRPr="00570E78" w:rsidRDefault="00570E78" w:rsidP="00570E78">
      <w:pPr>
        <w:jc w:val="both"/>
        <w:rPr>
          <w:lang w:eastAsia="es-ES"/>
        </w:rPr>
      </w:pPr>
      <w:r>
        <w:rPr>
          <w:lang w:eastAsia="es-ES"/>
        </w:rPr>
        <w:t xml:space="preserve">Los </w:t>
      </w:r>
      <w:proofErr w:type="spellStart"/>
      <w:r>
        <w:rPr>
          <w:lang w:eastAsia="es-ES"/>
        </w:rPr>
        <w:t>API’s</w:t>
      </w:r>
      <w:proofErr w:type="spellEnd"/>
      <w:r>
        <w:rPr>
          <w:lang w:eastAsia="es-ES"/>
        </w:rPr>
        <w:t xml:space="preserve"> serán Google </w:t>
      </w:r>
      <w:proofErr w:type="spellStart"/>
      <w:r>
        <w:rPr>
          <w:lang w:eastAsia="es-ES"/>
        </w:rPr>
        <w:t>Maps</w:t>
      </w:r>
      <w:proofErr w:type="spellEnd"/>
      <w:r>
        <w:rPr>
          <w:lang w:eastAsia="es-ES"/>
        </w:rPr>
        <w:t xml:space="preserve"> y Facebook.</w:t>
      </w:r>
    </w:p>
    <w:sectPr w:rsidR="00570E78" w:rsidRPr="00570E78" w:rsidSect="006654A4">
      <w:headerReference w:type="even" r:id="rId12"/>
      <w:footerReference w:type="default" r:id="rId13"/>
      <w:pgSz w:w="12240" w:h="15840" w:code="1"/>
      <w:pgMar w:top="1701" w:right="1701" w:bottom="1474" w:left="205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398" w:rsidRDefault="00A26398">
      <w:r>
        <w:separator/>
      </w:r>
    </w:p>
    <w:p w:rsidR="00A26398" w:rsidRDefault="00A26398"/>
  </w:endnote>
  <w:endnote w:type="continuationSeparator" w:id="0">
    <w:p w:rsidR="00A26398" w:rsidRDefault="00A26398">
      <w:r>
        <w:continuationSeparator/>
      </w:r>
    </w:p>
    <w:p w:rsidR="00A26398" w:rsidRDefault="00A263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pPr>
      <w:framePr w:wrap="around" w:vAnchor="text" w:hAnchor="margin" w:xAlign="right" w:y="1"/>
    </w:pPr>
    <w:r>
      <w:fldChar w:fldCharType="begin"/>
    </w:r>
    <w:r>
      <w:instrText xml:space="preserve">PAGE  </w:instrText>
    </w:r>
    <w:r>
      <w:fldChar w:fldCharType="separate"/>
    </w:r>
    <w:r>
      <w:rPr>
        <w:noProof/>
      </w:rPr>
      <w:t>18</w:t>
    </w:r>
    <w:r>
      <w:fldChar w:fldCharType="end"/>
    </w:r>
  </w:p>
  <w:p w:rsidR="00DA52AF" w:rsidRDefault="00DA52AF" w:rsidP="00897FEE">
    <w:pPr>
      <w:ind w:right="360"/>
    </w:pPr>
  </w:p>
  <w:p w:rsidR="00DA52AF" w:rsidRDefault="00DA52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5E3C8D" w:rsidP="005E3C8D">
    <w:pPr>
      <w:pStyle w:val="PiedePgina"/>
      <w:jc w:val="left"/>
    </w:pPr>
    <w:r>
      <w:rPr>
        <w:noProof/>
        <w:lang w:val="en-US"/>
      </w:rPr>
      <w:drawing>
        <wp:anchor distT="0" distB="0" distL="114300" distR="114300" simplePos="0" relativeHeight="251665920" behindDoc="1" locked="0" layoutInCell="1" allowOverlap="1" wp14:anchorId="4AAA6910" wp14:editId="068D5CA3">
          <wp:simplePos x="0" y="0"/>
          <wp:positionH relativeFrom="column">
            <wp:posOffset>2398395</wp:posOffset>
          </wp:positionH>
          <wp:positionV relativeFrom="paragraph">
            <wp:posOffset>-264795</wp:posOffset>
          </wp:positionV>
          <wp:extent cx="676275" cy="419100"/>
          <wp:effectExtent l="0" t="0" r="9525"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uscoChoz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76275" cy="419100"/>
                  </a:xfrm>
                  <a:prstGeom prst="rect">
                    <a:avLst/>
                  </a:prstGeom>
                </pic:spPr>
              </pic:pic>
            </a:graphicData>
          </a:graphic>
          <wp14:sizeRelH relativeFrom="page">
            <wp14:pctWidth>0</wp14:pctWidth>
          </wp14:sizeRelH>
          <wp14:sizeRelV relativeFrom="page">
            <wp14:pctHeight>0</wp14:pctHeight>
          </wp14:sizeRelV>
        </wp:anchor>
      </w:drawing>
    </w:r>
    <w:r w:rsidR="009A2AA7" w:rsidRPr="00F228CA">
      <w:rPr>
        <w:noProof/>
        <w:lang w:val="en-US"/>
      </w:rPr>
      <mc:AlternateContent>
        <mc:Choice Requires="wps">
          <w:drawing>
            <wp:anchor distT="0" distB="0" distL="114300" distR="114300" simplePos="0" relativeHeight="251663872" behindDoc="0" locked="0" layoutInCell="1" allowOverlap="1" wp14:anchorId="78279A2D" wp14:editId="22529CB2">
              <wp:simplePos x="0" y="0"/>
              <wp:positionH relativeFrom="margin">
                <wp:posOffset>5495800</wp:posOffset>
              </wp:positionH>
              <wp:positionV relativeFrom="paragraph">
                <wp:posOffset>-28499</wp:posOffset>
              </wp:positionV>
              <wp:extent cx="329184" cy="282575"/>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 cy="282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2AA7" w:rsidRPr="008339E1" w:rsidRDefault="009A2AA7" w:rsidP="009A2AA7">
                          <w:pPr>
                            <w:pStyle w:val="NmerodePgina"/>
                          </w:pPr>
                          <w:r>
                            <w:fldChar w:fldCharType="begin"/>
                          </w:r>
                          <w:r>
                            <w:instrText xml:space="preserve"> NUMPAGES  \# "0" \* Arabic  \* MERGEFORMAT </w:instrText>
                          </w:r>
                          <w:r>
                            <w:fldChar w:fldCharType="separate"/>
                          </w:r>
                          <w:r w:rsidR="00533DC9">
                            <w:rPr>
                              <w:noProof/>
                            </w:rP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79A2D" id="_x0000_t202" coordsize="21600,21600" o:spt="202" path="m,l,21600r21600,l21600,xe">
              <v:stroke joinstyle="miter"/>
              <v:path gradientshapeok="t" o:connecttype="rect"/>
            </v:shapetype>
            <v:shape id="Text Box 19" o:spid="_x0000_s1029" type="#_x0000_t202" style="position:absolute;margin-left:432.75pt;margin-top:-2.25pt;width:25.9pt;height:22.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" filled="f" stroked="f">
              <v:textbox>
                <w:txbxContent>
                  <w:p w:rsidR="009A2AA7" w:rsidRPr="008339E1" w:rsidRDefault="009A2AA7" w:rsidP="009A2AA7">
                    <w:pPr>
                      <w:pStyle w:val="NmerodePgina"/>
                    </w:pPr>
                    <w:r>
                      <w:fldChar w:fldCharType="begin"/>
                    </w:r>
                    <w:r>
                      <w:instrText xml:space="preserve"> NUMPAGES  \# "0" \* Arabic  \* MERGEFORMAT </w:instrText>
                    </w:r>
                    <w:r>
                      <w:fldChar w:fldCharType="separate"/>
                    </w:r>
                    <w:r w:rsidR="00533DC9">
                      <w:rPr>
                        <w:noProof/>
                      </w:rPr>
                      <w:t>2</w:t>
                    </w:r>
                    <w:r>
                      <w:fldChar w:fldCharType="end"/>
                    </w:r>
                  </w:p>
                </w:txbxContent>
              </v:textbox>
              <w10:wrap anchorx="margin"/>
            </v:shape>
          </w:pict>
        </mc:Fallback>
      </mc:AlternateContent>
    </w:r>
    <w:r w:rsidR="009A2AA7" w:rsidRPr="00F228CA">
      <w:rPr>
        <w:noProof/>
        <w:lang w:val="en-US"/>
      </w:rPr>
      <mc:AlternateContent>
        <mc:Choice Requires="wps">
          <w:drawing>
            <wp:anchor distT="0" distB="0" distL="114300" distR="114300" simplePos="0" relativeHeight="251655680" behindDoc="0" locked="0" layoutInCell="1" allowOverlap="1" wp14:anchorId="504B6423" wp14:editId="774D7445">
              <wp:simplePos x="0" y="0"/>
              <wp:positionH relativeFrom="margin">
                <wp:align>right</wp:align>
              </wp:positionH>
              <wp:positionV relativeFrom="paragraph">
                <wp:posOffset>-28194</wp:posOffset>
              </wp:positionV>
              <wp:extent cx="297180" cy="282575"/>
              <wp:effectExtent l="0" t="0"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2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A52AF" w:rsidRPr="008339E1" w:rsidRDefault="00DA52AF" w:rsidP="00897FEE">
                          <w:pPr>
                            <w:pStyle w:val="NmerodePgina"/>
                          </w:pPr>
                          <w:r w:rsidRPr="008339E1">
                            <w:fldChar w:fldCharType="begin"/>
                          </w:r>
                          <w:r w:rsidRPr="008339E1">
                            <w:instrText xml:space="preserve"> PAGE </w:instrText>
                          </w:r>
                          <w:r w:rsidRPr="008339E1">
                            <w:fldChar w:fldCharType="separate"/>
                          </w:r>
                          <w:r w:rsidR="00533DC9">
                            <w:rPr>
                              <w:noProof/>
                            </w:rPr>
                            <w:t>1</w:t>
                          </w:r>
                          <w:r w:rsidRPr="008339E1">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B6423" id="Text Box 3" o:spid="_x0000_s1030" type="#_x0000_t202" style="position:absolute;margin-left:-27.8pt;margin-top:-2.2pt;width:23.4pt;height:22.25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" filled="f" stroked="f">
              <v:textbox>
                <w:txbxContent>
                  <w:p w:rsidR="00DA52AF" w:rsidRPr="008339E1" w:rsidRDefault="00DA52AF" w:rsidP="00897FEE">
                    <w:pPr>
                      <w:pStyle w:val="NmerodePgina"/>
                    </w:pPr>
                    <w:r w:rsidRPr="008339E1">
                      <w:fldChar w:fldCharType="begin"/>
                    </w:r>
                    <w:r w:rsidRPr="008339E1">
                      <w:instrText xml:space="preserve"> PAGE </w:instrText>
                    </w:r>
                    <w:r w:rsidRPr="008339E1">
                      <w:fldChar w:fldCharType="separate"/>
                    </w:r>
                    <w:r w:rsidR="00533DC9">
                      <w:rPr>
                        <w:noProof/>
                      </w:rPr>
                      <w:t>1</w:t>
                    </w:r>
                    <w:r w:rsidRPr="008339E1">
                      <w:fldChar w:fldCharType="end"/>
                    </w:r>
                  </w:p>
                </w:txbxContent>
              </v:textbox>
              <w10:wrap anchorx="margin"/>
            </v:shape>
          </w:pict>
        </mc:Fallback>
      </mc:AlternateContent>
    </w:r>
    <w:r w:rsidR="009A2AA7">
      <w:rPr>
        <w:noProof/>
        <w:lang w:val="en-US"/>
      </w:rPr>
      <mc:AlternateContent>
        <mc:Choice Requires="wps">
          <w:drawing>
            <wp:anchor distT="0" distB="0" distL="114300" distR="114300" simplePos="0" relativeHeight="251656704" behindDoc="0" locked="0" layoutInCell="1" allowOverlap="1" wp14:anchorId="0A063EA1" wp14:editId="2C9D4AAE">
              <wp:simplePos x="0" y="0"/>
              <wp:positionH relativeFrom="leftMargin">
                <wp:posOffset>497434</wp:posOffset>
              </wp:positionH>
              <wp:positionV relativeFrom="paragraph">
                <wp:posOffset>-102489</wp:posOffset>
              </wp:positionV>
              <wp:extent cx="1060704" cy="359308"/>
              <wp:effectExtent l="0" t="0" r="0" b="317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704" cy="359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A2AA7" w:rsidRDefault="005E3C8D" w:rsidP="009C09F1">
                          <w:pPr>
                            <w:pStyle w:val="PiedePgina"/>
                          </w:pPr>
                          <w:r>
                            <w:t>BuscoChoza.com</w:t>
                          </w:r>
                        </w:p>
                        <w:p w:rsidR="00DA52AF" w:rsidRPr="0053797D" w:rsidRDefault="00DA52AF" w:rsidP="009C09F1">
                          <w:pPr>
                            <w:pStyle w:val="PiedePgina"/>
                          </w:pPr>
                          <w:r>
                            <w:t>Versión</w:t>
                          </w:r>
                          <w:r w:rsidRPr="0053797D">
                            <w:t xml:space="preserve"> </w:t>
                          </w:r>
                          <w:r w:rsidR="005E3C8D">
                            <w:t xml:space="preserv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63EA1" id="Text Box 9" o:spid="_x0000_s1031" type="#_x0000_t202" style="position:absolute;margin-left:39.15pt;margin-top:-8.05pt;width:83.5pt;height:28.3pt;z-index:251656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" filled="f" stroked="f">
              <v:textbox>
                <w:txbxContent>
                  <w:p w:rsidR="009A2AA7" w:rsidRDefault="005E3C8D" w:rsidP="009C09F1">
                    <w:pPr>
                      <w:pStyle w:val="PiedePgina"/>
                    </w:pPr>
                    <w:r>
                      <w:t>BuscoChoza.com</w:t>
                    </w:r>
                  </w:p>
                  <w:p w:rsidR="00DA52AF" w:rsidRPr="0053797D" w:rsidRDefault="00DA52AF" w:rsidP="009C09F1">
                    <w:pPr>
                      <w:pStyle w:val="PiedePgina"/>
                    </w:pPr>
                    <w:r>
                      <w:t>Versión</w:t>
                    </w:r>
                    <w:r w:rsidRPr="0053797D">
                      <w:t xml:space="preserve"> </w:t>
                    </w:r>
                    <w:r w:rsidR="005E3C8D">
                      <w:t xml:space="preserve"> 1.0</w:t>
                    </w:r>
                  </w:p>
                </w:txbxContent>
              </v:textbox>
              <w10:wrap anchorx="margin"/>
            </v:shape>
          </w:pict>
        </mc:Fallback>
      </mc:AlternateContent>
    </w:r>
    <w:r w:rsidR="009A2AA7">
      <w:rPr>
        <w:noProof/>
        <w:lang w:val="en-US"/>
      </w:rPr>
      <mc:AlternateContent>
        <mc:Choice Requires="wps">
          <w:drawing>
            <wp:anchor distT="0" distB="0" distL="114300" distR="114300" simplePos="0" relativeHeight="251664896" behindDoc="0" locked="0" layoutInCell="1" allowOverlap="1" wp14:anchorId="2946C4C9" wp14:editId="1AF8291D">
              <wp:simplePos x="0" y="0"/>
              <wp:positionH relativeFrom="page">
                <wp:align>left</wp:align>
              </wp:positionH>
              <wp:positionV relativeFrom="paragraph">
                <wp:posOffset>-343891</wp:posOffset>
              </wp:positionV>
              <wp:extent cx="7790688" cy="7316"/>
              <wp:effectExtent l="0" t="0" r="20320" b="31115"/>
              <wp:wrapNone/>
              <wp:docPr id="20" name="Straight Connector 20"/>
              <wp:cNvGraphicFramePr/>
              <a:graphic xmlns:a="http://schemas.openxmlformats.org/drawingml/2006/main">
                <a:graphicData uri="http://schemas.microsoft.com/office/word/2010/wordprocessingShape">
                  <wps:wsp>
                    <wps:cNvCnPr/>
                    <wps:spPr>
                      <a:xfrm flipV="1">
                        <a:off x="0" y="0"/>
                        <a:ext cx="7790688" cy="7316"/>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208AD" id="Straight Connector 20" o:spid="_x0000_s1026" style="position:absolute;flip:y;z-index:2516648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1pt" to="613.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" strokecolor="#002060" strokeweight="1.5pt">
              <v:stroke joinstyle="miter"/>
              <w10:wrap anchorx="page"/>
            </v:line>
          </w:pict>
        </mc:Fallback>
      </mc:AlternateContent>
    </w:r>
    <w:r w:rsidR="009A2AA7">
      <w:rPr>
        <w:noProof/>
        <w:lang w:val="en-US"/>
      </w:rPr>
      <mc:AlternateContent>
        <mc:Choice Requires="wps">
          <w:drawing>
            <wp:anchor distT="0" distB="0" distL="114300" distR="114300" simplePos="0" relativeHeight="251660800" behindDoc="0" locked="0" layoutInCell="1" allowOverlap="1" wp14:anchorId="0C3DF1AF" wp14:editId="3F6D7627">
              <wp:simplePos x="0" y="0"/>
              <wp:positionH relativeFrom="column">
                <wp:posOffset>5408524</wp:posOffset>
              </wp:positionH>
              <wp:positionV relativeFrom="paragraph">
                <wp:posOffset>-336575</wp:posOffset>
              </wp:positionV>
              <wp:extent cx="87249" cy="921715"/>
              <wp:effectExtent l="0" t="0" r="8255" b="0"/>
              <wp:wrapNone/>
              <wp:docPr id="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 cy="921715"/>
                      </a:xfrm>
                      <a:prstGeom prst="rect">
                        <a:avLst/>
                      </a:prstGeom>
                      <a:solidFill>
                        <a:schemeClr val="bg2">
                          <a:lumMod val="25000"/>
                        </a:schemeClr>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B8384" id="Rectangle 25" o:spid="_x0000_s1026" style="position:absolute;margin-left:425.85pt;margin-top:-26.5pt;width:6.85pt;height:72.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" fillcolor="#393737 [814]" stroked="f"/>
          </w:pict>
        </mc:Fallback>
      </mc:AlternateContent>
    </w:r>
    <w:r w:rsidR="009A2AA7">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398" w:rsidRDefault="00A26398">
      <w:r>
        <w:separator/>
      </w:r>
    </w:p>
    <w:p w:rsidR="00A26398" w:rsidRDefault="00A26398"/>
  </w:footnote>
  <w:footnote w:type="continuationSeparator" w:id="0">
    <w:p w:rsidR="00A26398" w:rsidRDefault="00A26398">
      <w:r>
        <w:continuationSeparator/>
      </w:r>
    </w:p>
    <w:p w:rsidR="00A26398" w:rsidRDefault="00A263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rsidP="00897FEE">
    <w:r>
      <w:rPr>
        <w:noProof/>
        <w:lang w:val="en-US"/>
      </w:rPr>
      <mc:AlternateContent>
        <mc:Choice Requires="wps">
          <w:drawing>
            <wp:anchor distT="0" distB="0" distL="114300" distR="114300" simplePos="0" relativeHeight="251654656" behindDoc="0" locked="0" layoutInCell="1" allowOverlap="1" wp14:anchorId="33BA81BF" wp14:editId="15104FDC">
              <wp:simplePos x="0" y="0"/>
              <wp:positionH relativeFrom="column">
                <wp:posOffset>960120</wp:posOffset>
              </wp:positionH>
              <wp:positionV relativeFrom="paragraph">
                <wp:posOffset>-407035</wp:posOffset>
              </wp:positionV>
              <wp:extent cx="119380" cy="457200"/>
              <wp:effectExtent l="0" t="2540" r="4445"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FB76E1" id="Rectangle 1" o:spid="_x0000_s1026" style="position:absolute;margin-left:75.6pt;margin-top:-32.05pt;width:9.4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"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2AF" w:rsidRDefault="00DA52A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0B32"/>
    <w:multiLevelType w:val="hybridMultilevel"/>
    <w:tmpl w:val="8CFC2660"/>
    <w:lvl w:ilvl="0" w:tplc="99D6509C">
      <w:start w:val="1"/>
      <w:numFmt w:val="bullet"/>
      <w:pStyle w:val="ListaTabla"/>
      <w:lvlText w:val=""/>
      <w:lvlJc w:val="left"/>
      <w:pPr>
        <w:tabs>
          <w:tab w:val="num" w:pos="423"/>
        </w:tabs>
        <w:ind w:left="423" w:hanging="360"/>
      </w:pPr>
      <w:rPr>
        <w:rFonts w:ascii="Wingdings" w:hAnsi="Wingdings" w:hint="default"/>
      </w:rPr>
    </w:lvl>
    <w:lvl w:ilvl="1" w:tplc="04090003" w:tentative="1">
      <w:start w:val="1"/>
      <w:numFmt w:val="bullet"/>
      <w:lvlText w:val="o"/>
      <w:lvlJc w:val="left"/>
      <w:pPr>
        <w:tabs>
          <w:tab w:val="num" w:pos="1143"/>
        </w:tabs>
        <w:ind w:left="1143" w:hanging="360"/>
      </w:pPr>
      <w:rPr>
        <w:rFonts w:ascii="Courier New" w:hAnsi="Courier New" w:cs="Courier New" w:hint="default"/>
      </w:rPr>
    </w:lvl>
    <w:lvl w:ilvl="2" w:tplc="04090005" w:tentative="1">
      <w:start w:val="1"/>
      <w:numFmt w:val="bullet"/>
      <w:lvlText w:val=""/>
      <w:lvlJc w:val="left"/>
      <w:pPr>
        <w:tabs>
          <w:tab w:val="num" w:pos="1863"/>
        </w:tabs>
        <w:ind w:left="1863" w:hanging="360"/>
      </w:pPr>
      <w:rPr>
        <w:rFonts w:ascii="Wingdings" w:hAnsi="Wingdings" w:hint="default"/>
      </w:rPr>
    </w:lvl>
    <w:lvl w:ilvl="3" w:tplc="04090001" w:tentative="1">
      <w:start w:val="1"/>
      <w:numFmt w:val="bullet"/>
      <w:lvlText w:val=""/>
      <w:lvlJc w:val="left"/>
      <w:pPr>
        <w:tabs>
          <w:tab w:val="num" w:pos="2583"/>
        </w:tabs>
        <w:ind w:left="2583" w:hanging="360"/>
      </w:pPr>
      <w:rPr>
        <w:rFonts w:ascii="Symbol" w:hAnsi="Symbol" w:hint="default"/>
      </w:rPr>
    </w:lvl>
    <w:lvl w:ilvl="4" w:tplc="04090003" w:tentative="1">
      <w:start w:val="1"/>
      <w:numFmt w:val="bullet"/>
      <w:lvlText w:val="o"/>
      <w:lvlJc w:val="left"/>
      <w:pPr>
        <w:tabs>
          <w:tab w:val="num" w:pos="3303"/>
        </w:tabs>
        <w:ind w:left="3303" w:hanging="360"/>
      </w:pPr>
      <w:rPr>
        <w:rFonts w:ascii="Courier New" w:hAnsi="Courier New" w:cs="Courier New" w:hint="default"/>
      </w:rPr>
    </w:lvl>
    <w:lvl w:ilvl="5" w:tplc="04090005" w:tentative="1">
      <w:start w:val="1"/>
      <w:numFmt w:val="bullet"/>
      <w:lvlText w:val=""/>
      <w:lvlJc w:val="left"/>
      <w:pPr>
        <w:tabs>
          <w:tab w:val="num" w:pos="4023"/>
        </w:tabs>
        <w:ind w:left="4023" w:hanging="360"/>
      </w:pPr>
      <w:rPr>
        <w:rFonts w:ascii="Wingdings" w:hAnsi="Wingdings" w:hint="default"/>
      </w:rPr>
    </w:lvl>
    <w:lvl w:ilvl="6" w:tplc="04090001" w:tentative="1">
      <w:start w:val="1"/>
      <w:numFmt w:val="bullet"/>
      <w:lvlText w:val=""/>
      <w:lvlJc w:val="left"/>
      <w:pPr>
        <w:tabs>
          <w:tab w:val="num" w:pos="4743"/>
        </w:tabs>
        <w:ind w:left="4743" w:hanging="360"/>
      </w:pPr>
      <w:rPr>
        <w:rFonts w:ascii="Symbol" w:hAnsi="Symbol" w:hint="default"/>
      </w:rPr>
    </w:lvl>
    <w:lvl w:ilvl="7" w:tplc="04090003" w:tentative="1">
      <w:start w:val="1"/>
      <w:numFmt w:val="bullet"/>
      <w:lvlText w:val="o"/>
      <w:lvlJc w:val="left"/>
      <w:pPr>
        <w:tabs>
          <w:tab w:val="num" w:pos="5463"/>
        </w:tabs>
        <w:ind w:left="5463" w:hanging="360"/>
      </w:pPr>
      <w:rPr>
        <w:rFonts w:ascii="Courier New" w:hAnsi="Courier New" w:cs="Courier New" w:hint="default"/>
      </w:rPr>
    </w:lvl>
    <w:lvl w:ilvl="8" w:tplc="04090005" w:tentative="1">
      <w:start w:val="1"/>
      <w:numFmt w:val="bullet"/>
      <w:lvlText w:val=""/>
      <w:lvlJc w:val="left"/>
      <w:pPr>
        <w:tabs>
          <w:tab w:val="num" w:pos="6183"/>
        </w:tabs>
        <w:ind w:left="6183" w:hanging="360"/>
      </w:pPr>
      <w:rPr>
        <w:rFonts w:ascii="Wingdings" w:hAnsi="Wingdings" w:hint="default"/>
      </w:rPr>
    </w:lvl>
  </w:abstractNum>
  <w:abstractNum w:abstractNumId="1">
    <w:nsid w:val="0ABC03ED"/>
    <w:multiLevelType w:val="hybridMultilevel"/>
    <w:tmpl w:val="A314DC3C"/>
    <w:lvl w:ilvl="0" w:tplc="140A0001">
      <w:start w:val="1"/>
      <w:numFmt w:val="bullet"/>
      <w:lvlText w:val=""/>
      <w:lvlJc w:val="left"/>
      <w:pPr>
        <w:ind w:left="2430" w:hanging="360"/>
      </w:pPr>
      <w:rPr>
        <w:rFonts w:ascii="Symbol" w:hAnsi="Symbol" w:hint="default"/>
      </w:rPr>
    </w:lvl>
    <w:lvl w:ilvl="1" w:tplc="140A0003" w:tentative="1">
      <w:start w:val="1"/>
      <w:numFmt w:val="bullet"/>
      <w:lvlText w:val="o"/>
      <w:lvlJc w:val="left"/>
      <w:pPr>
        <w:ind w:left="3150" w:hanging="360"/>
      </w:pPr>
      <w:rPr>
        <w:rFonts w:ascii="Courier New" w:hAnsi="Courier New" w:cs="Courier New" w:hint="default"/>
      </w:rPr>
    </w:lvl>
    <w:lvl w:ilvl="2" w:tplc="140A0005" w:tentative="1">
      <w:start w:val="1"/>
      <w:numFmt w:val="bullet"/>
      <w:lvlText w:val=""/>
      <w:lvlJc w:val="left"/>
      <w:pPr>
        <w:ind w:left="3870" w:hanging="360"/>
      </w:pPr>
      <w:rPr>
        <w:rFonts w:ascii="Wingdings" w:hAnsi="Wingdings" w:hint="default"/>
      </w:rPr>
    </w:lvl>
    <w:lvl w:ilvl="3" w:tplc="140A0001" w:tentative="1">
      <w:start w:val="1"/>
      <w:numFmt w:val="bullet"/>
      <w:lvlText w:val=""/>
      <w:lvlJc w:val="left"/>
      <w:pPr>
        <w:ind w:left="4590" w:hanging="360"/>
      </w:pPr>
      <w:rPr>
        <w:rFonts w:ascii="Symbol" w:hAnsi="Symbol" w:hint="default"/>
      </w:rPr>
    </w:lvl>
    <w:lvl w:ilvl="4" w:tplc="140A0003" w:tentative="1">
      <w:start w:val="1"/>
      <w:numFmt w:val="bullet"/>
      <w:lvlText w:val="o"/>
      <w:lvlJc w:val="left"/>
      <w:pPr>
        <w:ind w:left="5310" w:hanging="360"/>
      </w:pPr>
      <w:rPr>
        <w:rFonts w:ascii="Courier New" w:hAnsi="Courier New" w:cs="Courier New" w:hint="default"/>
      </w:rPr>
    </w:lvl>
    <w:lvl w:ilvl="5" w:tplc="140A0005" w:tentative="1">
      <w:start w:val="1"/>
      <w:numFmt w:val="bullet"/>
      <w:lvlText w:val=""/>
      <w:lvlJc w:val="left"/>
      <w:pPr>
        <w:ind w:left="6030" w:hanging="360"/>
      </w:pPr>
      <w:rPr>
        <w:rFonts w:ascii="Wingdings" w:hAnsi="Wingdings" w:hint="default"/>
      </w:rPr>
    </w:lvl>
    <w:lvl w:ilvl="6" w:tplc="140A0001" w:tentative="1">
      <w:start w:val="1"/>
      <w:numFmt w:val="bullet"/>
      <w:lvlText w:val=""/>
      <w:lvlJc w:val="left"/>
      <w:pPr>
        <w:ind w:left="6750" w:hanging="360"/>
      </w:pPr>
      <w:rPr>
        <w:rFonts w:ascii="Symbol" w:hAnsi="Symbol" w:hint="default"/>
      </w:rPr>
    </w:lvl>
    <w:lvl w:ilvl="7" w:tplc="140A0003" w:tentative="1">
      <w:start w:val="1"/>
      <w:numFmt w:val="bullet"/>
      <w:lvlText w:val="o"/>
      <w:lvlJc w:val="left"/>
      <w:pPr>
        <w:ind w:left="7470" w:hanging="360"/>
      </w:pPr>
      <w:rPr>
        <w:rFonts w:ascii="Courier New" w:hAnsi="Courier New" w:cs="Courier New" w:hint="default"/>
      </w:rPr>
    </w:lvl>
    <w:lvl w:ilvl="8" w:tplc="140A0005" w:tentative="1">
      <w:start w:val="1"/>
      <w:numFmt w:val="bullet"/>
      <w:lvlText w:val=""/>
      <w:lvlJc w:val="left"/>
      <w:pPr>
        <w:ind w:left="8190" w:hanging="360"/>
      </w:pPr>
      <w:rPr>
        <w:rFonts w:ascii="Wingdings" w:hAnsi="Wingdings" w:hint="default"/>
      </w:rPr>
    </w:lvl>
  </w:abstractNum>
  <w:abstractNum w:abstractNumId="2">
    <w:nsid w:val="0B881DF2"/>
    <w:multiLevelType w:val="hybridMultilevel"/>
    <w:tmpl w:val="20084C00"/>
    <w:lvl w:ilvl="0" w:tplc="FDC63FFC">
      <w:start w:val="1"/>
      <w:numFmt w:val="decimal"/>
      <w:pStyle w:val="Heading4"/>
      <w:lvlText w:val="%1."/>
      <w:lvlJc w:val="left"/>
      <w:pPr>
        <w:ind w:left="2880" w:hanging="360"/>
      </w:pPr>
      <w:rPr>
        <w:rFonts w:ascii="Segoe UI Light" w:hAnsi="Segoe UI Light" w:hint="default"/>
        <w:b w:val="0"/>
        <w:i w:val="0"/>
        <w:color w:val="auto"/>
      </w:rPr>
    </w:lvl>
    <w:lvl w:ilvl="1" w:tplc="140A0019" w:tentative="1">
      <w:start w:val="1"/>
      <w:numFmt w:val="lowerLetter"/>
      <w:lvlText w:val="%2."/>
      <w:lvlJc w:val="left"/>
      <w:pPr>
        <w:ind w:left="3600" w:hanging="360"/>
      </w:pPr>
    </w:lvl>
    <w:lvl w:ilvl="2" w:tplc="140A001B" w:tentative="1">
      <w:start w:val="1"/>
      <w:numFmt w:val="lowerRoman"/>
      <w:lvlText w:val="%3."/>
      <w:lvlJc w:val="right"/>
      <w:pPr>
        <w:ind w:left="4320" w:hanging="180"/>
      </w:pPr>
    </w:lvl>
    <w:lvl w:ilvl="3" w:tplc="140A000F" w:tentative="1">
      <w:start w:val="1"/>
      <w:numFmt w:val="decimal"/>
      <w:lvlText w:val="%4."/>
      <w:lvlJc w:val="left"/>
      <w:pPr>
        <w:ind w:left="5040" w:hanging="360"/>
      </w:pPr>
    </w:lvl>
    <w:lvl w:ilvl="4" w:tplc="140A0019" w:tentative="1">
      <w:start w:val="1"/>
      <w:numFmt w:val="lowerLetter"/>
      <w:lvlText w:val="%5."/>
      <w:lvlJc w:val="left"/>
      <w:pPr>
        <w:ind w:left="5760" w:hanging="360"/>
      </w:pPr>
    </w:lvl>
    <w:lvl w:ilvl="5" w:tplc="140A001B" w:tentative="1">
      <w:start w:val="1"/>
      <w:numFmt w:val="lowerRoman"/>
      <w:lvlText w:val="%6."/>
      <w:lvlJc w:val="right"/>
      <w:pPr>
        <w:ind w:left="6480" w:hanging="180"/>
      </w:pPr>
    </w:lvl>
    <w:lvl w:ilvl="6" w:tplc="140A000F" w:tentative="1">
      <w:start w:val="1"/>
      <w:numFmt w:val="decimal"/>
      <w:lvlText w:val="%7."/>
      <w:lvlJc w:val="left"/>
      <w:pPr>
        <w:ind w:left="7200" w:hanging="360"/>
      </w:pPr>
    </w:lvl>
    <w:lvl w:ilvl="7" w:tplc="140A0019" w:tentative="1">
      <w:start w:val="1"/>
      <w:numFmt w:val="lowerLetter"/>
      <w:lvlText w:val="%8."/>
      <w:lvlJc w:val="left"/>
      <w:pPr>
        <w:ind w:left="7920" w:hanging="360"/>
      </w:pPr>
    </w:lvl>
    <w:lvl w:ilvl="8" w:tplc="140A001B" w:tentative="1">
      <w:start w:val="1"/>
      <w:numFmt w:val="lowerRoman"/>
      <w:lvlText w:val="%9."/>
      <w:lvlJc w:val="right"/>
      <w:pPr>
        <w:ind w:left="8640" w:hanging="180"/>
      </w:pPr>
    </w:lvl>
  </w:abstractNum>
  <w:abstractNum w:abstractNumId="3">
    <w:nsid w:val="0DF227AB"/>
    <w:multiLevelType w:val="multilevel"/>
    <w:tmpl w:val="FE92F52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51568F0"/>
    <w:multiLevelType w:val="hybridMultilevel"/>
    <w:tmpl w:val="1DF0C6D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53D0BE6"/>
    <w:multiLevelType w:val="multilevel"/>
    <w:tmpl w:val="40020F82"/>
    <w:lvl w:ilvl="0">
      <w:start w:val="1"/>
      <w:numFmt w:val="bullet"/>
      <w:lvlText w:val="-"/>
      <w:lvlJc w:val="left"/>
      <w:pPr>
        <w:ind w:left="720" w:hanging="360"/>
      </w:pPr>
      <w:rPr>
        <w:rFonts w:ascii="Segoe UI" w:hAnsi="Segoe UI" w:hint="default"/>
      </w:rPr>
    </w:lvl>
    <w:lvl w:ilvl="1">
      <w:start w:val="1"/>
      <w:numFmt w:val="bullet"/>
      <w:lvlText w:val=""/>
      <w:lvlJc w:val="left"/>
      <w:pPr>
        <w:ind w:left="1440" w:hanging="360"/>
      </w:pPr>
      <w:rPr>
        <w:rFonts w:ascii="Wingdings 2" w:hAnsi="Wingdings 2"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8010721"/>
    <w:multiLevelType w:val="hybridMultilevel"/>
    <w:tmpl w:val="51CC82AC"/>
    <w:lvl w:ilvl="0" w:tplc="140A0001">
      <w:start w:val="1"/>
      <w:numFmt w:val="bullet"/>
      <w:lvlText w:val=""/>
      <w:lvlJc w:val="left"/>
      <w:pPr>
        <w:ind w:left="2138" w:hanging="360"/>
      </w:pPr>
      <w:rPr>
        <w:rFonts w:ascii="Symbol" w:hAnsi="Symbol" w:hint="default"/>
      </w:rPr>
    </w:lvl>
    <w:lvl w:ilvl="1" w:tplc="140A0003" w:tentative="1">
      <w:start w:val="1"/>
      <w:numFmt w:val="bullet"/>
      <w:lvlText w:val="o"/>
      <w:lvlJc w:val="left"/>
      <w:pPr>
        <w:ind w:left="2858" w:hanging="360"/>
      </w:pPr>
      <w:rPr>
        <w:rFonts w:ascii="Courier New" w:hAnsi="Courier New" w:cs="Courier New" w:hint="default"/>
      </w:rPr>
    </w:lvl>
    <w:lvl w:ilvl="2" w:tplc="140A0005" w:tentative="1">
      <w:start w:val="1"/>
      <w:numFmt w:val="bullet"/>
      <w:lvlText w:val=""/>
      <w:lvlJc w:val="left"/>
      <w:pPr>
        <w:ind w:left="3578" w:hanging="360"/>
      </w:pPr>
      <w:rPr>
        <w:rFonts w:ascii="Wingdings" w:hAnsi="Wingdings" w:hint="default"/>
      </w:rPr>
    </w:lvl>
    <w:lvl w:ilvl="3" w:tplc="140A0001" w:tentative="1">
      <w:start w:val="1"/>
      <w:numFmt w:val="bullet"/>
      <w:lvlText w:val=""/>
      <w:lvlJc w:val="left"/>
      <w:pPr>
        <w:ind w:left="4298" w:hanging="360"/>
      </w:pPr>
      <w:rPr>
        <w:rFonts w:ascii="Symbol" w:hAnsi="Symbol" w:hint="default"/>
      </w:rPr>
    </w:lvl>
    <w:lvl w:ilvl="4" w:tplc="140A0003" w:tentative="1">
      <w:start w:val="1"/>
      <w:numFmt w:val="bullet"/>
      <w:lvlText w:val="o"/>
      <w:lvlJc w:val="left"/>
      <w:pPr>
        <w:ind w:left="5018" w:hanging="360"/>
      </w:pPr>
      <w:rPr>
        <w:rFonts w:ascii="Courier New" w:hAnsi="Courier New" w:cs="Courier New" w:hint="default"/>
      </w:rPr>
    </w:lvl>
    <w:lvl w:ilvl="5" w:tplc="140A0005" w:tentative="1">
      <w:start w:val="1"/>
      <w:numFmt w:val="bullet"/>
      <w:lvlText w:val=""/>
      <w:lvlJc w:val="left"/>
      <w:pPr>
        <w:ind w:left="5738" w:hanging="360"/>
      </w:pPr>
      <w:rPr>
        <w:rFonts w:ascii="Wingdings" w:hAnsi="Wingdings" w:hint="default"/>
      </w:rPr>
    </w:lvl>
    <w:lvl w:ilvl="6" w:tplc="140A0001" w:tentative="1">
      <w:start w:val="1"/>
      <w:numFmt w:val="bullet"/>
      <w:lvlText w:val=""/>
      <w:lvlJc w:val="left"/>
      <w:pPr>
        <w:ind w:left="6458" w:hanging="360"/>
      </w:pPr>
      <w:rPr>
        <w:rFonts w:ascii="Symbol" w:hAnsi="Symbol" w:hint="default"/>
      </w:rPr>
    </w:lvl>
    <w:lvl w:ilvl="7" w:tplc="140A0003" w:tentative="1">
      <w:start w:val="1"/>
      <w:numFmt w:val="bullet"/>
      <w:lvlText w:val="o"/>
      <w:lvlJc w:val="left"/>
      <w:pPr>
        <w:ind w:left="7178" w:hanging="360"/>
      </w:pPr>
      <w:rPr>
        <w:rFonts w:ascii="Courier New" w:hAnsi="Courier New" w:cs="Courier New" w:hint="default"/>
      </w:rPr>
    </w:lvl>
    <w:lvl w:ilvl="8" w:tplc="140A0005" w:tentative="1">
      <w:start w:val="1"/>
      <w:numFmt w:val="bullet"/>
      <w:lvlText w:val=""/>
      <w:lvlJc w:val="left"/>
      <w:pPr>
        <w:ind w:left="7898" w:hanging="360"/>
      </w:pPr>
      <w:rPr>
        <w:rFonts w:ascii="Wingdings" w:hAnsi="Wingdings" w:hint="default"/>
      </w:rPr>
    </w:lvl>
  </w:abstractNum>
  <w:abstractNum w:abstractNumId="7">
    <w:nsid w:val="1A1122A6"/>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ACB0FE2"/>
    <w:multiLevelType w:val="hybridMultilevel"/>
    <w:tmpl w:val="242064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1E4F015A"/>
    <w:multiLevelType w:val="multilevel"/>
    <w:tmpl w:val="D59668BA"/>
    <w:lvl w:ilvl="0">
      <w:start w:val="1"/>
      <w:numFmt w:val="decimal"/>
      <w:lvlText w:val="%1."/>
      <w:lvlJc w:val="left"/>
      <w:pPr>
        <w:ind w:left="360" w:hanging="360"/>
      </w:pPr>
      <w:rPr>
        <w:rFonts w:hint="default"/>
        <w:b/>
        <w:bCs w:val="0"/>
        <w:i w:val="0"/>
        <w:iCs w:val="0"/>
        <w:caps w:val="0"/>
        <w:strike w:val="0"/>
        <w:dstrike w:val="0"/>
        <w:vanish w:val="0"/>
        <w:color w:val="FFFFFF" w:themeColor="background1"/>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3193" w:hanging="1134"/>
      </w:pPr>
      <w:rPr>
        <w:rFonts w:ascii="Arial" w:hAnsi="Arial" w:cs="Times New Roman" w:hint="default"/>
        <w:b/>
        <w:bCs w:val="0"/>
        <w:i w:val="0"/>
        <w:iCs w:val="0"/>
        <w:caps w:val="0"/>
        <w:strike w:val="0"/>
        <w:dstrike w:val="0"/>
        <w:snapToGrid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2806" w:hanging="567"/>
      </w:pPr>
      <w:rPr>
        <w:rFonts w:ascii="Arial" w:hAnsi="Arial" w:cs="Times New Roman" w:hint="default"/>
        <w:b/>
        <w:bCs w:val="0"/>
        <w:i w:val="0"/>
        <w:iCs w:val="0"/>
        <w:caps w:val="0"/>
        <w:strike w:val="0"/>
        <w:dstrike w:val="0"/>
        <w:snapToGrid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346" w:hanging="567"/>
      </w:pPr>
      <w:rPr>
        <w:rFonts w:ascii="Arial" w:hAnsi="Arial" w:hint="default"/>
        <w:b/>
        <w:i w:val="0"/>
        <w:sz w:val="20"/>
        <w:szCs w:val="20"/>
      </w:rPr>
    </w:lvl>
    <w:lvl w:ilvl="4">
      <w:start w:val="1"/>
      <w:numFmt w:val="decimal"/>
      <w:pStyle w:val="Heading5"/>
      <w:lvlText w:val="%1.%2.%3.%4.%5"/>
      <w:lvlJc w:val="left"/>
      <w:pPr>
        <w:tabs>
          <w:tab w:val="num" w:pos="3139"/>
        </w:tabs>
        <w:ind w:left="2707" w:hanging="1008"/>
      </w:pPr>
      <w:rPr>
        <w:rFonts w:ascii="Arial" w:hAnsi="Arial" w:hint="default"/>
        <w:b/>
        <w:i w:val="0"/>
        <w:sz w:val="18"/>
        <w:szCs w:val="18"/>
      </w:rPr>
    </w:lvl>
    <w:lvl w:ilvl="5">
      <w:start w:val="1"/>
      <w:numFmt w:val="decimal"/>
      <w:pStyle w:val="Heading6"/>
      <w:lvlText w:val="%1.%2.%3.%4.%5.%6."/>
      <w:lvlJc w:val="left"/>
      <w:pPr>
        <w:tabs>
          <w:tab w:val="num" w:pos="2851"/>
        </w:tabs>
        <w:ind w:left="2851" w:hanging="1152"/>
      </w:pPr>
      <w:rPr>
        <w:rFonts w:ascii="Arial" w:hAnsi="Arial" w:hint="default"/>
        <w:b/>
        <w:i w:val="0"/>
        <w:sz w:val="18"/>
        <w:szCs w:val="18"/>
      </w:rPr>
    </w:lvl>
    <w:lvl w:ilvl="6">
      <w:start w:val="1"/>
      <w:numFmt w:val="decimal"/>
      <w:pStyle w:val="Heading7"/>
      <w:lvlText w:val="%1.%2.%3.%4.%5.%6.%7"/>
      <w:lvlJc w:val="left"/>
      <w:pPr>
        <w:tabs>
          <w:tab w:val="num" w:pos="2995"/>
        </w:tabs>
        <w:ind w:left="2995" w:hanging="1296"/>
      </w:pPr>
      <w:rPr>
        <w:rFonts w:hint="default"/>
      </w:rPr>
    </w:lvl>
    <w:lvl w:ilvl="7">
      <w:start w:val="1"/>
      <w:numFmt w:val="decimal"/>
      <w:pStyle w:val="Heading8"/>
      <w:lvlText w:val="%1.%2.%3.%4.%5.%6.%7.%8"/>
      <w:lvlJc w:val="left"/>
      <w:pPr>
        <w:tabs>
          <w:tab w:val="num" w:pos="3139"/>
        </w:tabs>
        <w:ind w:left="3139" w:hanging="1440"/>
      </w:pPr>
      <w:rPr>
        <w:rFonts w:hint="default"/>
      </w:rPr>
    </w:lvl>
    <w:lvl w:ilvl="8">
      <w:start w:val="1"/>
      <w:numFmt w:val="decimal"/>
      <w:lvlText w:val="%1.%2.%3.%4.%5.%6.%7.%8.%9"/>
      <w:lvlJc w:val="left"/>
      <w:pPr>
        <w:tabs>
          <w:tab w:val="num" w:pos="3283"/>
        </w:tabs>
        <w:ind w:left="3283" w:hanging="1584"/>
      </w:pPr>
      <w:rPr>
        <w:rFonts w:hint="default"/>
      </w:rPr>
    </w:lvl>
  </w:abstractNum>
  <w:abstractNum w:abstractNumId="10">
    <w:nsid w:val="1EF83B35"/>
    <w:multiLevelType w:val="hybridMultilevel"/>
    <w:tmpl w:val="52DC1DFC"/>
    <w:lvl w:ilvl="0" w:tplc="53289512">
      <w:start w:val="1"/>
      <w:numFmt w:val="decimal"/>
      <w:lvlText w:val="%1."/>
      <w:lvlJc w:val="left"/>
      <w:pPr>
        <w:ind w:left="2419" w:hanging="360"/>
      </w:pPr>
      <w:rPr>
        <w:rFonts w:ascii="Segoe UI" w:hAnsi="Segoe UI" w:hint="default"/>
        <w:b w:val="0"/>
        <w:i w:val="0"/>
        <w:color w:val="002060"/>
      </w:rPr>
    </w:lvl>
    <w:lvl w:ilvl="1" w:tplc="140A0019" w:tentative="1">
      <w:start w:val="1"/>
      <w:numFmt w:val="lowerLetter"/>
      <w:lvlText w:val="%2."/>
      <w:lvlJc w:val="left"/>
      <w:pPr>
        <w:ind w:left="3139" w:hanging="360"/>
      </w:pPr>
    </w:lvl>
    <w:lvl w:ilvl="2" w:tplc="140A001B" w:tentative="1">
      <w:start w:val="1"/>
      <w:numFmt w:val="lowerRoman"/>
      <w:lvlText w:val="%3."/>
      <w:lvlJc w:val="right"/>
      <w:pPr>
        <w:ind w:left="3859" w:hanging="180"/>
      </w:pPr>
    </w:lvl>
    <w:lvl w:ilvl="3" w:tplc="140A000F" w:tentative="1">
      <w:start w:val="1"/>
      <w:numFmt w:val="decimal"/>
      <w:lvlText w:val="%4."/>
      <w:lvlJc w:val="left"/>
      <w:pPr>
        <w:ind w:left="4579" w:hanging="360"/>
      </w:pPr>
    </w:lvl>
    <w:lvl w:ilvl="4" w:tplc="140A0019" w:tentative="1">
      <w:start w:val="1"/>
      <w:numFmt w:val="lowerLetter"/>
      <w:lvlText w:val="%5."/>
      <w:lvlJc w:val="left"/>
      <w:pPr>
        <w:ind w:left="5299" w:hanging="360"/>
      </w:pPr>
    </w:lvl>
    <w:lvl w:ilvl="5" w:tplc="140A001B" w:tentative="1">
      <w:start w:val="1"/>
      <w:numFmt w:val="lowerRoman"/>
      <w:lvlText w:val="%6."/>
      <w:lvlJc w:val="right"/>
      <w:pPr>
        <w:ind w:left="6019" w:hanging="180"/>
      </w:pPr>
    </w:lvl>
    <w:lvl w:ilvl="6" w:tplc="140A000F" w:tentative="1">
      <w:start w:val="1"/>
      <w:numFmt w:val="decimal"/>
      <w:lvlText w:val="%7."/>
      <w:lvlJc w:val="left"/>
      <w:pPr>
        <w:ind w:left="6739" w:hanging="360"/>
      </w:pPr>
    </w:lvl>
    <w:lvl w:ilvl="7" w:tplc="140A0019" w:tentative="1">
      <w:start w:val="1"/>
      <w:numFmt w:val="lowerLetter"/>
      <w:lvlText w:val="%8."/>
      <w:lvlJc w:val="left"/>
      <w:pPr>
        <w:ind w:left="7459" w:hanging="360"/>
      </w:pPr>
    </w:lvl>
    <w:lvl w:ilvl="8" w:tplc="140A001B" w:tentative="1">
      <w:start w:val="1"/>
      <w:numFmt w:val="lowerRoman"/>
      <w:lvlText w:val="%9."/>
      <w:lvlJc w:val="right"/>
      <w:pPr>
        <w:ind w:left="8179" w:hanging="180"/>
      </w:pPr>
    </w:lvl>
  </w:abstractNum>
  <w:abstractNum w:abstractNumId="11">
    <w:nsid w:val="25555701"/>
    <w:multiLevelType w:val="hybridMultilevel"/>
    <w:tmpl w:val="149E63D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nsid w:val="2DDF7D99"/>
    <w:multiLevelType w:val="hybridMultilevel"/>
    <w:tmpl w:val="8AF2F4C4"/>
    <w:lvl w:ilvl="0" w:tplc="E96A4236">
      <w:start w:val="1"/>
      <w:numFmt w:val="bullet"/>
      <w:lvlText w:val=""/>
      <w:lvlJc w:val="left"/>
      <w:pPr>
        <w:ind w:left="1800" w:hanging="360"/>
      </w:pPr>
      <w:rPr>
        <w:rFonts w:ascii="Webdings" w:hAnsi="Webdings" w:hint="default"/>
      </w:rPr>
    </w:lvl>
    <w:lvl w:ilvl="1" w:tplc="140A0003">
      <w:start w:val="1"/>
      <w:numFmt w:val="bullet"/>
      <w:lvlText w:val="o"/>
      <w:lvlJc w:val="left"/>
      <w:pPr>
        <w:ind w:left="2148" w:hanging="360"/>
      </w:pPr>
      <w:rPr>
        <w:rFonts w:ascii="Courier New" w:hAnsi="Courier New" w:cs="Courier New" w:hint="default"/>
      </w:rPr>
    </w:lvl>
    <w:lvl w:ilvl="2" w:tplc="140A0005">
      <w:start w:val="1"/>
      <w:numFmt w:val="bullet"/>
      <w:lvlText w:val=""/>
      <w:lvlJc w:val="left"/>
      <w:pPr>
        <w:ind w:left="2868" w:hanging="360"/>
      </w:pPr>
      <w:rPr>
        <w:rFonts w:ascii="Wingdings" w:hAnsi="Wingdings" w:hint="default"/>
      </w:rPr>
    </w:lvl>
    <w:lvl w:ilvl="3" w:tplc="140A000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3">
    <w:nsid w:val="310C6196"/>
    <w:multiLevelType w:val="multilevel"/>
    <w:tmpl w:val="CDD05786"/>
    <w:lvl w:ilvl="0">
      <w:start w:val="1"/>
      <w:numFmt w:val="lowerLetter"/>
      <w:pStyle w:val="ListaconLetras"/>
      <w:lvlText w:val="%1."/>
      <w:lvlJc w:val="left"/>
      <w:pPr>
        <w:tabs>
          <w:tab w:val="num" w:pos="0"/>
        </w:tabs>
        <w:ind w:left="1944" w:hanging="245"/>
      </w:pPr>
      <w:rPr>
        <w:rFonts w:ascii="Arial" w:hAnsi="Arial" w:hint="default"/>
        <w:b/>
        <w:i w:val="0"/>
        <w:caps w:val="0"/>
        <w:strike w:val="0"/>
        <w:dstrike w:val="0"/>
        <w:vanish w:val="0"/>
        <w:color w:val="auto"/>
        <w:sz w:val="20"/>
        <w:szCs w:val="20"/>
        <w:u w:val="none"/>
        <w:vertAlign w:val="baseline"/>
        <w:lang w:val="es-ES"/>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Restart w:val="0"/>
      <w:suff w:val="space"/>
      <w:lvlText w:val="%2"/>
      <w:lvlJc w:val="left"/>
      <w:pPr>
        <w:ind w:left="0" w:firstLine="0"/>
      </w:pPr>
      <w:rPr>
        <w:rFonts w:ascii="Arial" w:hAnsi="Arial" w:hint="default"/>
        <w:b w:val="0"/>
        <w:i w:val="0"/>
        <w:color w:val="auto"/>
        <w:sz w:val="20"/>
        <w:szCs w:val="20"/>
        <w:u w:val="none"/>
      </w:rPr>
    </w:lvl>
    <w:lvl w:ilvl="2">
      <w:start w:val="1"/>
      <w:numFmt w:val="none"/>
      <w:lvlText w:val="%3"/>
      <w:lvlJc w:val="left"/>
      <w:pPr>
        <w:tabs>
          <w:tab w:val="num" w:pos="1397"/>
        </w:tabs>
        <w:ind w:left="1397" w:hanging="360"/>
      </w:pPr>
      <w:rPr>
        <w:rFonts w:hint="default"/>
      </w:rPr>
    </w:lvl>
    <w:lvl w:ilvl="3">
      <w:start w:val="1"/>
      <w:numFmt w:val="none"/>
      <w:lvlText w:val=""/>
      <w:lvlJc w:val="left"/>
      <w:pPr>
        <w:tabs>
          <w:tab w:val="num" w:pos="1757"/>
        </w:tabs>
        <w:ind w:left="1757" w:hanging="360"/>
      </w:pPr>
      <w:rPr>
        <w:rFonts w:hint="default"/>
      </w:rPr>
    </w:lvl>
    <w:lvl w:ilvl="4">
      <w:start w:val="1"/>
      <w:numFmt w:val="none"/>
      <w:lvlText w:val=""/>
      <w:lvlJc w:val="left"/>
      <w:pPr>
        <w:tabs>
          <w:tab w:val="num" w:pos="2117"/>
        </w:tabs>
        <w:ind w:left="2117" w:hanging="360"/>
      </w:pPr>
      <w:rPr>
        <w:rFonts w:hint="default"/>
      </w:rPr>
    </w:lvl>
    <w:lvl w:ilvl="5">
      <w:start w:val="1"/>
      <w:numFmt w:val="none"/>
      <w:lvlText w:val=""/>
      <w:lvlJc w:val="left"/>
      <w:pPr>
        <w:tabs>
          <w:tab w:val="num" w:pos="2477"/>
        </w:tabs>
        <w:ind w:left="2477" w:hanging="360"/>
      </w:pPr>
      <w:rPr>
        <w:rFonts w:hint="default"/>
      </w:rPr>
    </w:lvl>
    <w:lvl w:ilvl="6">
      <w:start w:val="1"/>
      <w:numFmt w:val="none"/>
      <w:lvlText w:val=""/>
      <w:lvlJc w:val="left"/>
      <w:pPr>
        <w:tabs>
          <w:tab w:val="num" w:pos="2837"/>
        </w:tabs>
        <w:ind w:left="2837" w:hanging="360"/>
      </w:pPr>
      <w:rPr>
        <w:rFonts w:hint="default"/>
      </w:rPr>
    </w:lvl>
    <w:lvl w:ilvl="7">
      <w:start w:val="1"/>
      <w:numFmt w:val="none"/>
      <w:lvlText w:val=""/>
      <w:lvlJc w:val="left"/>
      <w:pPr>
        <w:tabs>
          <w:tab w:val="num" w:pos="3197"/>
        </w:tabs>
        <w:ind w:left="3197" w:hanging="360"/>
      </w:pPr>
      <w:rPr>
        <w:rFonts w:hint="default"/>
      </w:rPr>
    </w:lvl>
    <w:lvl w:ilvl="8">
      <w:start w:val="1"/>
      <w:numFmt w:val="none"/>
      <w:lvlText w:val=""/>
      <w:lvlJc w:val="left"/>
      <w:pPr>
        <w:tabs>
          <w:tab w:val="num" w:pos="3557"/>
        </w:tabs>
        <w:ind w:left="3557" w:hanging="360"/>
      </w:pPr>
      <w:rPr>
        <w:rFonts w:hint="default"/>
      </w:rPr>
    </w:lvl>
  </w:abstractNum>
  <w:abstractNum w:abstractNumId="14">
    <w:nsid w:val="314F5E54"/>
    <w:multiLevelType w:val="hybridMultilevel"/>
    <w:tmpl w:val="2690DA00"/>
    <w:lvl w:ilvl="0" w:tplc="140A0001">
      <w:start w:val="1"/>
      <w:numFmt w:val="bullet"/>
      <w:lvlText w:val=""/>
      <w:lvlJc w:val="left"/>
      <w:pPr>
        <w:ind w:left="2421" w:hanging="360"/>
      </w:pPr>
      <w:rPr>
        <w:rFonts w:ascii="Symbol" w:hAnsi="Symbol" w:hint="default"/>
      </w:rPr>
    </w:lvl>
    <w:lvl w:ilvl="1" w:tplc="140A0003" w:tentative="1">
      <w:start w:val="1"/>
      <w:numFmt w:val="bullet"/>
      <w:lvlText w:val="o"/>
      <w:lvlJc w:val="left"/>
      <w:pPr>
        <w:ind w:left="3141" w:hanging="360"/>
      </w:pPr>
      <w:rPr>
        <w:rFonts w:ascii="Courier New" w:hAnsi="Courier New" w:cs="Courier New" w:hint="default"/>
      </w:rPr>
    </w:lvl>
    <w:lvl w:ilvl="2" w:tplc="140A0005" w:tentative="1">
      <w:start w:val="1"/>
      <w:numFmt w:val="bullet"/>
      <w:lvlText w:val=""/>
      <w:lvlJc w:val="left"/>
      <w:pPr>
        <w:ind w:left="3861" w:hanging="360"/>
      </w:pPr>
      <w:rPr>
        <w:rFonts w:ascii="Wingdings" w:hAnsi="Wingdings" w:hint="default"/>
      </w:rPr>
    </w:lvl>
    <w:lvl w:ilvl="3" w:tplc="140A0001" w:tentative="1">
      <w:start w:val="1"/>
      <w:numFmt w:val="bullet"/>
      <w:lvlText w:val=""/>
      <w:lvlJc w:val="left"/>
      <w:pPr>
        <w:ind w:left="4581" w:hanging="360"/>
      </w:pPr>
      <w:rPr>
        <w:rFonts w:ascii="Symbol" w:hAnsi="Symbol" w:hint="default"/>
      </w:rPr>
    </w:lvl>
    <w:lvl w:ilvl="4" w:tplc="140A0003" w:tentative="1">
      <w:start w:val="1"/>
      <w:numFmt w:val="bullet"/>
      <w:lvlText w:val="o"/>
      <w:lvlJc w:val="left"/>
      <w:pPr>
        <w:ind w:left="5301" w:hanging="360"/>
      </w:pPr>
      <w:rPr>
        <w:rFonts w:ascii="Courier New" w:hAnsi="Courier New" w:cs="Courier New" w:hint="default"/>
      </w:rPr>
    </w:lvl>
    <w:lvl w:ilvl="5" w:tplc="140A0005" w:tentative="1">
      <w:start w:val="1"/>
      <w:numFmt w:val="bullet"/>
      <w:lvlText w:val=""/>
      <w:lvlJc w:val="left"/>
      <w:pPr>
        <w:ind w:left="6021" w:hanging="360"/>
      </w:pPr>
      <w:rPr>
        <w:rFonts w:ascii="Wingdings" w:hAnsi="Wingdings" w:hint="default"/>
      </w:rPr>
    </w:lvl>
    <w:lvl w:ilvl="6" w:tplc="140A0001" w:tentative="1">
      <w:start w:val="1"/>
      <w:numFmt w:val="bullet"/>
      <w:lvlText w:val=""/>
      <w:lvlJc w:val="left"/>
      <w:pPr>
        <w:ind w:left="6741" w:hanging="360"/>
      </w:pPr>
      <w:rPr>
        <w:rFonts w:ascii="Symbol" w:hAnsi="Symbol" w:hint="default"/>
      </w:rPr>
    </w:lvl>
    <w:lvl w:ilvl="7" w:tplc="140A0003" w:tentative="1">
      <w:start w:val="1"/>
      <w:numFmt w:val="bullet"/>
      <w:lvlText w:val="o"/>
      <w:lvlJc w:val="left"/>
      <w:pPr>
        <w:ind w:left="7461" w:hanging="360"/>
      </w:pPr>
      <w:rPr>
        <w:rFonts w:ascii="Courier New" w:hAnsi="Courier New" w:cs="Courier New" w:hint="default"/>
      </w:rPr>
    </w:lvl>
    <w:lvl w:ilvl="8" w:tplc="140A0005" w:tentative="1">
      <w:start w:val="1"/>
      <w:numFmt w:val="bullet"/>
      <w:lvlText w:val=""/>
      <w:lvlJc w:val="left"/>
      <w:pPr>
        <w:ind w:left="8181" w:hanging="360"/>
      </w:pPr>
      <w:rPr>
        <w:rFonts w:ascii="Wingdings" w:hAnsi="Wingdings" w:hint="default"/>
      </w:rPr>
    </w:lvl>
  </w:abstractNum>
  <w:abstractNum w:abstractNumId="15">
    <w:nsid w:val="4367776F"/>
    <w:multiLevelType w:val="hybridMultilevel"/>
    <w:tmpl w:val="4CC0BFDC"/>
    <w:lvl w:ilvl="0" w:tplc="0C4C11FE">
      <w:start w:val="1"/>
      <w:numFmt w:val="decimal"/>
      <w:lvlText w:val="%1."/>
      <w:lvlJc w:val="left"/>
      <w:pPr>
        <w:ind w:left="720" w:hanging="360"/>
      </w:pPr>
      <w:rPr>
        <w:rFonts w:ascii="Segoe UI" w:hAnsi="Segoe UI" w:hint="default"/>
        <w:b w:val="0"/>
        <w:i w:val="0"/>
        <w:color w:val="002060"/>
        <w:position w:val="0"/>
        <w:u w:val="none"/>
        <w14:numSpacing w14:val="tabular"/>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nsid w:val="44FD67AF"/>
    <w:multiLevelType w:val="hybridMultilevel"/>
    <w:tmpl w:val="70B2C44A"/>
    <w:lvl w:ilvl="0" w:tplc="C3CE6A8A">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nsid w:val="455227C4"/>
    <w:multiLevelType w:val="hybridMultilevel"/>
    <w:tmpl w:val="A2D8BCA6"/>
    <w:lvl w:ilvl="0" w:tplc="8612F680">
      <w:start w:val="1"/>
      <w:numFmt w:val="lowerRoman"/>
      <w:pStyle w:val="ListaconLetras2"/>
      <w:lvlText w:val="%1."/>
      <w:lvlJc w:val="left"/>
      <w:pPr>
        <w:tabs>
          <w:tab w:val="num" w:pos="0"/>
        </w:tabs>
        <w:ind w:left="2376" w:hanging="360"/>
      </w:pPr>
      <w:rPr>
        <w:rFonts w:ascii="Arial" w:hAnsi="Arial" w:hint="default"/>
        <w:b/>
        <w:i w:val="0"/>
        <w:color w:val="00000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917CFE"/>
    <w:multiLevelType w:val="hybridMultilevel"/>
    <w:tmpl w:val="805A8694"/>
    <w:lvl w:ilvl="0" w:tplc="AAC6F80C">
      <w:start w:val="1"/>
      <w:numFmt w:val="bullet"/>
      <w:pStyle w:val="Lista31"/>
      <w:lvlText w:val="▫"/>
      <w:lvlJc w:val="left"/>
      <w:pPr>
        <w:tabs>
          <w:tab w:val="num" w:pos="2794"/>
        </w:tabs>
        <w:ind w:left="2794" w:hanging="360"/>
      </w:pPr>
      <w:rPr>
        <w:rFonts w:ascii="Times New Roman" w:hAnsi="Times New Roman" w:cs="Times New Roman" w:hint="default"/>
        <w:b w:val="0"/>
        <w:i w:val="0"/>
        <w:color w:val="000000"/>
        <w:sz w:val="18"/>
        <w:szCs w:val="18"/>
        <w:effect w:val="none"/>
        <w:lang w:val="es-ES_tradn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5B0F98"/>
    <w:multiLevelType w:val="multilevel"/>
    <w:tmpl w:val="DCB6E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4E613E"/>
    <w:multiLevelType w:val="multilevel"/>
    <w:tmpl w:val="3C70F59E"/>
    <w:numStyleLink w:val="Style1"/>
  </w:abstractNum>
  <w:abstractNum w:abstractNumId="21">
    <w:nsid w:val="56CF065F"/>
    <w:multiLevelType w:val="multilevel"/>
    <w:tmpl w:val="10805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75C3174"/>
    <w:multiLevelType w:val="hybridMultilevel"/>
    <w:tmpl w:val="7CD8DBBC"/>
    <w:lvl w:ilvl="0" w:tplc="B330BDBC">
      <w:start w:val="1"/>
      <w:numFmt w:val="bullet"/>
      <w:pStyle w:val="Lista21"/>
      <w:lvlText w:val="▫"/>
      <w:lvlJc w:val="left"/>
      <w:pPr>
        <w:tabs>
          <w:tab w:val="num" w:pos="2462"/>
        </w:tabs>
        <w:ind w:left="2462" w:hanging="360"/>
      </w:pPr>
      <w:rPr>
        <w:rFonts w:ascii="Times New Roman" w:hAnsi="Times New Roman" w:cs="Times New Roman" w:hint="default"/>
        <w:b w:val="0"/>
        <w:i w:val="0"/>
        <w:sz w:val="28"/>
        <w:szCs w:val="28"/>
        <w:effect w:val="none"/>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3">
    <w:nsid w:val="5F2E35AE"/>
    <w:multiLevelType w:val="multilevel"/>
    <w:tmpl w:val="3C70F59E"/>
    <w:numStyleLink w:val="Style1"/>
  </w:abstractNum>
  <w:abstractNum w:abstractNumId="24">
    <w:nsid w:val="5F8241AB"/>
    <w:multiLevelType w:val="hybridMultilevel"/>
    <w:tmpl w:val="7176208E"/>
    <w:lvl w:ilvl="0" w:tplc="221A8720">
      <w:start w:val="1"/>
      <w:numFmt w:val="decimal"/>
      <w:lvlText w:val="%1."/>
      <w:lvlJc w:val="left"/>
      <w:pPr>
        <w:ind w:left="360" w:hanging="360"/>
      </w:pPr>
      <w:rPr>
        <w:rFonts w:ascii="Segoe UI Light" w:hAnsi="Segoe UI Light" w:hint="default"/>
        <w:b w:val="0"/>
        <w:i w:val="0"/>
        <w:color w:val="002060"/>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5">
    <w:nsid w:val="624C48C7"/>
    <w:multiLevelType w:val="hybridMultilevel"/>
    <w:tmpl w:val="A2DC5F76"/>
    <w:lvl w:ilvl="0" w:tplc="53AA1600">
      <w:start w:val="1"/>
      <w:numFmt w:val="decimal"/>
      <w:pStyle w:val="Procedimiento"/>
      <w:lvlText w:val="%1."/>
      <w:lvlJc w:val="left"/>
      <w:pPr>
        <w:tabs>
          <w:tab w:val="num" w:pos="0"/>
        </w:tabs>
        <w:ind w:left="2059" w:hanging="360"/>
      </w:pPr>
      <w:rPr>
        <w:rFonts w:ascii="Arial" w:hAnsi="Arial"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26">
    <w:nsid w:val="673C4313"/>
    <w:multiLevelType w:val="multilevel"/>
    <w:tmpl w:val="3C70F59E"/>
    <w:styleLink w:val="Style1"/>
    <w:lvl w:ilvl="0">
      <w:start w:val="1"/>
      <w:numFmt w:val="bullet"/>
      <w:pStyle w:val="ListParagraph"/>
      <w:lvlText w:val="-"/>
      <w:lvlJc w:val="left"/>
      <w:pPr>
        <w:ind w:left="1800" w:hanging="360"/>
      </w:pPr>
      <w:rPr>
        <w:rFonts w:ascii="Segoe UI" w:hAnsi="Segoe UI" w:hint="default"/>
        <w:b/>
        <w:sz w:val="22"/>
      </w:rPr>
    </w:lvl>
    <w:lvl w:ilvl="1">
      <w:start w:val="1"/>
      <w:numFmt w:val="bullet"/>
      <w:lvlText w:val=""/>
      <w:lvlJc w:val="left"/>
      <w:pPr>
        <w:ind w:left="2520" w:hanging="360"/>
      </w:pPr>
      <w:rPr>
        <w:rFonts w:ascii="Wingdings 2" w:hAnsi="Wingdings 2" w:hint="default"/>
      </w:rPr>
    </w:lvl>
    <w:lvl w:ilvl="2">
      <w:start w:val="1"/>
      <w:numFmt w:val="bullet"/>
      <w:lvlText w:val=""/>
      <w:lvlJc w:val="left"/>
      <w:pPr>
        <w:ind w:left="3240" w:hanging="360"/>
      </w:pPr>
      <w:rPr>
        <w:rFonts w:ascii="Symbol" w:hAnsi="Symbol" w:hint="default"/>
        <w:color w:val="auto"/>
      </w:rPr>
    </w:lvl>
    <w:lvl w:ilvl="3">
      <w:start w:val="1"/>
      <w:numFmt w:val="bullet"/>
      <w:lvlText w:val=""/>
      <w:lvlJc w:val="left"/>
      <w:pPr>
        <w:ind w:left="3960" w:hanging="360"/>
      </w:pPr>
      <w:rPr>
        <w:rFonts w:ascii="Wingdings 2" w:hAnsi="Wingdings 2"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E5638EA"/>
    <w:multiLevelType w:val="multilevel"/>
    <w:tmpl w:val="1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0FA6D57"/>
    <w:multiLevelType w:val="multilevel"/>
    <w:tmpl w:val="F68CEC2A"/>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9">
    <w:nsid w:val="73AD0810"/>
    <w:multiLevelType w:val="hybridMultilevel"/>
    <w:tmpl w:val="0DAA93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78505B7B"/>
    <w:multiLevelType w:val="multilevel"/>
    <w:tmpl w:val="3C70F59E"/>
    <w:numStyleLink w:val="Style1"/>
  </w:abstractNum>
  <w:abstractNum w:abstractNumId="31">
    <w:nsid w:val="79394D58"/>
    <w:multiLevelType w:val="hybridMultilevel"/>
    <w:tmpl w:val="03148C22"/>
    <w:lvl w:ilvl="0" w:tplc="E91C7520">
      <w:start w:val="1"/>
      <w:numFmt w:val="decimal"/>
      <w:lvlText w:val="%1."/>
      <w:lvlJc w:val="left"/>
      <w:pPr>
        <w:ind w:left="2160" w:hanging="360"/>
      </w:pPr>
      <w:rPr>
        <w:rFonts w:ascii="Segoe UI Light" w:hAnsi="Segoe UI Light" w:hint="default"/>
        <w:b w:val="0"/>
        <w:i w:val="0"/>
        <w:color w:val="auto"/>
      </w:rPr>
    </w:lvl>
    <w:lvl w:ilvl="1" w:tplc="140A0019" w:tentative="1">
      <w:start w:val="1"/>
      <w:numFmt w:val="lowerLetter"/>
      <w:lvlText w:val="%2."/>
      <w:lvlJc w:val="left"/>
      <w:pPr>
        <w:ind w:left="2880" w:hanging="360"/>
      </w:pPr>
    </w:lvl>
    <w:lvl w:ilvl="2" w:tplc="140A001B" w:tentative="1">
      <w:start w:val="1"/>
      <w:numFmt w:val="lowerRoman"/>
      <w:lvlText w:val="%3."/>
      <w:lvlJc w:val="right"/>
      <w:pPr>
        <w:ind w:left="3600" w:hanging="180"/>
      </w:pPr>
    </w:lvl>
    <w:lvl w:ilvl="3" w:tplc="140A000F" w:tentative="1">
      <w:start w:val="1"/>
      <w:numFmt w:val="decimal"/>
      <w:lvlText w:val="%4."/>
      <w:lvlJc w:val="left"/>
      <w:pPr>
        <w:ind w:left="4320" w:hanging="360"/>
      </w:pPr>
    </w:lvl>
    <w:lvl w:ilvl="4" w:tplc="140A0019" w:tentative="1">
      <w:start w:val="1"/>
      <w:numFmt w:val="lowerLetter"/>
      <w:lvlText w:val="%5."/>
      <w:lvlJc w:val="left"/>
      <w:pPr>
        <w:ind w:left="5040" w:hanging="360"/>
      </w:pPr>
    </w:lvl>
    <w:lvl w:ilvl="5" w:tplc="140A001B" w:tentative="1">
      <w:start w:val="1"/>
      <w:numFmt w:val="lowerRoman"/>
      <w:lvlText w:val="%6."/>
      <w:lvlJc w:val="right"/>
      <w:pPr>
        <w:ind w:left="5760" w:hanging="180"/>
      </w:pPr>
    </w:lvl>
    <w:lvl w:ilvl="6" w:tplc="140A000F" w:tentative="1">
      <w:start w:val="1"/>
      <w:numFmt w:val="decimal"/>
      <w:lvlText w:val="%7."/>
      <w:lvlJc w:val="left"/>
      <w:pPr>
        <w:ind w:left="6480" w:hanging="360"/>
      </w:pPr>
    </w:lvl>
    <w:lvl w:ilvl="7" w:tplc="140A0019" w:tentative="1">
      <w:start w:val="1"/>
      <w:numFmt w:val="lowerLetter"/>
      <w:lvlText w:val="%8."/>
      <w:lvlJc w:val="left"/>
      <w:pPr>
        <w:ind w:left="7200" w:hanging="360"/>
      </w:pPr>
    </w:lvl>
    <w:lvl w:ilvl="8" w:tplc="140A001B" w:tentative="1">
      <w:start w:val="1"/>
      <w:numFmt w:val="lowerRoman"/>
      <w:lvlText w:val="%9."/>
      <w:lvlJc w:val="right"/>
      <w:pPr>
        <w:ind w:left="7920" w:hanging="180"/>
      </w:pPr>
    </w:lvl>
  </w:abstractNum>
  <w:abstractNum w:abstractNumId="32">
    <w:nsid w:val="7BD14F78"/>
    <w:multiLevelType w:val="hybridMultilevel"/>
    <w:tmpl w:val="02BC58AE"/>
    <w:lvl w:ilvl="0" w:tplc="DF2EA8E8">
      <w:start w:val="1"/>
      <w:numFmt w:val="lowerLetter"/>
      <w:lvlText w:val="%1."/>
      <w:lvlJc w:val="left"/>
      <w:pPr>
        <w:tabs>
          <w:tab w:val="num" w:pos="2419"/>
        </w:tabs>
        <w:ind w:left="2419" w:hanging="36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765E50"/>
    <w:multiLevelType w:val="multilevel"/>
    <w:tmpl w:val="D4D23D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FCA45FA"/>
    <w:multiLevelType w:val="hybridMultilevel"/>
    <w:tmpl w:val="3AF2E578"/>
    <w:lvl w:ilvl="0" w:tplc="D6EA766A">
      <w:start w:val="1"/>
      <w:numFmt w:val="bullet"/>
      <w:pStyle w:val="Lista1"/>
      <w:lvlText w:val=""/>
      <w:lvlJc w:val="left"/>
      <w:pPr>
        <w:tabs>
          <w:tab w:val="num" w:pos="2059"/>
        </w:tabs>
        <w:ind w:left="2059" w:hanging="360"/>
      </w:pPr>
      <w:rPr>
        <w:rFonts w:ascii="Wingdings 2" w:hAnsi="Wingdings 2" w:hint="default"/>
        <w:b w:val="0"/>
        <w:i w:val="0"/>
        <w:sz w:val="18"/>
        <w:szCs w:val="18"/>
        <w:lang w:val="es-E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2"/>
  </w:num>
  <w:num w:numId="3">
    <w:abstractNumId w:val="34"/>
  </w:num>
  <w:num w:numId="4">
    <w:abstractNumId w:val="18"/>
  </w:num>
  <w:num w:numId="5">
    <w:abstractNumId w:val="17"/>
  </w:num>
  <w:num w:numId="6">
    <w:abstractNumId w:val="13"/>
  </w:num>
  <w:num w:numId="7">
    <w:abstractNumId w:val="25"/>
  </w:num>
  <w:num w:numId="8">
    <w:abstractNumId w:val="0"/>
  </w:num>
  <w:num w:numId="9">
    <w:abstractNumId w:val="32"/>
  </w:num>
  <w:num w:numId="10">
    <w:abstractNumId w:val="14"/>
  </w:num>
  <w:num w:numId="11">
    <w:abstractNumId w:val="1"/>
  </w:num>
  <w:num w:numId="12">
    <w:abstractNumId w:val="16"/>
  </w:num>
  <w:num w:numId="13">
    <w:abstractNumId w:val="4"/>
  </w:num>
  <w:num w:numId="14">
    <w:abstractNumId w:val="11"/>
  </w:num>
  <w:num w:numId="15">
    <w:abstractNumId w:val="19"/>
  </w:num>
  <w:num w:numId="16">
    <w:abstractNumId w:val="8"/>
  </w:num>
  <w:num w:numId="17">
    <w:abstractNumId w:val="29"/>
  </w:num>
  <w:num w:numId="18">
    <w:abstractNumId w:val="27"/>
  </w:num>
  <w:num w:numId="19">
    <w:abstractNumId w:val="7"/>
  </w:num>
  <w:num w:numId="20">
    <w:abstractNumId w:val="21"/>
  </w:num>
  <w:num w:numId="21">
    <w:abstractNumId w:val="24"/>
  </w:num>
  <w:num w:numId="22">
    <w:abstractNumId w:val="28"/>
  </w:num>
  <w:num w:numId="23">
    <w:abstractNumId w:val="3"/>
  </w:num>
  <w:num w:numId="24">
    <w:abstractNumId w:val="33"/>
  </w:num>
  <w:num w:numId="25">
    <w:abstractNumId w:val="10"/>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num>
  <w:num w:numId="33">
    <w:abstractNumId w:val="12"/>
  </w:num>
  <w:num w:numId="34">
    <w:abstractNumId w:val="20"/>
  </w:num>
  <w:num w:numId="35">
    <w:abstractNumId w:val="26"/>
  </w:num>
  <w:num w:numId="36">
    <w:abstractNumId w:val="5"/>
  </w:num>
  <w:num w:numId="37">
    <w:abstractNumId w:val="6"/>
  </w:num>
  <w:num w:numId="38">
    <w:abstractNumId w:val="23"/>
  </w:num>
  <w:num w:numId="39">
    <w:abstractNumId w:val="30"/>
  </w:num>
  <w:num w:numId="4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1"/>
  <w:activeWritingStyle w:appName="MSWord" w:lang="es-CR" w:vendorID="64" w:dllVersion="131078" w:nlCheck="1" w:checkStyle="1"/>
  <w:activeWritingStyle w:appName="MSWord" w:lang="es-ES_tradnl"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E78"/>
    <w:rsid w:val="00000128"/>
    <w:rsid w:val="000002B2"/>
    <w:rsid w:val="000010CC"/>
    <w:rsid w:val="000011EC"/>
    <w:rsid w:val="00001811"/>
    <w:rsid w:val="000023E9"/>
    <w:rsid w:val="00002EEF"/>
    <w:rsid w:val="00004871"/>
    <w:rsid w:val="00004E16"/>
    <w:rsid w:val="00005843"/>
    <w:rsid w:val="00005AD1"/>
    <w:rsid w:val="000062E1"/>
    <w:rsid w:val="00006496"/>
    <w:rsid w:val="00006A2F"/>
    <w:rsid w:val="00010598"/>
    <w:rsid w:val="000125C3"/>
    <w:rsid w:val="000128E5"/>
    <w:rsid w:val="00012B99"/>
    <w:rsid w:val="00012F4F"/>
    <w:rsid w:val="000130E9"/>
    <w:rsid w:val="00013F64"/>
    <w:rsid w:val="00015110"/>
    <w:rsid w:val="00015B97"/>
    <w:rsid w:val="000203FB"/>
    <w:rsid w:val="00021A41"/>
    <w:rsid w:val="00022245"/>
    <w:rsid w:val="00022561"/>
    <w:rsid w:val="00022FB9"/>
    <w:rsid w:val="000233A4"/>
    <w:rsid w:val="00025C10"/>
    <w:rsid w:val="00025F9B"/>
    <w:rsid w:val="00027B3F"/>
    <w:rsid w:val="00027F97"/>
    <w:rsid w:val="0003109C"/>
    <w:rsid w:val="00031FD0"/>
    <w:rsid w:val="0003237A"/>
    <w:rsid w:val="00032D9F"/>
    <w:rsid w:val="000336EE"/>
    <w:rsid w:val="00036C1B"/>
    <w:rsid w:val="00036C48"/>
    <w:rsid w:val="00037774"/>
    <w:rsid w:val="00040505"/>
    <w:rsid w:val="000410A3"/>
    <w:rsid w:val="00041692"/>
    <w:rsid w:val="00042EDD"/>
    <w:rsid w:val="0004358B"/>
    <w:rsid w:val="000439F1"/>
    <w:rsid w:val="000451AD"/>
    <w:rsid w:val="000453BC"/>
    <w:rsid w:val="00045878"/>
    <w:rsid w:val="00047252"/>
    <w:rsid w:val="00050DAD"/>
    <w:rsid w:val="00051DEE"/>
    <w:rsid w:val="00051F2B"/>
    <w:rsid w:val="00052048"/>
    <w:rsid w:val="000527A7"/>
    <w:rsid w:val="00056230"/>
    <w:rsid w:val="000613A1"/>
    <w:rsid w:val="00061D70"/>
    <w:rsid w:val="00062290"/>
    <w:rsid w:val="00063806"/>
    <w:rsid w:val="00063F0C"/>
    <w:rsid w:val="00064DED"/>
    <w:rsid w:val="00065B99"/>
    <w:rsid w:val="00065EF6"/>
    <w:rsid w:val="000665C9"/>
    <w:rsid w:val="0007148F"/>
    <w:rsid w:val="000719EE"/>
    <w:rsid w:val="0007545B"/>
    <w:rsid w:val="000754C0"/>
    <w:rsid w:val="00082C2B"/>
    <w:rsid w:val="00083F9D"/>
    <w:rsid w:val="00084D05"/>
    <w:rsid w:val="00084E8A"/>
    <w:rsid w:val="00086F25"/>
    <w:rsid w:val="000879C5"/>
    <w:rsid w:val="00090D3F"/>
    <w:rsid w:val="000927CA"/>
    <w:rsid w:val="00093034"/>
    <w:rsid w:val="00093517"/>
    <w:rsid w:val="000948E4"/>
    <w:rsid w:val="0009567D"/>
    <w:rsid w:val="00095C55"/>
    <w:rsid w:val="00095D38"/>
    <w:rsid w:val="00097D9F"/>
    <w:rsid w:val="000A495A"/>
    <w:rsid w:val="000A668A"/>
    <w:rsid w:val="000A7209"/>
    <w:rsid w:val="000B09ED"/>
    <w:rsid w:val="000B0C1B"/>
    <w:rsid w:val="000B0F39"/>
    <w:rsid w:val="000B1055"/>
    <w:rsid w:val="000B16E8"/>
    <w:rsid w:val="000B17D0"/>
    <w:rsid w:val="000B1B71"/>
    <w:rsid w:val="000B214C"/>
    <w:rsid w:val="000B3172"/>
    <w:rsid w:val="000B4169"/>
    <w:rsid w:val="000B5260"/>
    <w:rsid w:val="000B56D9"/>
    <w:rsid w:val="000B6050"/>
    <w:rsid w:val="000B64DA"/>
    <w:rsid w:val="000B6628"/>
    <w:rsid w:val="000B70B4"/>
    <w:rsid w:val="000B7B1A"/>
    <w:rsid w:val="000C0C4F"/>
    <w:rsid w:val="000C3F96"/>
    <w:rsid w:val="000C5A5D"/>
    <w:rsid w:val="000C6364"/>
    <w:rsid w:val="000C72EC"/>
    <w:rsid w:val="000C7747"/>
    <w:rsid w:val="000D05FB"/>
    <w:rsid w:val="000D2A8D"/>
    <w:rsid w:val="000D39C4"/>
    <w:rsid w:val="000D47A3"/>
    <w:rsid w:val="000D4CFB"/>
    <w:rsid w:val="000D5005"/>
    <w:rsid w:val="000D6F26"/>
    <w:rsid w:val="000D70F1"/>
    <w:rsid w:val="000D7415"/>
    <w:rsid w:val="000E06B0"/>
    <w:rsid w:val="000E13B0"/>
    <w:rsid w:val="000E19BA"/>
    <w:rsid w:val="000E2FC1"/>
    <w:rsid w:val="000E3E7D"/>
    <w:rsid w:val="000E5899"/>
    <w:rsid w:val="000E5B50"/>
    <w:rsid w:val="000E67E6"/>
    <w:rsid w:val="000F03E2"/>
    <w:rsid w:val="000F0671"/>
    <w:rsid w:val="000F0986"/>
    <w:rsid w:val="000F0E6B"/>
    <w:rsid w:val="000F12DF"/>
    <w:rsid w:val="000F1980"/>
    <w:rsid w:val="000F1EE1"/>
    <w:rsid w:val="000F30F7"/>
    <w:rsid w:val="000F359B"/>
    <w:rsid w:val="000F3A4E"/>
    <w:rsid w:val="000F4184"/>
    <w:rsid w:val="000F4F74"/>
    <w:rsid w:val="000F5BCA"/>
    <w:rsid w:val="000F7042"/>
    <w:rsid w:val="00100FDD"/>
    <w:rsid w:val="00101721"/>
    <w:rsid w:val="00101E09"/>
    <w:rsid w:val="00102A43"/>
    <w:rsid w:val="001036BE"/>
    <w:rsid w:val="00103AFB"/>
    <w:rsid w:val="00103B5E"/>
    <w:rsid w:val="00104EEE"/>
    <w:rsid w:val="00105A75"/>
    <w:rsid w:val="0010611C"/>
    <w:rsid w:val="0010637D"/>
    <w:rsid w:val="00107ACE"/>
    <w:rsid w:val="00107F17"/>
    <w:rsid w:val="00110318"/>
    <w:rsid w:val="00112FE6"/>
    <w:rsid w:val="00113A2C"/>
    <w:rsid w:val="001147DC"/>
    <w:rsid w:val="00115C73"/>
    <w:rsid w:val="001163FA"/>
    <w:rsid w:val="001167EA"/>
    <w:rsid w:val="00116D7C"/>
    <w:rsid w:val="0011703E"/>
    <w:rsid w:val="001201B5"/>
    <w:rsid w:val="001218B0"/>
    <w:rsid w:val="0012222C"/>
    <w:rsid w:val="001226EF"/>
    <w:rsid w:val="00122C6F"/>
    <w:rsid w:val="00123DD0"/>
    <w:rsid w:val="0012638E"/>
    <w:rsid w:val="0012656E"/>
    <w:rsid w:val="00126D5B"/>
    <w:rsid w:val="00130734"/>
    <w:rsid w:val="00130CEB"/>
    <w:rsid w:val="001312FD"/>
    <w:rsid w:val="001353C6"/>
    <w:rsid w:val="001355B8"/>
    <w:rsid w:val="00136122"/>
    <w:rsid w:val="00136C64"/>
    <w:rsid w:val="001371EF"/>
    <w:rsid w:val="00140FA6"/>
    <w:rsid w:val="001416DC"/>
    <w:rsid w:val="00141EDA"/>
    <w:rsid w:val="00145153"/>
    <w:rsid w:val="00145167"/>
    <w:rsid w:val="001455F7"/>
    <w:rsid w:val="001466D9"/>
    <w:rsid w:val="0014765B"/>
    <w:rsid w:val="0015149C"/>
    <w:rsid w:val="001526EF"/>
    <w:rsid w:val="001531D0"/>
    <w:rsid w:val="00153E07"/>
    <w:rsid w:val="0015453A"/>
    <w:rsid w:val="00155EB0"/>
    <w:rsid w:val="0015657D"/>
    <w:rsid w:val="00156BB4"/>
    <w:rsid w:val="00156DC2"/>
    <w:rsid w:val="00157BEC"/>
    <w:rsid w:val="00162125"/>
    <w:rsid w:val="00162BE6"/>
    <w:rsid w:val="0016490E"/>
    <w:rsid w:val="00165B74"/>
    <w:rsid w:val="00166436"/>
    <w:rsid w:val="00167AE6"/>
    <w:rsid w:val="00167B2C"/>
    <w:rsid w:val="00167DF5"/>
    <w:rsid w:val="00170373"/>
    <w:rsid w:val="00170455"/>
    <w:rsid w:val="001705CE"/>
    <w:rsid w:val="00170C3D"/>
    <w:rsid w:val="00171DA2"/>
    <w:rsid w:val="00171EB5"/>
    <w:rsid w:val="00172801"/>
    <w:rsid w:val="00172BF3"/>
    <w:rsid w:val="00175AF7"/>
    <w:rsid w:val="00177942"/>
    <w:rsid w:val="00181644"/>
    <w:rsid w:val="00182A77"/>
    <w:rsid w:val="00183645"/>
    <w:rsid w:val="0018458F"/>
    <w:rsid w:val="00184934"/>
    <w:rsid w:val="0018741D"/>
    <w:rsid w:val="0018774D"/>
    <w:rsid w:val="0019050F"/>
    <w:rsid w:val="00190D23"/>
    <w:rsid w:val="0019112F"/>
    <w:rsid w:val="00191609"/>
    <w:rsid w:val="001929FD"/>
    <w:rsid w:val="00193BD4"/>
    <w:rsid w:val="00194A2D"/>
    <w:rsid w:val="00194B4F"/>
    <w:rsid w:val="00194E73"/>
    <w:rsid w:val="0019589B"/>
    <w:rsid w:val="00196864"/>
    <w:rsid w:val="0019707A"/>
    <w:rsid w:val="001A49BE"/>
    <w:rsid w:val="001A6A10"/>
    <w:rsid w:val="001B2A95"/>
    <w:rsid w:val="001B2F7B"/>
    <w:rsid w:val="001B2FFF"/>
    <w:rsid w:val="001B462F"/>
    <w:rsid w:val="001B5B4D"/>
    <w:rsid w:val="001B6241"/>
    <w:rsid w:val="001B73FC"/>
    <w:rsid w:val="001B787D"/>
    <w:rsid w:val="001C151D"/>
    <w:rsid w:val="001C222E"/>
    <w:rsid w:val="001C45C2"/>
    <w:rsid w:val="001C4CEE"/>
    <w:rsid w:val="001C5660"/>
    <w:rsid w:val="001D0326"/>
    <w:rsid w:val="001D19A7"/>
    <w:rsid w:val="001E1B04"/>
    <w:rsid w:val="001E1E7B"/>
    <w:rsid w:val="001E22AD"/>
    <w:rsid w:val="001E52FC"/>
    <w:rsid w:val="001E5523"/>
    <w:rsid w:val="001E6016"/>
    <w:rsid w:val="001E6B1B"/>
    <w:rsid w:val="001E704E"/>
    <w:rsid w:val="001E742A"/>
    <w:rsid w:val="001F03A5"/>
    <w:rsid w:val="001F0C98"/>
    <w:rsid w:val="001F1818"/>
    <w:rsid w:val="001F301F"/>
    <w:rsid w:val="001F31A8"/>
    <w:rsid w:val="001F3B6F"/>
    <w:rsid w:val="001F3B76"/>
    <w:rsid w:val="001F668D"/>
    <w:rsid w:val="001F67DF"/>
    <w:rsid w:val="001F6D0B"/>
    <w:rsid w:val="001F6D32"/>
    <w:rsid w:val="00202590"/>
    <w:rsid w:val="00202C59"/>
    <w:rsid w:val="00203821"/>
    <w:rsid w:val="00205292"/>
    <w:rsid w:val="00206DB6"/>
    <w:rsid w:val="00206F34"/>
    <w:rsid w:val="002104BE"/>
    <w:rsid w:val="002117B3"/>
    <w:rsid w:val="002122B6"/>
    <w:rsid w:val="0021446E"/>
    <w:rsid w:val="0021582A"/>
    <w:rsid w:val="00217AEE"/>
    <w:rsid w:val="00217B9F"/>
    <w:rsid w:val="002213CA"/>
    <w:rsid w:val="00221C7A"/>
    <w:rsid w:val="00222B55"/>
    <w:rsid w:val="002240E6"/>
    <w:rsid w:val="00224F1A"/>
    <w:rsid w:val="002253C7"/>
    <w:rsid w:val="002263CF"/>
    <w:rsid w:val="002318E1"/>
    <w:rsid w:val="00233819"/>
    <w:rsid w:val="00233F04"/>
    <w:rsid w:val="002347B6"/>
    <w:rsid w:val="00241273"/>
    <w:rsid w:val="0024243D"/>
    <w:rsid w:val="00243BA0"/>
    <w:rsid w:val="00244508"/>
    <w:rsid w:val="00244555"/>
    <w:rsid w:val="0024663A"/>
    <w:rsid w:val="002468FE"/>
    <w:rsid w:val="00246BED"/>
    <w:rsid w:val="00246CD6"/>
    <w:rsid w:val="00247693"/>
    <w:rsid w:val="00250E02"/>
    <w:rsid w:val="0025127F"/>
    <w:rsid w:val="00251BD0"/>
    <w:rsid w:val="002526CE"/>
    <w:rsid w:val="00252B09"/>
    <w:rsid w:val="00253244"/>
    <w:rsid w:val="002532C1"/>
    <w:rsid w:val="002536A8"/>
    <w:rsid w:val="002538D8"/>
    <w:rsid w:val="002540F2"/>
    <w:rsid w:val="002541CA"/>
    <w:rsid w:val="00254C45"/>
    <w:rsid w:val="00255BA1"/>
    <w:rsid w:val="00255E1B"/>
    <w:rsid w:val="00255F94"/>
    <w:rsid w:val="002564F7"/>
    <w:rsid w:val="00256AEE"/>
    <w:rsid w:val="00260968"/>
    <w:rsid w:val="00264252"/>
    <w:rsid w:val="00265122"/>
    <w:rsid w:val="00265475"/>
    <w:rsid w:val="002667E8"/>
    <w:rsid w:val="00266AE5"/>
    <w:rsid w:val="0027228A"/>
    <w:rsid w:val="002748AA"/>
    <w:rsid w:val="00274B7D"/>
    <w:rsid w:val="00274C69"/>
    <w:rsid w:val="00275A89"/>
    <w:rsid w:val="00275DF6"/>
    <w:rsid w:val="002763D2"/>
    <w:rsid w:val="00276BD3"/>
    <w:rsid w:val="00277EC3"/>
    <w:rsid w:val="00280E3B"/>
    <w:rsid w:val="002834A1"/>
    <w:rsid w:val="00283672"/>
    <w:rsid w:val="00283BC7"/>
    <w:rsid w:val="00285F5C"/>
    <w:rsid w:val="002861BD"/>
    <w:rsid w:val="00286A49"/>
    <w:rsid w:val="00287974"/>
    <w:rsid w:val="00293B55"/>
    <w:rsid w:val="00293E9C"/>
    <w:rsid w:val="00294A2F"/>
    <w:rsid w:val="00294D16"/>
    <w:rsid w:val="00294D59"/>
    <w:rsid w:val="002954AB"/>
    <w:rsid w:val="0029638E"/>
    <w:rsid w:val="00296A9A"/>
    <w:rsid w:val="00296D41"/>
    <w:rsid w:val="002A1017"/>
    <w:rsid w:val="002A1BDE"/>
    <w:rsid w:val="002A2BC5"/>
    <w:rsid w:val="002A3308"/>
    <w:rsid w:val="002A5580"/>
    <w:rsid w:val="002A70D2"/>
    <w:rsid w:val="002A7293"/>
    <w:rsid w:val="002B01BC"/>
    <w:rsid w:val="002B058F"/>
    <w:rsid w:val="002B0706"/>
    <w:rsid w:val="002B1706"/>
    <w:rsid w:val="002B3907"/>
    <w:rsid w:val="002B4E26"/>
    <w:rsid w:val="002B5710"/>
    <w:rsid w:val="002B6C4E"/>
    <w:rsid w:val="002B7C1A"/>
    <w:rsid w:val="002C2CB2"/>
    <w:rsid w:val="002C3DC7"/>
    <w:rsid w:val="002C594C"/>
    <w:rsid w:val="002C5F64"/>
    <w:rsid w:val="002D078D"/>
    <w:rsid w:val="002D0B17"/>
    <w:rsid w:val="002D0D2F"/>
    <w:rsid w:val="002D133C"/>
    <w:rsid w:val="002D227F"/>
    <w:rsid w:val="002D3301"/>
    <w:rsid w:val="002D4F6D"/>
    <w:rsid w:val="002D56CF"/>
    <w:rsid w:val="002D5BE8"/>
    <w:rsid w:val="002D6CA1"/>
    <w:rsid w:val="002D7E6B"/>
    <w:rsid w:val="002E13FA"/>
    <w:rsid w:val="002E3E41"/>
    <w:rsid w:val="002E44E1"/>
    <w:rsid w:val="002E4ADA"/>
    <w:rsid w:val="002E62A9"/>
    <w:rsid w:val="002E7DF9"/>
    <w:rsid w:val="002F08C9"/>
    <w:rsid w:val="002F0F80"/>
    <w:rsid w:val="002F26B3"/>
    <w:rsid w:val="002F3FA0"/>
    <w:rsid w:val="002F4E82"/>
    <w:rsid w:val="002F6B6F"/>
    <w:rsid w:val="002F7D3F"/>
    <w:rsid w:val="003004AD"/>
    <w:rsid w:val="0030066B"/>
    <w:rsid w:val="0030071D"/>
    <w:rsid w:val="003019EC"/>
    <w:rsid w:val="003031DC"/>
    <w:rsid w:val="00303D5B"/>
    <w:rsid w:val="003044DE"/>
    <w:rsid w:val="0030506C"/>
    <w:rsid w:val="00305734"/>
    <w:rsid w:val="00305CED"/>
    <w:rsid w:val="00306998"/>
    <w:rsid w:val="00307E9C"/>
    <w:rsid w:val="0031084F"/>
    <w:rsid w:val="003115C6"/>
    <w:rsid w:val="003118E3"/>
    <w:rsid w:val="00312074"/>
    <w:rsid w:val="003121F9"/>
    <w:rsid w:val="0031337F"/>
    <w:rsid w:val="00314551"/>
    <w:rsid w:val="003149CD"/>
    <w:rsid w:val="00316417"/>
    <w:rsid w:val="003165D0"/>
    <w:rsid w:val="0031677D"/>
    <w:rsid w:val="00317EBD"/>
    <w:rsid w:val="00320882"/>
    <w:rsid w:val="00320ECE"/>
    <w:rsid w:val="00323130"/>
    <w:rsid w:val="00324E1A"/>
    <w:rsid w:val="003260BE"/>
    <w:rsid w:val="00326B99"/>
    <w:rsid w:val="00327E0B"/>
    <w:rsid w:val="00330446"/>
    <w:rsid w:val="00330A21"/>
    <w:rsid w:val="00331164"/>
    <w:rsid w:val="00331A42"/>
    <w:rsid w:val="0033258C"/>
    <w:rsid w:val="00332E42"/>
    <w:rsid w:val="003335D2"/>
    <w:rsid w:val="0033495E"/>
    <w:rsid w:val="0033799D"/>
    <w:rsid w:val="00337D7B"/>
    <w:rsid w:val="00341CEE"/>
    <w:rsid w:val="00341F9C"/>
    <w:rsid w:val="00342250"/>
    <w:rsid w:val="00342525"/>
    <w:rsid w:val="00342FBD"/>
    <w:rsid w:val="00343442"/>
    <w:rsid w:val="003434C3"/>
    <w:rsid w:val="00344B63"/>
    <w:rsid w:val="00347B0F"/>
    <w:rsid w:val="00347D3A"/>
    <w:rsid w:val="00350362"/>
    <w:rsid w:val="00352A7B"/>
    <w:rsid w:val="0035375F"/>
    <w:rsid w:val="0035379B"/>
    <w:rsid w:val="00355693"/>
    <w:rsid w:val="003561F6"/>
    <w:rsid w:val="00357B08"/>
    <w:rsid w:val="00357B1D"/>
    <w:rsid w:val="00357E27"/>
    <w:rsid w:val="0036014B"/>
    <w:rsid w:val="00361D7D"/>
    <w:rsid w:val="003640ED"/>
    <w:rsid w:val="003655A3"/>
    <w:rsid w:val="00365900"/>
    <w:rsid w:val="00366CE2"/>
    <w:rsid w:val="00367A5A"/>
    <w:rsid w:val="00371439"/>
    <w:rsid w:val="00374A8C"/>
    <w:rsid w:val="00375CD1"/>
    <w:rsid w:val="00376FFC"/>
    <w:rsid w:val="00381468"/>
    <w:rsid w:val="003815DF"/>
    <w:rsid w:val="00383132"/>
    <w:rsid w:val="0038316B"/>
    <w:rsid w:val="00383D3A"/>
    <w:rsid w:val="00385116"/>
    <w:rsid w:val="003879BD"/>
    <w:rsid w:val="00387F2A"/>
    <w:rsid w:val="00390089"/>
    <w:rsid w:val="00390093"/>
    <w:rsid w:val="003904DC"/>
    <w:rsid w:val="0039140C"/>
    <w:rsid w:val="00391EC5"/>
    <w:rsid w:val="00393D29"/>
    <w:rsid w:val="0039544E"/>
    <w:rsid w:val="00395774"/>
    <w:rsid w:val="003A08C8"/>
    <w:rsid w:val="003A0F89"/>
    <w:rsid w:val="003A1CCD"/>
    <w:rsid w:val="003A355D"/>
    <w:rsid w:val="003A5424"/>
    <w:rsid w:val="003A5B96"/>
    <w:rsid w:val="003A68E4"/>
    <w:rsid w:val="003A7318"/>
    <w:rsid w:val="003A7823"/>
    <w:rsid w:val="003A7A6B"/>
    <w:rsid w:val="003B0499"/>
    <w:rsid w:val="003B10C7"/>
    <w:rsid w:val="003B2739"/>
    <w:rsid w:val="003B2AA8"/>
    <w:rsid w:val="003C0D15"/>
    <w:rsid w:val="003C10D2"/>
    <w:rsid w:val="003C1153"/>
    <w:rsid w:val="003C29C4"/>
    <w:rsid w:val="003C2E1D"/>
    <w:rsid w:val="003C344E"/>
    <w:rsid w:val="003C380D"/>
    <w:rsid w:val="003C3DD8"/>
    <w:rsid w:val="003C462C"/>
    <w:rsid w:val="003C48AA"/>
    <w:rsid w:val="003C5860"/>
    <w:rsid w:val="003C668B"/>
    <w:rsid w:val="003C7247"/>
    <w:rsid w:val="003C73F6"/>
    <w:rsid w:val="003D03E1"/>
    <w:rsid w:val="003D266E"/>
    <w:rsid w:val="003E3C8C"/>
    <w:rsid w:val="003E4FD4"/>
    <w:rsid w:val="003E5F2F"/>
    <w:rsid w:val="003E6B58"/>
    <w:rsid w:val="003E7496"/>
    <w:rsid w:val="003F0502"/>
    <w:rsid w:val="003F2079"/>
    <w:rsid w:val="003F248E"/>
    <w:rsid w:val="003F35C5"/>
    <w:rsid w:val="003F4825"/>
    <w:rsid w:val="003F4943"/>
    <w:rsid w:val="003F720E"/>
    <w:rsid w:val="003F7308"/>
    <w:rsid w:val="003F7BF1"/>
    <w:rsid w:val="00400B26"/>
    <w:rsid w:val="00400BDD"/>
    <w:rsid w:val="004029DA"/>
    <w:rsid w:val="00403E74"/>
    <w:rsid w:val="00404416"/>
    <w:rsid w:val="00404EE4"/>
    <w:rsid w:val="00404F72"/>
    <w:rsid w:val="004063B9"/>
    <w:rsid w:val="0040749B"/>
    <w:rsid w:val="004106F8"/>
    <w:rsid w:val="00410CB5"/>
    <w:rsid w:val="0041121E"/>
    <w:rsid w:val="0041195A"/>
    <w:rsid w:val="00411DE8"/>
    <w:rsid w:val="004129ED"/>
    <w:rsid w:val="00413E5D"/>
    <w:rsid w:val="0041403A"/>
    <w:rsid w:val="004161F7"/>
    <w:rsid w:val="00416676"/>
    <w:rsid w:val="00416FE5"/>
    <w:rsid w:val="00420C1B"/>
    <w:rsid w:val="00420D1A"/>
    <w:rsid w:val="004215B9"/>
    <w:rsid w:val="00422988"/>
    <w:rsid w:val="0042395C"/>
    <w:rsid w:val="004254FB"/>
    <w:rsid w:val="00425520"/>
    <w:rsid w:val="004269B9"/>
    <w:rsid w:val="00427023"/>
    <w:rsid w:val="004304E2"/>
    <w:rsid w:val="004305DC"/>
    <w:rsid w:val="0043149A"/>
    <w:rsid w:val="0043153A"/>
    <w:rsid w:val="00431541"/>
    <w:rsid w:val="004346FF"/>
    <w:rsid w:val="004350B6"/>
    <w:rsid w:val="00435172"/>
    <w:rsid w:val="00435D87"/>
    <w:rsid w:val="00440E91"/>
    <w:rsid w:val="00441643"/>
    <w:rsid w:val="00443280"/>
    <w:rsid w:val="00445BAE"/>
    <w:rsid w:val="00445C78"/>
    <w:rsid w:val="00445E73"/>
    <w:rsid w:val="00447659"/>
    <w:rsid w:val="00450545"/>
    <w:rsid w:val="0045062B"/>
    <w:rsid w:val="004520BF"/>
    <w:rsid w:val="00452EE0"/>
    <w:rsid w:val="00453774"/>
    <w:rsid w:val="00453FCF"/>
    <w:rsid w:val="00455C4B"/>
    <w:rsid w:val="00455CA2"/>
    <w:rsid w:val="00456429"/>
    <w:rsid w:val="00456BB7"/>
    <w:rsid w:val="004578A7"/>
    <w:rsid w:val="00461326"/>
    <w:rsid w:val="00461380"/>
    <w:rsid w:val="0046188E"/>
    <w:rsid w:val="004657E4"/>
    <w:rsid w:val="00466E27"/>
    <w:rsid w:val="004670E0"/>
    <w:rsid w:val="00470E8D"/>
    <w:rsid w:val="00471AD3"/>
    <w:rsid w:val="00472351"/>
    <w:rsid w:val="004737FC"/>
    <w:rsid w:val="00477B2A"/>
    <w:rsid w:val="004803AB"/>
    <w:rsid w:val="00480BA1"/>
    <w:rsid w:val="0048406A"/>
    <w:rsid w:val="0048437D"/>
    <w:rsid w:val="00485440"/>
    <w:rsid w:val="004862D7"/>
    <w:rsid w:val="0048646B"/>
    <w:rsid w:val="00487DD1"/>
    <w:rsid w:val="00487F6E"/>
    <w:rsid w:val="004940A9"/>
    <w:rsid w:val="004953C7"/>
    <w:rsid w:val="00495527"/>
    <w:rsid w:val="00495EA0"/>
    <w:rsid w:val="0049639B"/>
    <w:rsid w:val="0049750C"/>
    <w:rsid w:val="00497AB5"/>
    <w:rsid w:val="004A014B"/>
    <w:rsid w:val="004A0BCB"/>
    <w:rsid w:val="004A19A7"/>
    <w:rsid w:val="004A1A9D"/>
    <w:rsid w:val="004A2B3E"/>
    <w:rsid w:val="004A40D7"/>
    <w:rsid w:val="004A5379"/>
    <w:rsid w:val="004A6755"/>
    <w:rsid w:val="004B0CF0"/>
    <w:rsid w:val="004B0F7E"/>
    <w:rsid w:val="004B29FF"/>
    <w:rsid w:val="004B330F"/>
    <w:rsid w:val="004B4F55"/>
    <w:rsid w:val="004B5081"/>
    <w:rsid w:val="004B5362"/>
    <w:rsid w:val="004B5B62"/>
    <w:rsid w:val="004B64F6"/>
    <w:rsid w:val="004B6552"/>
    <w:rsid w:val="004B66B8"/>
    <w:rsid w:val="004B6957"/>
    <w:rsid w:val="004B7339"/>
    <w:rsid w:val="004B78C3"/>
    <w:rsid w:val="004C0188"/>
    <w:rsid w:val="004C0205"/>
    <w:rsid w:val="004C1037"/>
    <w:rsid w:val="004C11C1"/>
    <w:rsid w:val="004C120A"/>
    <w:rsid w:val="004C25A5"/>
    <w:rsid w:val="004C2E4E"/>
    <w:rsid w:val="004C3946"/>
    <w:rsid w:val="004C3D5C"/>
    <w:rsid w:val="004C5775"/>
    <w:rsid w:val="004C6CBB"/>
    <w:rsid w:val="004D1B32"/>
    <w:rsid w:val="004D3247"/>
    <w:rsid w:val="004D6017"/>
    <w:rsid w:val="004D6FAC"/>
    <w:rsid w:val="004D7668"/>
    <w:rsid w:val="004E07E5"/>
    <w:rsid w:val="004E0DC7"/>
    <w:rsid w:val="004E115C"/>
    <w:rsid w:val="004E178C"/>
    <w:rsid w:val="004E2B82"/>
    <w:rsid w:val="004E4545"/>
    <w:rsid w:val="004E4D70"/>
    <w:rsid w:val="004E7321"/>
    <w:rsid w:val="004E7871"/>
    <w:rsid w:val="004E7BD9"/>
    <w:rsid w:val="004F0D08"/>
    <w:rsid w:val="004F3FAB"/>
    <w:rsid w:val="004F4AA4"/>
    <w:rsid w:val="004F4DB4"/>
    <w:rsid w:val="004F6C28"/>
    <w:rsid w:val="004F79B9"/>
    <w:rsid w:val="00500074"/>
    <w:rsid w:val="005001D0"/>
    <w:rsid w:val="005009BF"/>
    <w:rsid w:val="005024E7"/>
    <w:rsid w:val="005032FA"/>
    <w:rsid w:val="00506731"/>
    <w:rsid w:val="00511895"/>
    <w:rsid w:val="00511EC0"/>
    <w:rsid w:val="0051580E"/>
    <w:rsid w:val="00515B13"/>
    <w:rsid w:val="005213DE"/>
    <w:rsid w:val="00521FC4"/>
    <w:rsid w:val="0052298C"/>
    <w:rsid w:val="005234A4"/>
    <w:rsid w:val="005236B8"/>
    <w:rsid w:val="00523991"/>
    <w:rsid w:val="00523C76"/>
    <w:rsid w:val="00525DDD"/>
    <w:rsid w:val="005308E9"/>
    <w:rsid w:val="00532286"/>
    <w:rsid w:val="005324D8"/>
    <w:rsid w:val="00532C92"/>
    <w:rsid w:val="00533CA2"/>
    <w:rsid w:val="00533DC9"/>
    <w:rsid w:val="00533ED2"/>
    <w:rsid w:val="00535BD2"/>
    <w:rsid w:val="00535FA9"/>
    <w:rsid w:val="00536507"/>
    <w:rsid w:val="00536629"/>
    <w:rsid w:val="00540162"/>
    <w:rsid w:val="0054063E"/>
    <w:rsid w:val="00543343"/>
    <w:rsid w:val="005454AA"/>
    <w:rsid w:val="005454D8"/>
    <w:rsid w:val="00545C97"/>
    <w:rsid w:val="00547329"/>
    <w:rsid w:val="00547793"/>
    <w:rsid w:val="00551353"/>
    <w:rsid w:val="00551686"/>
    <w:rsid w:val="005522A2"/>
    <w:rsid w:val="0055279B"/>
    <w:rsid w:val="00552C20"/>
    <w:rsid w:val="00554203"/>
    <w:rsid w:val="005558B7"/>
    <w:rsid w:val="005579E1"/>
    <w:rsid w:val="00560325"/>
    <w:rsid w:val="00560D55"/>
    <w:rsid w:val="0056175A"/>
    <w:rsid w:val="00562F41"/>
    <w:rsid w:val="00563036"/>
    <w:rsid w:val="0056453D"/>
    <w:rsid w:val="0056592B"/>
    <w:rsid w:val="00565993"/>
    <w:rsid w:val="00567720"/>
    <w:rsid w:val="00567B0C"/>
    <w:rsid w:val="00567C5D"/>
    <w:rsid w:val="00570749"/>
    <w:rsid w:val="00570D00"/>
    <w:rsid w:val="00570E78"/>
    <w:rsid w:val="005729FB"/>
    <w:rsid w:val="00572A4B"/>
    <w:rsid w:val="00573C28"/>
    <w:rsid w:val="005744CC"/>
    <w:rsid w:val="00575545"/>
    <w:rsid w:val="00580A08"/>
    <w:rsid w:val="00581A17"/>
    <w:rsid w:val="0058207E"/>
    <w:rsid w:val="00583869"/>
    <w:rsid w:val="00583990"/>
    <w:rsid w:val="0058676E"/>
    <w:rsid w:val="00586B56"/>
    <w:rsid w:val="00587440"/>
    <w:rsid w:val="00587DEF"/>
    <w:rsid w:val="0059106C"/>
    <w:rsid w:val="00592F2F"/>
    <w:rsid w:val="0059391B"/>
    <w:rsid w:val="00594588"/>
    <w:rsid w:val="00597323"/>
    <w:rsid w:val="00597662"/>
    <w:rsid w:val="00597829"/>
    <w:rsid w:val="005A10BB"/>
    <w:rsid w:val="005A3490"/>
    <w:rsid w:val="005A3E01"/>
    <w:rsid w:val="005A3E42"/>
    <w:rsid w:val="005A5C69"/>
    <w:rsid w:val="005A7847"/>
    <w:rsid w:val="005A7F91"/>
    <w:rsid w:val="005B07B2"/>
    <w:rsid w:val="005B07E5"/>
    <w:rsid w:val="005B0E39"/>
    <w:rsid w:val="005B2450"/>
    <w:rsid w:val="005B40A5"/>
    <w:rsid w:val="005B66E8"/>
    <w:rsid w:val="005B6AD5"/>
    <w:rsid w:val="005B791D"/>
    <w:rsid w:val="005C1424"/>
    <w:rsid w:val="005C250A"/>
    <w:rsid w:val="005C3351"/>
    <w:rsid w:val="005C5A37"/>
    <w:rsid w:val="005D03E5"/>
    <w:rsid w:val="005D153A"/>
    <w:rsid w:val="005D4325"/>
    <w:rsid w:val="005D46AD"/>
    <w:rsid w:val="005D51D7"/>
    <w:rsid w:val="005D5B12"/>
    <w:rsid w:val="005D5FAB"/>
    <w:rsid w:val="005D67BD"/>
    <w:rsid w:val="005D7047"/>
    <w:rsid w:val="005E0352"/>
    <w:rsid w:val="005E0AF2"/>
    <w:rsid w:val="005E0FF2"/>
    <w:rsid w:val="005E14BA"/>
    <w:rsid w:val="005E15CB"/>
    <w:rsid w:val="005E2368"/>
    <w:rsid w:val="005E312B"/>
    <w:rsid w:val="005E3C8D"/>
    <w:rsid w:val="005E3FBC"/>
    <w:rsid w:val="005E5004"/>
    <w:rsid w:val="005E523C"/>
    <w:rsid w:val="005E5267"/>
    <w:rsid w:val="005E5B4F"/>
    <w:rsid w:val="005E7FE1"/>
    <w:rsid w:val="005F1C17"/>
    <w:rsid w:val="005F23FD"/>
    <w:rsid w:val="005F254A"/>
    <w:rsid w:val="005F25E1"/>
    <w:rsid w:val="005F2F85"/>
    <w:rsid w:val="005F3047"/>
    <w:rsid w:val="005F4B17"/>
    <w:rsid w:val="005F5DAE"/>
    <w:rsid w:val="005F6465"/>
    <w:rsid w:val="005F65AE"/>
    <w:rsid w:val="005F65D6"/>
    <w:rsid w:val="005F69AB"/>
    <w:rsid w:val="005F71D5"/>
    <w:rsid w:val="006006B4"/>
    <w:rsid w:val="00600D5F"/>
    <w:rsid w:val="00601FF7"/>
    <w:rsid w:val="006022A5"/>
    <w:rsid w:val="006022D2"/>
    <w:rsid w:val="006035F0"/>
    <w:rsid w:val="00603D0D"/>
    <w:rsid w:val="00606B9C"/>
    <w:rsid w:val="006106A8"/>
    <w:rsid w:val="0061235B"/>
    <w:rsid w:val="00613204"/>
    <w:rsid w:val="00615C2E"/>
    <w:rsid w:val="006168CC"/>
    <w:rsid w:val="00621B79"/>
    <w:rsid w:val="00622469"/>
    <w:rsid w:val="00624D92"/>
    <w:rsid w:val="00625C67"/>
    <w:rsid w:val="00625FD1"/>
    <w:rsid w:val="00630611"/>
    <w:rsid w:val="0063108A"/>
    <w:rsid w:val="00631F0B"/>
    <w:rsid w:val="00632F9D"/>
    <w:rsid w:val="00634166"/>
    <w:rsid w:val="006346E5"/>
    <w:rsid w:val="0064081D"/>
    <w:rsid w:val="00640979"/>
    <w:rsid w:val="00641377"/>
    <w:rsid w:val="006417B4"/>
    <w:rsid w:val="00641E88"/>
    <w:rsid w:val="00643C5D"/>
    <w:rsid w:val="00645137"/>
    <w:rsid w:val="006458C4"/>
    <w:rsid w:val="006471FD"/>
    <w:rsid w:val="00647C3F"/>
    <w:rsid w:val="00647C67"/>
    <w:rsid w:val="00647E72"/>
    <w:rsid w:val="00650325"/>
    <w:rsid w:val="006503CA"/>
    <w:rsid w:val="00651317"/>
    <w:rsid w:val="00652F10"/>
    <w:rsid w:val="00652F89"/>
    <w:rsid w:val="00654143"/>
    <w:rsid w:val="0065460D"/>
    <w:rsid w:val="006548B3"/>
    <w:rsid w:val="006561DE"/>
    <w:rsid w:val="00656E1D"/>
    <w:rsid w:val="00657518"/>
    <w:rsid w:val="006579F6"/>
    <w:rsid w:val="00657A6F"/>
    <w:rsid w:val="006604C0"/>
    <w:rsid w:val="00660639"/>
    <w:rsid w:val="00660643"/>
    <w:rsid w:val="00662816"/>
    <w:rsid w:val="006638B2"/>
    <w:rsid w:val="00664C33"/>
    <w:rsid w:val="006654A4"/>
    <w:rsid w:val="0066553C"/>
    <w:rsid w:val="006661FB"/>
    <w:rsid w:val="006674B2"/>
    <w:rsid w:val="006679E3"/>
    <w:rsid w:val="0067041D"/>
    <w:rsid w:val="00670AF8"/>
    <w:rsid w:val="00671BBD"/>
    <w:rsid w:val="00672017"/>
    <w:rsid w:val="00672567"/>
    <w:rsid w:val="00675D22"/>
    <w:rsid w:val="00676ED4"/>
    <w:rsid w:val="00681C6F"/>
    <w:rsid w:val="00682F24"/>
    <w:rsid w:val="0068348D"/>
    <w:rsid w:val="006836D9"/>
    <w:rsid w:val="006838D2"/>
    <w:rsid w:val="00685A76"/>
    <w:rsid w:val="00690BF4"/>
    <w:rsid w:val="00691D00"/>
    <w:rsid w:val="0069345D"/>
    <w:rsid w:val="00693868"/>
    <w:rsid w:val="00693A6A"/>
    <w:rsid w:val="00693B98"/>
    <w:rsid w:val="00695003"/>
    <w:rsid w:val="00695832"/>
    <w:rsid w:val="006A070D"/>
    <w:rsid w:val="006A1A6B"/>
    <w:rsid w:val="006A3313"/>
    <w:rsid w:val="006A3B11"/>
    <w:rsid w:val="006A5C95"/>
    <w:rsid w:val="006A5F6E"/>
    <w:rsid w:val="006A7819"/>
    <w:rsid w:val="006A7824"/>
    <w:rsid w:val="006A7E7A"/>
    <w:rsid w:val="006B02E0"/>
    <w:rsid w:val="006B1A3B"/>
    <w:rsid w:val="006B2E44"/>
    <w:rsid w:val="006B3896"/>
    <w:rsid w:val="006B3D96"/>
    <w:rsid w:val="006B50C1"/>
    <w:rsid w:val="006C017E"/>
    <w:rsid w:val="006C09EB"/>
    <w:rsid w:val="006C2902"/>
    <w:rsid w:val="006C4BC8"/>
    <w:rsid w:val="006C52A0"/>
    <w:rsid w:val="006C531C"/>
    <w:rsid w:val="006C68E2"/>
    <w:rsid w:val="006C6EB2"/>
    <w:rsid w:val="006C7519"/>
    <w:rsid w:val="006D1B15"/>
    <w:rsid w:val="006D240A"/>
    <w:rsid w:val="006D245D"/>
    <w:rsid w:val="006D2766"/>
    <w:rsid w:val="006D3593"/>
    <w:rsid w:val="006D3E09"/>
    <w:rsid w:val="006D3F47"/>
    <w:rsid w:val="006D4503"/>
    <w:rsid w:val="006D4CAD"/>
    <w:rsid w:val="006D6162"/>
    <w:rsid w:val="006D6E1F"/>
    <w:rsid w:val="006D7148"/>
    <w:rsid w:val="006E0A37"/>
    <w:rsid w:val="006E1DD0"/>
    <w:rsid w:val="006E2019"/>
    <w:rsid w:val="006E2D0A"/>
    <w:rsid w:val="006E4820"/>
    <w:rsid w:val="006E4C2C"/>
    <w:rsid w:val="006E5268"/>
    <w:rsid w:val="006E55EB"/>
    <w:rsid w:val="006E6024"/>
    <w:rsid w:val="006E635D"/>
    <w:rsid w:val="006E6726"/>
    <w:rsid w:val="006E758C"/>
    <w:rsid w:val="006E7CE5"/>
    <w:rsid w:val="006E7D37"/>
    <w:rsid w:val="006F1D64"/>
    <w:rsid w:val="006F22E1"/>
    <w:rsid w:val="006F29B9"/>
    <w:rsid w:val="006F3540"/>
    <w:rsid w:val="006F3791"/>
    <w:rsid w:val="006F3BE4"/>
    <w:rsid w:val="006F428E"/>
    <w:rsid w:val="006F57FC"/>
    <w:rsid w:val="006F5920"/>
    <w:rsid w:val="006F61B2"/>
    <w:rsid w:val="006F6C28"/>
    <w:rsid w:val="006F7331"/>
    <w:rsid w:val="006F743E"/>
    <w:rsid w:val="007005F4"/>
    <w:rsid w:val="007010A3"/>
    <w:rsid w:val="0070179F"/>
    <w:rsid w:val="00701966"/>
    <w:rsid w:val="00701C1D"/>
    <w:rsid w:val="0070259A"/>
    <w:rsid w:val="007025E8"/>
    <w:rsid w:val="00702872"/>
    <w:rsid w:val="00702A42"/>
    <w:rsid w:val="0070377C"/>
    <w:rsid w:val="00703A68"/>
    <w:rsid w:val="00703CBA"/>
    <w:rsid w:val="00704698"/>
    <w:rsid w:val="00704DD7"/>
    <w:rsid w:val="007050A9"/>
    <w:rsid w:val="00705876"/>
    <w:rsid w:val="00706409"/>
    <w:rsid w:val="007077E1"/>
    <w:rsid w:val="007100B2"/>
    <w:rsid w:val="007110A5"/>
    <w:rsid w:val="007125A0"/>
    <w:rsid w:val="007129B4"/>
    <w:rsid w:val="0071414A"/>
    <w:rsid w:val="0071725A"/>
    <w:rsid w:val="007216E4"/>
    <w:rsid w:val="007217B0"/>
    <w:rsid w:val="00721B90"/>
    <w:rsid w:val="00721E5E"/>
    <w:rsid w:val="00722417"/>
    <w:rsid w:val="007242E4"/>
    <w:rsid w:val="0072488C"/>
    <w:rsid w:val="0072642F"/>
    <w:rsid w:val="00730170"/>
    <w:rsid w:val="0073134F"/>
    <w:rsid w:val="007321E5"/>
    <w:rsid w:val="00734863"/>
    <w:rsid w:val="007359C2"/>
    <w:rsid w:val="0073770A"/>
    <w:rsid w:val="00740F81"/>
    <w:rsid w:val="00743845"/>
    <w:rsid w:val="00743BEA"/>
    <w:rsid w:val="007456EB"/>
    <w:rsid w:val="007464B2"/>
    <w:rsid w:val="00746D5A"/>
    <w:rsid w:val="00747AFD"/>
    <w:rsid w:val="00750626"/>
    <w:rsid w:val="00754DAF"/>
    <w:rsid w:val="00755755"/>
    <w:rsid w:val="007558BB"/>
    <w:rsid w:val="00755A6F"/>
    <w:rsid w:val="00760789"/>
    <w:rsid w:val="00760C10"/>
    <w:rsid w:val="00761AEC"/>
    <w:rsid w:val="0076273A"/>
    <w:rsid w:val="007646DD"/>
    <w:rsid w:val="00764B23"/>
    <w:rsid w:val="00764C2E"/>
    <w:rsid w:val="007663DA"/>
    <w:rsid w:val="007678F9"/>
    <w:rsid w:val="0077250D"/>
    <w:rsid w:val="00772837"/>
    <w:rsid w:val="00772C79"/>
    <w:rsid w:val="0077349B"/>
    <w:rsid w:val="007743EB"/>
    <w:rsid w:val="00775B17"/>
    <w:rsid w:val="00776ECA"/>
    <w:rsid w:val="007806EA"/>
    <w:rsid w:val="00782DD1"/>
    <w:rsid w:val="00785180"/>
    <w:rsid w:val="00785528"/>
    <w:rsid w:val="00785B0D"/>
    <w:rsid w:val="00787CBA"/>
    <w:rsid w:val="00791473"/>
    <w:rsid w:val="00792B9C"/>
    <w:rsid w:val="00793B66"/>
    <w:rsid w:val="00794DE4"/>
    <w:rsid w:val="00794EC0"/>
    <w:rsid w:val="00795662"/>
    <w:rsid w:val="00795B09"/>
    <w:rsid w:val="00796841"/>
    <w:rsid w:val="00797555"/>
    <w:rsid w:val="007A02F1"/>
    <w:rsid w:val="007A0A99"/>
    <w:rsid w:val="007A1A54"/>
    <w:rsid w:val="007A23C9"/>
    <w:rsid w:val="007A2C8E"/>
    <w:rsid w:val="007A3367"/>
    <w:rsid w:val="007A3398"/>
    <w:rsid w:val="007A3D7F"/>
    <w:rsid w:val="007A574E"/>
    <w:rsid w:val="007A6ECC"/>
    <w:rsid w:val="007B002A"/>
    <w:rsid w:val="007B0D2A"/>
    <w:rsid w:val="007B110B"/>
    <w:rsid w:val="007B16BE"/>
    <w:rsid w:val="007B212D"/>
    <w:rsid w:val="007B23BC"/>
    <w:rsid w:val="007B5F79"/>
    <w:rsid w:val="007B6567"/>
    <w:rsid w:val="007C0497"/>
    <w:rsid w:val="007C05AE"/>
    <w:rsid w:val="007C1096"/>
    <w:rsid w:val="007C3DBB"/>
    <w:rsid w:val="007C3FD4"/>
    <w:rsid w:val="007C4973"/>
    <w:rsid w:val="007C5DE2"/>
    <w:rsid w:val="007C5FC4"/>
    <w:rsid w:val="007C7950"/>
    <w:rsid w:val="007C7C64"/>
    <w:rsid w:val="007D0B96"/>
    <w:rsid w:val="007D1B71"/>
    <w:rsid w:val="007D1CC0"/>
    <w:rsid w:val="007D3117"/>
    <w:rsid w:val="007D4AE7"/>
    <w:rsid w:val="007D4C10"/>
    <w:rsid w:val="007D5250"/>
    <w:rsid w:val="007D535C"/>
    <w:rsid w:val="007D56B9"/>
    <w:rsid w:val="007D66E8"/>
    <w:rsid w:val="007D778F"/>
    <w:rsid w:val="007E01D3"/>
    <w:rsid w:val="007E1DB7"/>
    <w:rsid w:val="007E2509"/>
    <w:rsid w:val="007E3D0C"/>
    <w:rsid w:val="007E458B"/>
    <w:rsid w:val="007E500E"/>
    <w:rsid w:val="007E5505"/>
    <w:rsid w:val="007E780A"/>
    <w:rsid w:val="007F0840"/>
    <w:rsid w:val="007F4E9A"/>
    <w:rsid w:val="007F6F3F"/>
    <w:rsid w:val="00801385"/>
    <w:rsid w:val="0080144A"/>
    <w:rsid w:val="00801692"/>
    <w:rsid w:val="00801B87"/>
    <w:rsid w:val="00801D8C"/>
    <w:rsid w:val="008041B2"/>
    <w:rsid w:val="00805493"/>
    <w:rsid w:val="0080552D"/>
    <w:rsid w:val="00807528"/>
    <w:rsid w:val="00810473"/>
    <w:rsid w:val="008118AD"/>
    <w:rsid w:val="008129B1"/>
    <w:rsid w:val="00814A0E"/>
    <w:rsid w:val="00814F82"/>
    <w:rsid w:val="00817846"/>
    <w:rsid w:val="008227E7"/>
    <w:rsid w:val="00824750"/>
    <w:rsid w:val="008249DA"/>
    <w:rsid w:val="00825D5C"/>
    <w:rsid w:val="00826426"/>
    <w:rsid w:val="00826A55"/>
    <w:rsid w:val="0082755E"/>
    <w:rsid w:val="0082780F"/>
    <w:rsid w:val="008278F5"/>
    <w:rsid w:val="008278FE"/>
    <w:rsid w:val="00832A85"/>
    <w:rsid w:val="0083456A"/>
    <w:rsid w:val="00834B3D"/>
    <w:rsid w:val="00834F97"/>
    <w:rsid w:val="00840700"/>
    <w:rsid w:val="008411D3"/>
    <w:rsid w:val="00843CF5"/>
    <w:rsid w:val="00843D4C"/>
    <w:rsid w:val="0084423D"/>
    <w:rsid w:val="0084427E"/>
    <w:rsid w:val="00844941"/>
    <w:rsid w:val="0084543E"/>
    <w:rsid w:val="00845722"/>
    <w:rsid w:val="00845D1D"/>
    <w:rsid w:val="00847DE5"/>
    <w:rsid w:val="00847DF3"/>
    <w:rsid w:val="008512C8"/>
    <w:rsid w:val="00852BA8"/>
    <w:rsid w:val="0085323A"/>
    <w:rsid w:val="00853277"/>
    <w:rsid w:val="0085336E"/>
    <w:rsid w:val="00855E85"/>
    <w:rsid w:val="00856D7A"/>
    <w:rsid w:val="008571B9"/>
    <w:rsid w:val="00860266"/>
    <w:rsid w:val="008606C4"/>
    <w:rsid w:val="00861681"/>
    <w:rsid w:val="0086256C"/>
    <w:rsid w:val="00862B51"/>
    <w:rsid w:val="00863062"/>
    <w:rsid w:val="00863094"/>
    <w:rsid w:val="00863BC5"/>
    <w:rsid w:val="008648E5"/>
    <w:rsid w:val="00866466"/>
    <w:rsid w:val="00867270"/>
    <w:rsid w:val="0087080C"/>
    <w:rsid w:val="00873682"/>
    <w:rsid w:val="00873988"/>
    <w:rsid w:val="0087425B"/>
    <w:rsid w:val="0087522F"/>
    <w:rsid w:val="00875AFC"/>
    <w:rsid w:val="008768B4"/>
    <w:rsid w:val="00877A97"/>
    <w:rsid w:val="00883AC0"/>
    <w:rsid w:val="00884238"/>
    <w:rsid w:val="0088571A"/>
    <w:rsid w:val="00887224"/>
    <w:rsid w:val="00892044"/>
    <w:rsid w:val="00893FF0"/>
    <w:rsid w:val="00895820"/>
    <w:rsid w:val="00895C54"/>
    <w:rsid w:val="0089656F"/>
    <w:rsid w:val="008965E4"/>
    <w:rsid w:val="00896BA4"/>
    <w:rsid w:val="008970D9"/>
    <w:rsid w:val="0089721B"/>
    <w:rsid w:val="00897E0C"/>
    <w:rsid w:val="00897FEE"/>
    <w:rsid w:val="008A0B43"/>
    <w:rsid w:val="008A23D4"/>
    <w:rsid w:val="008A30D2"/>
    <w:rsid w:val="008A5E3D"/>
    <w:rsid w:val="008A6DC4"/>
    <w:rsid w:val="008A6E46"/>
    <w:rsid w:val="008A7B7A"/>
    <w:rsid w:val="008B1106"/>
    <w:rsid w:val="008B1134"/>
    <w:rsid w:val="008B1833"/>
    <w:rsid w:val="008B227F"/>
    <w:rsid w:val="008B41A8"/>
    <w:rsid w:val="008B4CC4"/>
    <w:rsid w:val="008B5CBD"/>
    <w:rsid w:val="008B7361"/>
    <w:rsid w:val="008C09FC"/>
    <w:rsid w:val="008C0AF2"/>
    <w:rsid w:val="008C0B64"/>
    <w:rsid w:val="008C29C3"/>
    <w:rsid w:val="008C399D"/>
    <w:rsid w:val="008C453E"/>
    <w:rsid w:val="008C60B3"/>
    <w:rsid w:val="008C62FC"/>
    <w:rsid w:val="008C6AD8"/>
    <w:rsid w:val="008D0DC0"/>
    <w:rsid w:val="008D1BEC"/>
    <w:rsid w:val="008D2684"/>
    <w:rsid w:val="008D3EFB"/>
    <w:rsid w:val="008D4201"/>
    <w:rsid w:val="008D4C2C"/>
    <w:rsid w:val="008D506A"/>
    <w:rsid w:val="008D57FC"/>
    <w:rsid w:val="008D701D"/>
    <w:rsid w:val="008E210A"/>
    <w:rsid w:val="008E2EDB"/>
    <w:rsid w:val="008E3231"/>
    <w:rsid w:val="008E3A74"/>
    <w:rsid w:val="008E3F94"/>
    <w:rsid w:val="008E4A0B"/>
    <w:rsid w:val="008E7B09"/>
    <w:rsid w:val="008F055C"/>
    <w:rsid w:val="008F105C"/>
    <w:rsid w:val="008F23BC"/>
    <w:rsid w:val="008F38AB"/>
    <w:rsid w:val="008F43AE"/>
    <w:rsid w:val="008F4B64"/>
    <w:rsid w:val="008F69D7"/>
    <w:rsid w:val="008F76D5"/>
    <w:rsid w:val="008F7E0C"/>
    <w:rsid w:val="009023B8"/>
    <w:rsid w:val="00902747"/>
    <w:rsid w:val="00903A3C"/>
    <w:rsid w:val="00903C1A"/>
    <w:rsid w:val="00905F4C"/>
    <w:rsid w:val="00906842"/>
    <w:rsid w:val="00906DCE"/>
    <w:rsid w:val="00907074"/>
    <w:rsid w:val="009102B9"/>
    <w:rsid w:val="009104F6"/>
    <w:rsid w:val="00910657"/>
    <w:rsid w:val="00910B6E"/>
    <w:rsid w:val="00911410"/>
    <w:rsid w:val="00911F1F"/>
    <w:rsid w:val="00912E0C"/>
    <w:rsid w:val="0091327E"/>
    <w:rsid w:val="00915258"/>
    <w:rsid w:val="0091557C"/>
    <w:rsid w:val="00915AE4"/>
    <w:rsid w:val="0091625D"/>
    <w:rsid w:val="0091685D"/>
    <w:rsid w:val="00916A5A"/>
    <w:rsid w:val="00917A88"/>
    <w:rsid w:val="009206CE"/>
    <w:rsid w:val="00920D2D"/>
    <w:rsid w:val="009222AE"/>
    <w:rsid w:val="00922436"/>
    <w:rsid w:val="00922BF1"/>
    <w:rsid w:val="009239E0"/>
    <w:rsid w:val="009244B3"/>
    <w:rsid w:val="00924795"/>
    <w:rsid w:val="009249B6"/>
    <w:rsid w:val="00925FBE"/>
    <w:rsid w:val="00930238"/>
    <w:rsid w:val="0093083C"/>
    <w:rsid w:val="0093242E"/>
    <w:rsid w:val="0093279D"/>
    <w:rsid w:val="00932CD1"/>
    <w:rsid w:val="0093522A"/>
    <w:rsid w:val="00935919"/>
    <w:rsid w:val="00936559"/>
    <w:rsid w:val="009376B0"/>
    <w:rsid w:val="00937ED1"/>
    <w:rsid w:val="009412E9"/>
    <w:rsid w:val="009412EE"/>
    <w:rsid w:val="0094157E"/>
    <w:rsid w:val="00941E18"/>
    <w:rsid w:val="00943C4C"/>
    <w:rsid w:val="00944A74"/>
    <w:rsid w:val="0094558A"/>
    <w:rsid w:val="0094601B"/>
    <w:rsid w:val="00947026"/>
    <w:rsid w:val="009477CB"/>
    <w:rsid w:val="00947CFF"/>
    <w:rsid w:val="00947DF2"/>
    <w:rsid w:val="009514EF"/>
    <w:rsid w:val="00951A5A"/>
    <w:rsid w:val="00954C05"/>
    <w:rsid w:val="00955199"/>
    <w:rsid w:val="009556D4"/>
    <w:rsid w:val="009559B9"/>
    <w:rsid w:val="00956081"/>
    <w:rsid w:val="00957C8A"/>
    <w:rsid w:val="00957E10"/>
    <w:rsid w:val="009600D7"/>
    <w:rsid w:val="0096063E"/>
    <w:rsid w:val="009609D4"/>
    <w:rsid w:val="00960B80"/>
    <w:rsid w:val="00965153"/>
    <w:rsid w:val="009651E7"/>
    <w:rsid w:val="0096555E"/>
    <w:rsid w:val="0096771B"/>
    <w:rsid w:val="00971874"/>
    <w:rsid w:val="0097216D"/>
    <w:rsid w:val="00975573"/>
    <w:rsid w:val="00975926"/>
    <w:rsid w:val="00975CEF"/>
    <w:rsid w:val="00977CA7"/>
    <w:rsid w:val="0098291F"/>
    <w:rsid w:val="00984284"/>
    <w:rsid w:val="00986D9C"/>
    <w:rsid w:val="00991ACE"/>
    <w:rsid w:val="00991FE5"/>
    <w:rsid w:val="00993BF4"/>
    <w:rsid w:val="00993DCE"/>
    <w:rsid w:val="009943A1"/>
    <w:rsid w:val="00995BF5"/>
    <w:rsid w:val="009A095C"/>
    <w:rsid w:val="009A0E28"/>
    <w:rsid w:val="009A0EED"/>
    <w:rsid w:val="009A1448"/>
    <w:rsid w:val="009A1FE8"/>
    <w:rsid w:val="009A2853"/>
    <w:rsid w:val="009A2AA7"/>
    <w:rsid w:val="009A341A"/>
    <w:rsid w:val="009A386D"/>
    <w:rsid w:val="009A4A60"/>
    <w:rsid w:val="009A712A"/>
    <w:rsid w:val="009A7374"/>
    <w:rsid w:val="009A7C02"/>
    <w:rsid w:val="009B0B04"/>
    <w:rsid w:val="009B0B42"/>
    <w:rsid w:val="009B0E45"/>
    <w:rsid w:val="009B1F6B"/>
    <w:rsid w:val="009B3107"/>
    <w:rsid w:val="009B48BF"/>
    <w:rsid w:val="009B504E"/>
    <w:rsid w:val="009B612E"/>
    <w:rsid w:val="009B6A84"/>
    <w:rsid w:val="009B7585"/>
    <w:rsid w:val="009C0590"/>
    <w:rsid w:val="009C09F1"/>
    <w:rsid w:val="009C0E32"/>
    <w:rsid w:val="009C17AF"/>
    <w:rsid w:val="009C1C6A"/>
    <w:rsid w:val="009C1CB2"/>
    <w:rsid w:val="009C1EF8"/>
    <w:rsid w:val="009C329C"/>
    <w:rsid w:val="009C42D7"/>
    <w:rsid w:val="009C55E7"/>
    <w:rsid w:val="009C63AC"/>
    <w:rsid w:val="009C6A3F"/>
    <w:rsid w:val="009D0D51"/>
    <w:rsid w:val="009D1AFF"/>
    <w:rsid w:val="009D27C6"/>
    <w:rsid w:val="009D549A"/>
    <w:rsid w:val="009E0561"/>
    <w:rsid w:val="009E1B56"/>
    <w:rsid w:val="009E2415"/>
    <w:rsid w:val="009E269D"/>
    <w:rsid w:val="009E2DA1"/>
    <w:rsid w:val="009E3337"/>
    <w:rsid w:val="009E7292"/>
    <w:rsid w:val="009E79F7"/>
    <w:rsid w:val="009F0005"/>
    <w:rsid w:val="009F0977"/>
    <w:rsid w:val="009F0C13"/>
    <w:rsid w:val="009F1583"/>
    <w:rsid w:val="009F1768"/>
    <w:rsid w:val="009F53A8"/>
    <w:rsid w:val="009F582A"/>
    <w:rsid w:val="009F644D"/>
    <w:rsid w:val="009F68ED"/>
    <w:rsid w:val="009F75DB"/>
    <w:rsid w:val="009F7C43"/>
    <w:rsid w:val="00A04E4D"/>
    <w:rsid w:val="00A0692C"/>
    <w:rsid w:val="00A072AF"/>
    <w:rsid w:val="00A07CB2"/>
    <w:rsid w:val="00A11DD7"/>
    <w:rsid w:val="00A1312A"/>
    <w:rsid w:val="00A132A6"/>
    <w:rsid w:val="00A135A2"/>
    <w:rsid w:val="00A14EBB"/>
    <w:rsid w:val="00A15A99"/>
    <w:rsid w:val="00A1605E"/>
    <w:rsid w:val="00A1612A"/>
    <w:rsid w:val="00A16524"/>
    <w:rsid w:val="00A17981"/>
    <w:rsid w:val="00A21806"/>
    <w:rsid w:val="00A22F68"/>
    <w:rsid w:val="00A245A2"/>
    <w:rsid w:val="00A2489E"/>
    <w:rsid w:val="00A25FBC"/>
    <w:rsid w:val="00A26398"/>
    <w:rsid w:val="00A26752"/>
    <w:rsid w:val="00A26C13"/>
    <w:rsid w:val="00A26C44"/>
    <w:rsid w:val="00A26D03"/>
    <w:rsid w:val="00A27776"/>
    <w:rsid w:val="00A278D0"/>
    <w:rsid w:val="00A30650"/>
    <w:rsid w:val="00A313E8"/>
    <w:rsid w:val="00A3292A"/>
    <w:rsid w:val="00A33477"/>
    <w:rsid w:val="00A34EAD"/>
    <w:rsid w:val="00A358A2"/>
    <w:rsid w:val="00A37EC5"/>
    <w:rsid w:val="00A4103F"/>
    <w:rsid w:val="00A410C1"/>
    <w:rsid w:val="00A4133C"/>
    <w:rsid w:val="00A42819"/>
    <w:rsid w:val="00A4414A"/>
    <w:rsid w:val="00A4415D"/>
    <w:rsid w:val="00A500E1"/>
    <w:rsid w:val="00A50301"/>
    <w:rsid w:val="00A51034"/>
    <w:rsid w:val="00A51916"/>
    <w:rsid w:val="00A550E8"/>
    <w:rsid w:val="00A55440"/>
    <w:rsid w:val="00A564C3"/>
    <w:rsid w:val="00A5763B"/>
    <w:rsid w:val="00A57766"/>
    <w:rsid w:val="00A60662"/>
    <w:rsid w:val="00A62271"/>
    <w:rsid w:val="00A62CDA"/>
    <w:rsid w:val="00A63424"/>
    <w:rsid w:val="00A64A05"/>
    <w:rsid w:val="00A66E8D"/>
    <w:rsid w:val="00A70047"/>
    <w:rsid w:val="00A7068F"/>
    <w:rsid w:val="00A73121"/>
    <w:rsid w:val="00A741B0"/>
    <w:rsid w:val="00A7422B"/>
    <w:rsid w:val="00A742BB"/>
    <w:rsid w:val="00A74DA5"/>
    <w:rsid w:val="00A7502A"/>
    <w:rsid w:val="00A752FC"/>
    <w:rsid w:val="00A7549F"/>
    <w:rsid w:val="00A76AEC"/>
    <w:rsid w:val="00A76EB9"/>
    <w:rsid w:val="00A77379"/>
    <w:rsid w:val="00A77495"/>
    <w:rsid w:val="00A77773"/>
    <w:rsid w:val="00A8059C"/>
    <w:rsid w:val="00A80966"/>
    <w:rsid w:val="00A83503"/>
    <w:rsid w:val="00A83D6C"/>
    <w:rsid w:val="00A83DA2"/>
    <w:rsid w:val="00A84823"/>
    <w:rsid w:val="00A8486B"/>
    <w:rsid w:val="00A85063"/>
    <w:rsid w:val="00A857B3"/>
    <w:rsid w:val="00A85B05"/>
    <w:rsid w:val="00A8767C"/>
    <w:rsid w:val="00A92329"/>
    <w:rsid w:val="00A939C1"/>
    <w:rsid w:val="00A943E0"/>
    <w:rsid w:val="00A97C21"/>
    <w:rsid w:val="00AA10A9"/>
    <w:rsid w:val="00AA1AA0"/>
    <w:rsid w:val="00AA2202"/>
    <w:rsid w:val="00AA2745"/>
    <w:rsid w:val="00AA3570"/>
    <w:rsid w:val="00AA48F8"/>
    <w:rsid w:val="00AA5856"/>
    <w:rsid w:val="00AA63BD"/>
    <w:rsid w:val="00AA7938"/>
    <w:rsid w:val="00AB05F5"/>
    <w:rsid w:val="00AB122B"/>
    <w:rsid w:val="00AB145A"/>
    <w:rsid w:val="00AB1708"/>
    <w:rsid w:val="00AB1971"/>
    <w:rsid w:val="00AB19E3"/>
    <w:rsid w:val="00AB1A61"/>
    <w:rsid w:val="00AB1BAB"/>
    <w:rsid w:val="00AB1C40"/>
    <w:rsid w:val="00AB242A"/>
    <w:rsid w:val="00AB310B"/>
    <w:rsid w:val="00AB5562"/>
    <w:rsid w:val="00AB5F42"/>
    <w:rsid w:val="00AB639E"/>
    <w:rsid w:val="00AB6B0E"/>
    <w:rsid w:val="00AB6BDD"/>
    <w:rsid w:val="00AC2033"/>
    <w:rsid w:val="00AC2B13"/>
    <w:rsid w:val="00AC2EDE"/>
    <w:rsid w:val="00AC4950"/>
    <w:rsid w:val="00AC4A2C"/>
    <w:rsid w:val="00AC741C"/>
    <w:rsid w:val="00AC7543"/>
    <w:rsid w:val="00AD026F"/>
    <w:rsid w:val="00AD10DB"/>
    <w:rsid w:val="00AD1757"/>
    <w:rsid w:val="00AD1CCB"/>
    <w:rsid w:val="00AD1F9C"/>
    <w:rsid w:val="00AD36AF"/>
    <w:rsid w:val="00AD7487"/>
    <w:rsid w:val="00AD7F6B"/>
    <w:rsid w:val="00AD7FB3"/>
    <w:rsid w:val="00AE0C7B"/>
    <w:rsid w:val="00AE1EA0"/>
    <w:rsid w:val="00AE3F50"/>
    <w:rsid w:val="00AE3FAD"/>
    <w:rsid w:val="00AE44D6"/>
    <w:rsid w:val="00AE6430"/>
    <w:rsid w:val="00AE6C3C"/>
    <w:rsid w:val="00AE6E7D"/>
    <w:rsid w:val="00AF0FA0"/>
    <w:rsid w:val="00AF1BDE"/>
    <w:rsid w:val="00AF28F2"/>
    <w:rsid w:val="00AF2A92"/>
    <w:rsid w:val="00AF2E9B"/>
    <w:rsid w:val="00AF3A5C"/>
    <w:rsid w:val="00AF3BD9"/>
    <w:rsid w:val="00AF58AF"/>
    <w:rsid w:val="00AF58C1"/>
    <w:rsid w:val="00AF677B"/>
    <w:rsid w:val="00AF678B"/>
    <w:rsid w:val="00AF67F5"/>
    <w:rsid w:val="00B041DE"/>
    <w:rsid w:val="00B048DD"/>
    <w:rsid w:val="00B050A1"/>
    <w:rsid w:val="00B05901"/>
    <w:rsid w:val="00B07DE8"/>
    <w:rsid w:val="00B1001D"/>
    <w:rsid w:val="00B11B9E"/>
    <w:rsid w:val="00B143D1"/>
    <w:rsid w:val="00B147A9"/>
    <w:rsid w:val="00B14DDF"/>
    <w:rsid w:val="00B203EA"/>
    <w:rsid w:val="00B21515"/>
    <w:rsid w:val="00B225F7"/>
    <w:rsid w:val="00B22C3A"/>
    <w:rsid w:val="00B24439"/>
    <w:rsid w:val="00B244FF"/>
    <w:rsid w:val="00B2518A"/>
    <w:rsid w:val="00B26484"/>
    <w:rsid w:val="00B26DC1"/>
    <w:rsid w:val="00B27628"/>
    <w:rsid w:val="00B3025F"/>
    <w:rsid w:val="00B30C8F"/>
    <w:rsid w:val="00B321E1"/>
    <w:rsid w:val="00B32C78"/>
    <w:rsid w:val="00B33550"/>
    <w:rsid w:val="00B33B54"/>
    <w:rsid w:val="00B34ADC"/>
    <w:rsid w:val="00B35900"/>
    <w:rsid w:val="00B36B80"/>
    <w:rsid w:val="00B378A1"/>
    <w:rsid w:val="00B40805"/>
    <w:rsid w:val="00B4109C"/>
    <w:rsid w:val="00B41334"/>
    <w:rsid w:val="00B4237D"/>
    <w:rsid w:val="00B427A3"/>
    <w:rsid w:val="00B42BD0"/>
    <w:rsid w:val="00B439BA"/>
    <w:rsid w:val="00B43EFB"/>
    <w:rsid w:val="00B459E5"/>
    <w:rsid w:val="00B46141"/>
    <w:rsid w:val="00B46CC8"/>
    <w:rsid w:val="00B46E7F"/>
    <w:rsid w:val="00B50BDE"/>
    <w:rsid w:val="00B51476"/>
    <w:rsid w:val="00B52611"/>
    <w:rsid w:val="00B526C1"/>
    <w:rsid w:val="00B53932"/>
    <w:rsid w:val="00B5534F"/>
    <w:rsid w:val="00B57D25"/>
    <w:rsid w:val="00B57D7B"/>
    <w:rsid w:val="00B57FF3"/>
    <w:rsid w:val="00B60687"/>
    <w:rsid w:val="00B60D66"/>
    <w:rsid w:val="00B60DD7"/>
    <w:rsid w:val="00B61488"/>
    <w:rsid w:val="00B61501"/>
    <w:rsid w:val="00B61F7A"/>
    <w:rsid w:val="00B63374"/>
    <w:rsid w:val="00B63523"/>
    <w:rsid w:val="00B648E4"/>
    <w:rsid w:val="00B655F2"/>
    <w:rsid w:val="00B6592A"/>
    <w:rsid w:val="00B67ECF"/>
    <w:rsid w:val="00B726A2"/>
    <w:rsid w:val="00B73C2E"/>
    <w:rsid w:val="00B75708"/>
    <w:rsid w:val="00B7570A"/>
    <w:rsid w:val="00B760C3"/>
    <w:rsid w:val="00B82D01"/>
    <w:rsid w:val="00B83B17"/>
    <w:rsid w:val="00B8487F"/>
    <w:rsid w:val="00B84B98"/>
    <w:rsid w:val="00B84F87"/>
    <w:rsid w:val="00B86190"/>
    <w:rsid w:val="00B86DC2"/>
    <w:rsid w:val="00B903A0"/>
    <w:rsid w:val="00B91768"/>
    <w:rsid w:val="00B92A6B"/>
    <w:rsid w:val="00B93A8B"/>
    <w:rsid w:val="00B93D73"/>
    <w:rsid w:val="00B94A6E"/>
    <w:rsid w:val="00BA16B0"/>
    <w:rsid w:val="00BA1DC0"/>
    <w:rsid w:val="00BA29E6"/>
    <w:rsid w:val="00BA3179"/>
    <w:rsid w:val="00BA3E77"/>
    <w:rsid w:val="00BA5015"/>
    <w:rsid w:val="00BA6AC0"/>
    <w:rsid w:val="00BA6FB0"/>
    <w:rsid w:val="00BA72D5"/>
    <w:rsid w:val="00BA756E"/>
    <w:rsid w:val="00BB1432"/>
    <w:rsid w:val="00BB2220"/>
    <w:rsid w:val="00BB377C"/>
    <w:rsid w:val="00BB38FD"/>
    <w:rsid w:val="00BB4F79"/>
    <w:rsid w:val="00BB5556"/>
    <w:rsid w:val="00BB5F4C"/>
    <w:rsid w:val="00BB60CB"/>
    <w:rsid w:val="00BB60CE"/>
    <w:rsid w:val="00BB62A8"/>
    <w:rsid w:val="00BB64D8"/>
    <w:rsid w:val="00BB67C3"/>
    <w:rsid w:val="00BC0355"/>
    <w:rsid w:val="00BC3CB4"/>
    <w:rsid w:val="00BC49C1"/>
    <w:rsid w:val="00BC6EBC"/>
    <w:rsid w:val="00BC777E"/>
    <w:rsid w:val="00BD1273"/>
    <w:rsid w:val="00BD18DD"/>
    <w:rsid w:val="00BD2725"/>
    <w:rsid w:val="00BD2848"/>
    <w:rsid w:val="00BD2A19"/>
    <w:rsid w:val="00BD4188"/>
    <w:rsid w:val="00BD4BF7"/>
    <w:rsid w:val="00BD5A16"/>
    <w:rsid w:val="00BD5FD4"/>
    <w:rsid w:val="00BD71CB"/>
    <w:rsid w:val="00BD7BCA"/>
    <w:rsid w:val="00BE0557"/>
    <w:rsid w:val="00BE1188"/>
    <w:rsid w:val="00BE12BF"/>
    <w:rsid w:val="00BE18D4"/>
    <w:rsid w:val="00BE3410"/>
    <w:rsid w:val="00BE419A"/>
    <w:rsid w:val="00BE4A4C"/>
    <w:rsid w:val="00BE6360"/>
    <w:rsid w:val="00BE739D"/>
    <w:rsid w:val="00BF179E"/>
    <w:rsid w:val="00BF2E5D"/>
    <w:rsid w:val="00BF3533"/>
    <w:rsid w:val="00BF4804"/>
    <w:rsid w:val="00BF4EEE"/>
    <w:rsid w:val="00BF5034"/>
    <w:rsid w:val="00BF5895"/>
    <w:rsid w:val="00BF6ADF"/>
    <w:rsid w:val="00BF6E34"/>
    <w:rsid w:val="00BF6F24"/>
    <w:rsid w:val="00BF745C"/>
    <w:rsid w:val="00BF7832"/>
    <w:rsid w:val="00C013BF"/>
    <w:rsid w:val="00C0208A"/>
    <w:rsid w:val="00C02FC1"/>
    <w:rsid w:val="00C060E7"/>
    <w:rsid w:val="00C06781"/>
    <w:rsid w:val="00C131C7"/>
    <w:rsid w:val="00C1333F"/>
    <w:rsid w:val="00C15226"/>
    <w:rsid w:val="00C171A3"/>
    <w:rsid w:val="00C17529"/>
    <w:rsid w:val="00C17A4C"/>
    <w:rsid w:val="00C20732"/>
    <w:rsid w:val="00C2113B"/>
    <w:rsid w:val="00C22B8B"/>
    <w:rsid w:val="00C24494"/>
    <w:rsid w:val="00C24BB5"/>
    <w:rsid w:val="00C2562A"/>
    <w:rsid w:val="00C26638"/>
    <w:rsid w:val="00C267A2"/>
    <w:rsid w:val="00C306EC"/>
    <w:rsid w:val="00C325E9"/>
    <w:rsid w:val="00C3395B"/>
    <w:rsid w:val="00C35A3A"/>
    <w:rsid w:val="00C36741"/>
    <w:rsid w:val="00C37128"/>
    <w:rsid w:val="00C372B7"/>
    <w:rsid w:val="00C37651"/>
    <w:rsid w:val="00C4038B"/>
    <w:rsid w:val="00C431F7"/>
    <w:rsid w:val="00C441B8"/>
    <w:rsid w:val="00C44758"/>
    <w:rsid w:val="00C45FA8"/>
    <w:rsid w:val="00C46B99"/>
    <w:rsid w:val="00C4709A"/>
    <w:rsid w:val="00C532DC"/>
    <w:rsid w:val="00C55AD5"/>
    <w:rsid w:val="00C55E03"/>
    <w:rsid w:val="00C563EC"/>
    <w:rsid w:val="00C57161"/>
    <w:rsid w:val="00C60011"/>
    <w:rsid w:val="00C60C3F"/>
    <w:rsid w:val="00C612E0"/>
    <w:rsid w:val="00C6327B"/>
    <w:rsid w:val="00C6457B"/>
    <w:rsid w:val="00C64849"/>
    <w:rsid w:val="00C64D4E"/>
    <w:rsid w:val="00C6559E"/>
    <w:rsid w:val="00C656A8"/>
    <w:rsid w:val="00C65FAB"/>
    <w:rsid w:val="00C671D9"/>
    <w:rsid w:val="00C71A2F"/>
    <w:rsid w:val="00C71EA3"/>
    <w:rsid w:val="00C7279E"/>
    <w:rsid w:val="00C73CCD"/>
    <w:rsid w:val="00C74D66"/>
    <w:rsid w:val="00C75724"/>
    <w:rsid w:val="00C75803"/>
    <w:rsid w:val="00C80122"/>
    <w:rsid w:val="00C80431"/>
    <w:rsid w:val="00C80A97"/>
    <w:rsid w:val="00C818EF"/>
    <w:rsid w:val="00C86F40"/>
    <w:rsid w:val="00C8792A"/>
    <w:rsid w:val="00C87D48"/>
    <w:rsid w:val="00C87E64"/>
    <w:rsid w:val="00C911EB"/>
    <w:rsid w:val="00C92B50"/>
    <w:rsid w:val="00C92CB3"/>
    <w:rsid w:val="00C939F2"/>
    <w:rsid w:val="00C96B0A"/>
    <w:rsid w:val="00C96D34"/>
    <w:rsid w:val="00C97C88"/>
    <w:rsid w:val="00CA2FBE"/>
    <w:rsid w:val="00CA3214"/>
    <w:rsid w:val="00CA3D73"/>
    <w:rsid w:val="00CA4F3B"/>
    <w:rsid w:val="00CB02CB"/>
    <w:rsid w:val="00CB207F"/>
    <w:rsid w:val="00CB2313"/>
    <w:rsid w:val="00CB2DDF"/>
    <w:rsid w:val="00CB5608"/>
    <w:rsid w:val="00CB61F1"/>
    <w:rsid w:val="00CB7A06"/>
    <w:rsid w:val="00CC0A4D"/>
    <w:rsid w:val="00CC1344"/>
    <w:rsid w:val="00CC50E7"/>
    <w:rsid w:val="00CC5168"/>
    <w:rsid w:val="00CC6EBE"/>
    <w:rsid w:val="00CD1A28"/>
    <w:rsid w:val="00CD3947"/>
    <w:rsid w:val="00CD56C5"/>
    <w:rsid w:val="00CD5B48"/>
    <w:rsid w:val="00CD762A"/>
    <w:rsid w:val="00CE1119"/>
    <w:rsid w:val="00CE4D11"/>
    <w:rsid w:val="00CE52F8"/>
    <w:rsid w:val="00CE6A3D"/>
    <w:rsid w:val="00CE7D03"/>
    <w:rsid w:val="00CF0F98"/>
    <w:rsid w:val="00CF241F"/>
    <w:rsid w:val="00CF2AF5"/>
    <w:rsid w:val="00CF3C39"/>
    <w:rsid w:val="00CF55F3"/>
    <w:rsid w:val="00CF5DFE"/>
    <w:rsid w:val="00CF6517"/>
    <w:rsid w:val="00CF7074"/>
    <w:rsid w:val="00CF7EA1"/>
    <w:rsid w:val="00D00710"/>
    <w:rsid w:val="00D0099A"/>
    <w:rsid w:val="00D00ED2"/>
    <w:rsid w:val="00D03122"/>
    <w:rsid w:val="00D032D4"/>
    <w:rsid w:val="00D03E77"/>
    <w:rsid w:val="00D03EB5"/>
    <w:rsid w:val="00D044A1"/>
    <w:rsid w:val="00D04537"/>
    <w:rsid w:val="00D05B47"/>
    <w:rsid w:val="00D06F9B"/>
    <w:rsid w:val="00D07B6B"/>
    <w:rsid w:val="00D103E8"/>
    <w:rsid w:val="00D10688"/>
    <w:rsid w:val="00D12D44"/>
    <w:rsid w:val="00D12F7D"/>
    <w:rsid w:val="00D14E56"/>
    <w:rsid w:val="00D15599"/>
    <w:rsid w:val="00D16804"/>
    <w:rsid w:val="00D16D99"/>
    <w:rsid w:val="00D204F9"/>
    <w:rsid w:val="00D2050B"/>
    <w:rsid w:val="00D20CF2"/>
    <w:rsid w:val="00D20FCF"/>
    <w:rsid w:val="00D2173E"/>
    <w:rsid w:val="00D22A22"/>
    <w:rsid w:val="00D23873"/>
    <w:rsid w:val="00D26D78"/>
    <w:rsid w:val="00D3128E"/>
    <w:rsid w:val="00D31310"/>
    <w:rsid w:val="00D31A46"/>
    <w:rsid w:val="00D33FB9"/>
    <w:rsid w:val="00D34A57"/>
    <w:rsid w:val="00D363BB"/>
    <w:rsid w:val="00D3648F"/>
    <w:rsid w:val="00D402E1"/>
    <w:rsid w:val="00D42897"/>
    <w:rsid w:val="00D47187"/>
    <w:rsid w:val="00D47787"/>
    <w:rsid w:val="00D477B4"/>
    <w:rsid w:val="00D47C5D"/>
    <w:rsid w:val="00D54F7B"/>
    <w:rsid w:val="00D55A65"/>
    <w:rsid w:val="00D62553"/>
    <w:rsid w:val="00D62D2A"/>
    <w:rsid w:val="00D62E04"/>
    <w:rsid w:val="00D64973"/>
    <w:rsid w:val="00D660A4"/>
    <w:rsid w:val="00D679A4"/>
    <w:rsid w:val="00D7173A"/>
    <w:rsid w:val="00D71B99"/>
    <w:rsid w:val="00D72AD1"/>
    <w:rsid w:val="00D72AF5"/>
    <w:rsid w:val="00D73D68"/>
    <w:rsid w:val="00D75CCE"/>
    <w:rsid w:val="00D824F5"/>
    <w:rsid w:val="00D82B54"/>
    <w:rsid w:val="00D82ED6"/>
    <w:rsid w:val="00D853EE"/>
    <w:rsid w:val="00D85408"/>
    <w:rsid w:val="00D86C8E"/>
    <w:rsid w:val="00D87DCA"/>
    <w:rsid w:val="00D87F5B"/>
    <w:rsid w:val="00D90909"/>
    <w:rsid w:val="00D91C0D"/>
    <w:rsid w:val="00D91E18"/>
    <w:rsid w:val="00D92EDC"/>
    <w:rsid w:val="00D92EF0"/>
    <w:rsid w:val="00D93E76"/>
    <w:rsid w:val="00D94EC7"/>
    <w:rsid w:val="00D951D8"/>
    <w:rsid w:val="00D956C4"/>
    <w:rsid w:val="00D96DDA"/>
    <w:rsid w:val="00D976A4"/>
    <w:rsid w:val="00D9794D"/>
    <w:rsid w:val="00D97C68"/>
    <w:rsid w:val="00DA2020"/>
    <w:rsid w:val="00DA2C1F"/>
    <w:rsid w:val="00DA4228"/>
    <w:rsid w:val="00DA4478"/>
    <w:rsid w:val="00DA46B4"/>
    <w:rsid w:val="00DA5255"/>
    <w:rsid w:val="00DA52AF"/>
    <w:rsid w:val="00DA5453"/>
    <w:rsid w:val="00DA591D"/>
    <w:rsid w:val="00DA6893"/>
    <w:rsid w:val="00DA6FA1"/>
    <w:rsid w:val="00DB1476"/>
    <w:rsid w:val="00DB2075"/>
    <w:rsid w:val="00DB20A5"/>
    <w:rsid w:val="00DB23B0"/>
    <w:rsid w:val="00DB47CC"/>
    <w:rsid w:val="00DB4C8A"/>
    <w:rsid w:val="00DB57BC"/>
    <w:rsid w:val="00DB5D6C"/>
    <w:rsid w:val="00DB5DC5"/>
    <w:rsid w:val="00DC23F2"/>
    <w:rsid w:val="00DC2684"/>
    <w:rsid w:val="00DC36BC"/>
    <w:rsid w:val="00DC5ABD"/>
    <w:rsid w:val="00DD024D"/>
    <w:rsid w:val="00DD0B55"/>
    <w:rsid w:val="00DD3738"/>
    <w:rsid w:val="00DD4233"/>
    <w:rsid w:val="00DE239F"/>
    <w:rsid w:val="00DE2A82"/>
    <w:rsid w:val="00DE361C"/>
    <w:rsid w:val="00DE3BE8"/>
    <w:rsid w:val="00DE442F"/>
    <w:rsid w:val="00DE4B78"/>
    <w:rsid w:val="00DE50C2"/>
    <w:rsid w:val="00DE6991"/>
    <w:rsid w:val="00DE69F1"/>
    <w:rsid w:val="00DE794E"/>
    <w:rsid w:val="00DE7F3A"/>
    <w:rsid w:val="00DF04BC"/>
    <w:rsid w:val="00DF635D"/>
    <w:rsid w:val="00DF685C"/>
    <w:rsid w:val="00E01338"/>
    <w:rsid w:val="00E01E1B"/>
    <w:rsid w:val="00E05EF4"/>
    <w:rsid w:val="00E115B9"/>
    <w:rsid w:val="00E131AE"/>
    <w:rsid w:val="00E13EF9"/>
    <w:rsid w:val="00E145C0"/>
    <w:rsid w:val="00E14A4A"/>
    <w:rsid w:val="00E14F27"/>
    <w:rsid w:val="00E15D8E"/>
    <w:rsid w:val="00E1658B"/>
    <w:rsid w:val="00E16A94"/>
    <w:rsid w:val="00E16F7A"/>
    <w:rsid w:val="00E17906"/>
    <w:rsid w:val="00E2404B"/>
    <w:rsid w:val="00E24437"/>
    <w:rsid w:val="00E252BE"/>
    <w:rsid w:val="00E31E07"/>
    <w:rsid w:val="00E33C16"/>
    <w:rsid w:val="00E3516E"/>
    <w:rsid w:val="00E35472"/>
    <w:rsid w:val="00E36367"/>
    <w:rsid w:val="00E375BA"/>
    <w:rsid w:val="00E377D3"/>
    <w:rsid w:val="00E41AF1"/>
    <w:rsid w:val="00E42CBE"/>
    <w:rsid w:val="00E42E6E"/>
    <w:rsid w:val="00E4400F"/>
    <w:rsid w:val="00E47654"/>
    <w:rsid w:val="00E50893"/>
    <w:rsid w:val="00E50D78"/>
    <w:rsid w:val="00E51CF2"/>
    <w:rsid w:val="00E53BC8"/>
    <w:rsid w:val="00E53DF4"/>
    <w:rsid w:val="00E54CF9"/>
    <w:rsid w:val="00E5542E"/>
    <w:rsid w:val="00E566D6"/>
    <w:rsid w:val="00E5735A"/>
    <w:rsid w:val="00E628B3"/>
    <w:rsid w:val="00E63754"/>
    <w:rsid w:val="00E63F5D"/>
    <w:rsid w:val="00E64595"/>
    <w:rsid w:val="00E64E9E"/>
    <w:rsid w:val="00E65440"/>
    <w:rsid w:val="00E6557D"/>
    <w:rsid w:val="00E66CD2"/>
    <w:rsid w:val="00E675EF"/>
    <w:rsid w:val="00E7015C"/>
    <w:rsid w:val="00E718DC"/>
    <w:rsid w:val="00E72E51"/>
    <w:rsid w:val="00E739A0"/>
    <w:rsid w:val="00E745E8"/>
    <w:rsid w:val="00E74C7E"/>
    <w:rsid w:val="00E75498"/>
    <w:rsid w:val="00E7590E"/>
    <w:rsid w:val="00E801B0"/>
    <w:rsid w:val="00E810D5"/>
    <w:rsid w:val="00E81349"/>
    <w:rsid w:val="00E831B5"/>
    <w:rsid w:val="00E84F1F"/>
    <w:rsid w:val="00E85037"/>
    <w:rsid w:val="00E85303"/>
    <w:rsid w:val="00E87152"/>
    <w:rsid w:val="00E873D8"/>
    <w:rsid w:val="00E919E1"/>
    <w:rsid w:val="00E925CD"/>
    <w:rsid w:val="00E92C75"/>
    <w:rsid w:val="00E92E9F"/>
    <w:rsid w:val="00E9319E"/>
    <w:rsid w:val="00E93A80"/>
    <w:rsid w:val="00E942FE"/>
    <w:rsid w:val="00E9451C"/>
    <w:rsid w:val="00E959DE"/>
    <w:rsid w:val="00E96270"/>
    <w:rsid w:val="00E9792E"/>
    <w:rsid w:val="00EA07F5"/>
    <w:rsid w:val="00EA1137"/>
    <w:rsid w:val="00EA20DF"/>
    <w:rsid w:val="00EA2D01"/>
    <w:rsid w:val="00EA3224"/>
    <w:rsid w:val="00EA393C"/>
    <w:rsid w:val="00EA3D5F"/>
    <w:rsid w:val="00EA4EB5"/>
    <w:rsid w:val="00EA55B5"/>
    <w:rsid w:val="00EA7026"/>
    <w:rsid w:val="00EA7562"/>
    <w:rsid w:val="00EA75F9"/>
    <w:rsid w:val="00EA7E16"/>
    <w:rsid w:val="00EA7E22"/>
    <w:rsid w:val="00EB0EAE"/>
    <w:rsid w:val="00EB1646"/>
    <w:rsid w:val="00EB3208"/>
    <w:rsid w:val="00EB5F6C"/>
    <w:rsid w:val="00EB7BA9"/>
    <w:rsid w:val="00EC09C1"/>
    <w:rsid w:val="00EC09E1"/>
    <w:rsid w:val="00EC0FA3"/>
    <w:rsid w:val="00EC25D3"/>
    <w:rsid w:val="00EC2E40"/>
    <w:rsid w:val="00EC6095"/>
    <w:rsid w:val="00EC62AF"/>
    <w:rsid w:val="00EC721A"/>
    <w:rsid w:val="00EC7C3B"/>
    <w:rsid w:val="00ED0FB2"/>
    <w:rsid w:val="00ED37E5"/>
    <w:rsid w:val="00ED3CC1"/>
    <w:rsid w:val="00ED40F6"/>
    <w:rsid w:val="00ED4910"/>
    <w:rsid w:val="00ED5DB3"/>
    <w:rsid w:val="00ED6A39"/>
    <w:rsid w:val="00EE129D"/>
    <w:rsid w:val="00EE35CC"/>
    <w:rsid w:val="00EE3DCC"/>
    <w:rsid w:val="00EE4940"/>
    <w:rsid w:val="00EE4ABC"/>
    <w:rsid w:val="00EE5642"/>
    <w:rsid w:val="00EE6619"/>
    <w:rsid w:val="00EE740C"/>
    <w:rsid w:val="00EF1542"/>
    <w:rsid w:val="00EF16CB"/>
    <w:rsid w:val="00EF1F22"/>
    <w:rsid w:val="00EF24A0"/>
    <w:rsid w:val="00EF2D11"/>
    <w:rsid w:val="00EF4235"/>
    <w:rsid w:val="00EF4AA4"/>
    <w:rsid w:val="00F002E3"/>
    <w:rsid w:val="00F00849"/>
    <w:rsid w:val="00F00C16"/>
    <w:rsid w:val="00F00E58"/>
    <w:rsid w:val="00F030CF"/>
    <w:rsid w:val="00F034EB"/>
    <w:rsid w:val="00F035A2"/>
    <w:rsid w:val="00F03C0C"/>
    <w:rsid w:val="00F04435"/>
    <w:rsid w:val="00F049B4"/>
    <w:rsid w:val="00F049CC"/>
    <w:rsid w:val="00F10057"/>
    <w:rsid w:val="00F10EE4"/>
    <w:rsid w:val="00F11EA8"/>
    <w:rsid w:val="00F127AE"/>
    <w:rsid w:val="00F13270"/>
    <w:rsid w:val="00F13E43"/>
    <w:rsid w:val="00F15324"/>
    <w:rsid w:val="00F159B6"/>
    <w:rsid w:val="00F16720"/>
    <w:rsid w:val="00F2150A"/>
    <w:rsid w:val="00F2197B"/>
    <w:rsid w:val="00F22F32"/>
    <w:rsid w:val="00F234FA"/>
    <w:rsid w:val="00F23E53"/>
    <w:rsid w:val="00F24289"/>
    <w:rsid w:val="00F24583"/>
    <w:rsid w:val="00F25A08"/>
    <w:rsid w:val="00F25FE3"/>
    <w:rsid w:val="00F261DD"/>
    <w:rsid w:val="00F26B67"/>
    <w:rsid w:val="00F27318"/>
    <w:rsid w:val="00F27C80"/>
    <w:rsid w:val="00F27F4C"/>
    <w:rsid w:val="00F31C3E"/>
    <w:rsid w:val="00F33D54"/>
    <w:rsid w:val="00F34551"/>
    <w:rsid w:val="00F345C5"/>
    <w:rsid w:val="00F34A7E"/>
    <w:rsid w:val="00F35021"/>
    <w:rsid w:val="00F35AED"/>
    <w:rsid w:val="00F3654F"/>
    <w:rsid w:val="00F36589"/>
    <w:rsid w:val="00F36949"/>
    <w:rsid w:val="00F36D35"/>
    <w:rsid w:val="00F43AF8"/>
    <w:rsid w:val="00F44ACF"/>
    <w:rsid w:val="00F4595F"/>
    <w:rsid w:val="00F466B0"/>
    <w:rsid w:val="00F509F7"/>
    <w:rsid w:val="00F5183B"/>
    <w:rsid w:val="00F52210"/>
    <w:rsid w:val="00F52A28"/>
    <w:rsid w:val="00F52BEF"/>
    <w:rsid w:val="00F53536"/>
    <w:rsid w:val="00F53B6C"/>
    <w:rsid w:val="00F5524F"/>
    <w:rsid w:val="00F55FA3"/>
    <w:rsid w:val="00F56094"/>
    <w:rsid w:val="00F5660D"/>
    <w:rsid w:val="00F5737F"/>
    <w:rsid w:val="00F616F4"/>
    <w:rsid w:val="00F61E2E"/>
    <w:rsid w:val="00F621F2"/>
    <w:rsid w:val="00F62A16"/>
    <w:rsid w:val="00F63352"/>
    <w:rsid w:val="00F640DB"/>
    <w:rsid w:val="00F646E2"/>
    <w:rsid w:val="00F6557B"/>
    <w:rsid w:val="00F668E8"/>
    <w:rsid w:val="00F67251"/>
    <w:rsid w:val="00F674F3"/>
    <w:rsid w:val="00F7109F"/>
    <w:rsid w:val="00F71906"/>
    <w:rsid w:val="00F74C3F"/>
    <w:rsid w:val="00F75046"/>
    <w:rsid w:val="00F7593E"/>
    <w:rsid w:val="00F75D2C"/>
    <w:rsid w:val="00F75FD4"/>
    <w:rsid w:val="00F8017D"/>
    <w:rsid w:val="00F80BB4"/>
    <w:rsid w:val="00F83992"/>
    <w:rsid w:val="00F84862"/>
    <w:rsid w:val="00F861D4"/>
    <w:rsid w:val="00F862DE"/>
    <w:rsid w:val="00F8740F"/>
    <w:rsid w:val="00F87423"/>
    <w:rsid w:val="00F87A8B"/>
    <w:rsid w:val="00F91E2A"/>
    <w:rsid w:val="00F9396A"/>
    <w:rsid w:val="00F94912"/>
    <w:rsid w:val="00F954F7"/>
    <w:rsid w:val="00F96ABE"/>
    <w:rsid w:val="00FA0A31"/>
    <w:rsid w:val="00FA26B5"/>
    <w:rsid w:val="00FA2B53"/>
    <w:rsid w:val="00FA5593"/>
    <w:rsid w:val="00FB1D1D"/>
    <w:rsid w:val="00FB2A06"/>
    <w:rsid w:val="00FB3E6D"/>
    <w:rsid w:val="00FB445E"/>
    <w:rsid w:val="00FB52EE"/>
    <w:rsid w:val="00FB64F0"/>
    <w:rsid w:val="00FC04D0"/>
    <w:rsid w:val="00FC0536"/>
    <w:rsid w:val="00FC3CB5"/>
    <w:rsid w:val="00FC3FF9"/>
    <w:rsid w:val="00FC41AF"/>
    <w:rsid w:val="00FC5F25"/>
    <w:rsid w:val="00FC7322"/>
    <w:rsid w:val="00FD018E"/>
    <w:rsid w:val="00FD1F23"/>
    <w:rsid w:val="00FD305C"/>
    <w:rsid w:val="00FD59B8"/>
    <w:rsid w:val="00FD5F6C"/>
    <w:rsid w:val="00FD6297"/>
    <w:rsid w:val="00FD6800"/>
    <w:rsid w:val="00FD715E"/>
    <w:rsid w:val="00FE1C1F"/>
    <w:rsid w:val="00FE4048"/>
    <w:rsid w:val="00FE555B"/>
    <w:rsid w:val="00FE6802"/>
    <w:rsid w:val="00FE6E48"/>
    <w:rsid w:val="00FE771A"/>
    <w:rsid w:val="00FF080F"/>
    <w:rsid w:val="00FF1737"/>
    <w:rsid w:val="00FF1D89"/>
    <w:rsid w:val="00FF3D88"/>
    <w:rsid w:val="00FF44BC"/>
    <w:rsid w:val="00FF483F"/>
    <w:rsid w:val="00FF631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52D3BDF-70E9-4D7D-8E1B-C9133015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C8D"/>
    <w:rPr>
      <w:rFonts w:ascii="Segoe UI" w:hAnsi="Segoe UI"/>
      <w:sz w:val="22"/>
      <w:szCs w:val="24"/>
      <w:lang w:eastAsia="en-US"/>
    </w:rPr>
  </w:style>
  <w:style w:type="paragraph" w:styleId="Heading1">
    <w:name w:val="heading 1"/>
    <w:basedOn w:val="Normal"/>
    <w:next w:val="Normal"/>
    <w:autoRedefine/>
    <w:qFormat/>
    <w:rsid w:val="005E3C8D"/>
    <w:pPr>
      <w:keepNext/>
      <w:numPr>
        <w:numId w:val="24"/>
      </w:numPr>
      <w:pBdr>
        <w:top w:val="single" w:sz="4" w:space="1" w:color="FFFFFF" w:themeColor="background1"/>
        <w:left w:val="single" w:sz="4" w:space="4" w:color="FFFFFF" w:themeColor="background1"/>
        <w:right w:val="single" w:sz="4" w:space="4" w:color="FFFFFF" w:themeColor="background1"/>
      </w:pBdr>
      <w:shd w:val="clear" w:color="auto" w:fill="404040" w:themeFill="text1" w:themeFillTint="BF"/>
      <w:suppressAutoHyphens/>
      <w:spacing w:before="520" w:after="240"/>
      <w:jc w:val="both"/>
      <w:outlineLvl w:val="0"/>
    </w:pPr>
    <w:rPr>
      <w:rFonts w:asciiTheme="majorHAnsi" w:hAnsiTheme="majorHAnsi"/>
      <w:snapToGrid w:val="0"/>
      <w:color w:val="0094C8"/>
      <w:kern w:val="28"/>
      <w:sz w:val="32"/>
      <w:lang w:val="es-ES_tradnl" w:eastAsia="es-ES"/>
    </w:rPr>
  </w:style>
  <w:style w:type="paragraph" w:styleId="Heading2">
    <w:name w:val="heading 2"/>
    <w:basedOn w:val="Normal"/>
    <w:next w:val="Normal"/>
    <w:autoRedefine/>
    <w:qFormat/>
    <w:rsid w:val="005E3C8D"/>
    <w:pPr>
      <w:keepNext/>
      <w:numPr>
        <w:ilvl w:val="1"/>
        <w:numId w:val="24"/>
      </w:numPr>
      <w:pBdr>
        <w:bottom w:val="single" w:sz="12" w:space="1" w:color="auto"/>
      </w:pBdr>
      <w:spacing w:before="300" w:after="120"/>
      <w:ind w:left="1440"/>
      <w:jc w:val="both"/>
      <w:outlineLvl w:val="1"/>
    </w:pPr>
    <w:rPr>
      <w:rFonts w:asciiTheme="majorHAnsi" w:hAnsiTheme="majorHAnsi"/>
      <w:b/>
      <w:snapToGrid w:val="0"/>
      <w:color w:val="0094C8"/>
      <w:szCs w:val="20"/>
      <w:lang w:val="es-ES_tradnl" w:eastAsia="es-ES"/>
    </w:rPr>
  </w:style>
  <w:style w:type="paragraph" w:styleId="Heading3">
    <w:name w:val="heading 3"/>
    <w:basedOn w:val="Normal"/>
    <w:next w:val="Normal"/>
    <w:autoRedefine/>
    <w:qFormat/>
    <w:rsid w:val="005E3C8D"/>
    <w:pPr>
      <w:keepNext/>
      <w:numPr>
        <w:ilvl w:val="2"/>
        <w:numId w:val="24"/>
      </w:numPr>
      <w:spacing w:before="240" w:after="120"/>
      <w:ind w:left="2160"/>
      <w:jc w:val="both"/>
      <w:outlineLvl w:val="2"/>
    </w:pPr>
    <w:rPr>
      <w:snapToGrid w:val="0"/>
      <w:color w:val="0094C8"/>
      <w:szCs w:val="20"/>
      <w:lang w:val="es-ES_tradnl" w:eastAsia="es-ES"/>
    </w:rPr>
  </w:style>
  <w:style w:type="paragraph" w:styleId="Heading4">
    <w:name w:val="heading 4"/>
    <w:basedOn w:val="Normal"/>
    <w:next w:val="Normal"/>
    <w:autoRedefine/>
    <w:qFormat/>
    <w:rsid w:val="00E93A80"/>
    <w:pPr>
      <w:keepNext/>
      <w:numPr>
        <w:numId w:val="40"/>
      </w:numPr>
      <w:spacing w:before="120" w:after="120"/>
      <w:outlineLvl w:val="3"/>
    </w:pPr>
    <w:rPr>
      <w:rFonts w:asciiTheme="majorHAnsi" w:hAnsiTheme="majorHAnsi"/>
      <w:b/>
      <w:snapToGrid w:val="0"/>
      <w:szCs w:val="20"/>
      <w:lang w:val="es-ES_tradnl" w:eastAsia="es-ES"/>
    </w:rPr>
  </w:style>
  <w:style w:type="paragraph" w:styleId="Heading5">
    <w:name w:val="heading 5"/>
    <w:basedOn w:val="Normal"/>
    <w:next w:val="Normal"/>
    <w:autoRedefine/>
    <w:qFormat/>
    <w:rsid w:val="0049750C"/>
    <w:pPr>
      <w:numPr>
        <w:ilvl w:val="4"/>
        <w:numId w:val="1"/>
      </w:numPr>
      <w:spacing w:before="120" w:after="120"/>
      <w:outlineLvl w:val="4"/>
    </w:pPr>
    <w:rPr>
      <w:b/>
      <w:snapToGrid w:val="0"/>
      <w:szCs w:val="20"/>
      <w:lang w:val="es-ES_tradnl" w:eastAsia="es-ES"/>
    </w:rPr>
  </w:style>
  <w:style w:type="paragraph" w:styleId="Heading6">
    <w:name w:val="heading 6"/>
    <w:basedOn w:val="Normal"/>
    <w:next w:val="Normal"/>
    <w:qFormat/>
    <w:rsid w:val="0049750C"/>
    <w:pPr>
      <w:numPr>
        <w:ilvl w:val="5"/>
        <w:numId w:val="1"/>
      </w:numPr>
      <w:spacing w:before="120" w:after="120"/>
      <w:outlineLvl w:val="5"/>
    </w:pPr>
    <w:rPr>
      <w:b/>
      <w:snapToGrid w:val="0"/>
      <w:szCs w:val="18"/>
      <w:lang w:val="es-ES_tradnl" w:eastAsia="es-ES"/>
    </w:rPr>
  </w:style>
  <w:style w:type="paragraph" w:styleId="Heading7">
    <w:name w:val="heading 7"/>
    <w:basedOn w:val="Normal"/>
    <w:next w:val="Normal"/>
    <w:qFormat/>
    <w:rsid w:val="0049750C"/>
    <w:pPr>
      <w:numPr>
        <w:ilvl w:val="6"/>
        <w:numId w:val="1"/>
      </w:numPr>
      <w:spacing w:before="120" w:after="120"/>
      <w:outlineLvl w:val="6"/>
    </w:pPr>
    <w:rPr>
      <w:b/>
      <w:snapToGrid w:val="0"/>
      <w:szCs w:val="20"/>
      <w:lang w:val="es-ES_tradnl" w:eastAsia="es-ES"/>
    </w:rPr>
  </w:style>
  <w:style w:type="paragraph" w:styleId="Heading8">
    <w:name w:val="heading 8"/>
    <w:basedOn w:val="Normal"/>
    <w:next w:val="Normal"/>
    <w:qFormat/>
    <w:rsid w:val="0049750C"/>
    <w:pPr>
      <w:numPr>
        <w:ilvl w:val="7"/>
        <w:numId w:val="1"/>
      </w:numPr>
      <w:spacing w:before="120" w:after="120"/>
      <w:outlineLvl w:val="7"/>
    </w:pPr>
    <w:rPr>
      <w:b/>
      <w:snapToGrid w:val="0"/>
      <w:szCs w:val="18"/>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oCentradoNegritaTabla">
    <w:name w:val="Texto Centrado Negrita Tabla"/>
    <w:basedOn w:val="TextoCentradoTabla"/>
    <w:rsid w:val="00CB5608"/>
    <w:rPr>
      <w:b/>
    </w:rPr>
  </w:style>
  <w:style w:type="paragraph" w:customStyle="1" w:styleId="TextoCentradoTabla">
    <w:name w:val="Texto Centrado Tabla"/>
    <w:basedOn w:val="Normal"/>
    <w:rsid w:val="00897FEE"/>
    <w:pPr>
      <w:spacing w:before="60" w:after="60"/>
      <w:ind w:left="57" w:right="57"/>
      <w:jc w:val="center"/>
    </w:pPr>
    <w:rPr>
      <w:snapToGrid w:val="0"/>
      <w:sz w:val="16"/>
      <w:szCs w:val="16"/>
      <w:lang w:val="es-ES_tradnl" w:eastAsia="es-ES"/>
    </w:rPr>
  </w:style>
  <w:style w:type="paragraph" w:customStyle="1" w:styleId="TextoJustificadoNegritaTabla">
    <w:name w:val="Texto Justificado Negrita Tabla"/>
    <w:basedOn w:val="TextoJustificadoTablaCharCharChar"/>
    <w:rsid w:val="00CB5608"/>
    <w:rPr>
      <w:b/>
    </w:rPr>
  </w:style>
  <w:style w:type="paragraph" w:customStyle="1" w:styleId="TextoJustificadoTablaCharCharChar">
    <w:name w:val="Texto Justificado Tabla Char Char Char"/>
    <w:basedOn w:val="Normal"/>
    <w:link w:val="TextoJustificadoTablaCharCharCharChar"/>
    <w:rsid w:val="00897FEE"/>
    <w:pPr>
      <w:spacing w:before="60" w:after="60"/>
      <w:ind w:left="63" w:right="57" w:hanging="6"/>
      <w:jc w:val="both"/>
    </w:pPr>
    <w:rPr>
      <w:snapToGrid w:val="0"/>
      <w:sz w:val="16"/>
      <w:szCs w:val="16"/>
      <w:lang w:val="es-ES_tradnl" w:eastAsia="es-ES"/>
    </w:rPr>
  </w:style>
  <w:style w:type="paragraph" w:customStyle="1" w:styleId="PrrafoListaconLetras2">
    <w:name w:val="Párrafo Lista con Letras 2"/>
    <w:basedOn w:val="PrrafoTtulos"/>
    <w:link w:val="PrrafoListaconLetras2Char"/>
    <w:autoRedefine/>
    <w:rsid w:val="005D03E5"/>
    <w:pPr>
      <w:ind w:left="2304"/>
    </w:pPr>
  </w:style>
  <w:style w:type="paragraph" w:customStyle="1" w:styleId="PrrafoTtulos">
    <w:name w:val="Párrafo Títulos"/>
    <w:basedOn w:val="Normal"/>
    <w:link w:val="PrrafoTtulosChar"/>
    <w:rsid w:val="00FA5593"/>
    <w:pPr>
      <w:spacing w:before="160" w:after="160"/>
      <w:ind w:left="1701"/>
      <w:jc w:val="both"/>
    </w:pPr>
    <w:rPr>
      <w:lang w:val="es-ES"/>
    </w:rPr>
  </w:style>
  <w:style w:type="character" w:customStyle="1" w:styleId="PrrafoTtulosChar">
    <w:name w:val="Párrafo Títulos Char"/>
    <w:link w:val="PrrafoTtulos"/>
    <w:rsid w:val="00FA5593"/>
    <w:rPr>
      <w:rFonts w:ascii="Arial" w:hAnsi="Arial"/>
      <w:szCs w:val="24"/>
      <w:lang w:val="es-ES" w:eastAsia="en-US" w:bidi="ar-SA"/>
    </w:rPr>
  </w:style>
  <w:style w:type="paragraph" w:customStyle="1" w:styleId="ListaconLetras2">
    <w:name w:val="Lista con Letras 2"/>
    <w:basedOn w:val="Normal"/>
    <w:rsid w:val="00FD6800"/>
    <w:pPr>
      <w:numPr>
        <w:numId w:val="5"/>
      </w:numPr>
      <w:tabs>
        <w:tab w:val="left" w:pos="2347"/>
      </w:tabs>
      <w:spacing w:before="120" w:after="60"/>
      <w:jc w:val="both"/>
    </w:pPr>
    <w:rPr>
      <w:snapToGrid w:val="0"/>
      <w:szCs w:val="20"/>
      <w:lang w:eastAsia="es-ES"/>
    </w:rPr>
  </w:style>
  <w:style w:type="paragraph" w:customStyle="1" w:styleId="Procedimiento">
    <w:name w:val="Procedimiento"/>
    <w:basedOn w:val="Normal"/>
    <w:rsid w:val="00D20CF2"/>
    <w:pPr>
      <w:numPr>
        <w:numId w:val="7"/>
      </w:numPr>
      <w:spacing w:before="60" w:after="60"/>
      <w:jc w:val="both"/>
    </w:pPr>
    <w:rPr>
      <w:snapToGrid w:val="0"/>
      <w:szCs w:val="20"/>
      <w:lang w:eastAsia="es-ES"/>
    </w:rPr>
  </w:style>
  <w:style w:type="paragraph" w:customStyle="1" w:styleId="PrrafoTtulosNegrita">
    <w:name w:val="Párrafo Títulos Negrita"/>
    <w:basedOn w:val="PrrafoTtulos"/>
    <w:link w:val="PrrafoTtulosNegritaChar"/>
    <w:rsid w:val="00567720"/>
    <w:rPr>
      <w:b/>
    </w:rPr>
  </w:style>
  <w:style w:type="character" w:customStyle="1" w:styleId="PrrafoTtulosNegritaChar">
    <w:name w:val="Párrafo Títulos Negrita Char"/>
    <w:link w:val="PrrafoTtulosNegrita"/>
    <w:rsid w:val="00567720"/>
    <w:rPr>
      <w:rFonts w:ascii="Arial" w:hAnsi="Arial"/>
      <w:b/>
      <w:szCs w:val="24"/>
      <w:lang w:val="es-ES" w:eastAsia="en-US" w:bidi="ar-SA"/>
    </w:rPr>
  </w:style>
  <w:style w:type="paragraph" w:customStyle="1" w:styleId="TtuloTabla">
    <w:name w:val="Título Tabla"/>
    <w:basedOn w:val="Normal"/>
    <w:autoRedefine/>
    <w:rsid w:val="00B30C8F"/>
    <w:pPr>
      <w:jc w:val="center"/>
    </w:pPr>
    <w:rPr>
      <w:b/>
      <w:color w:val="FFFFFF"/>
      <w:sz w:val="16"/>
    </w:rPr>
  </w:style>
  <w:style w:type="paragraph" w:customStyle="1" w:styleId="TextoIntroductorio">
    <w:name w:val="Texto Introductorio"/>
    <w:basedOn w:val="Normal"/>
    <w:rsid w:val="00897FEE"/>
    <w:pPr>
      <w:pBdr>
        <w:top w:val="single" w:sz="8" w:space="1" w:color="auto"/>
        <w:bottom w:val="single" w:sz="8" w:space="1" w:color="auto"/>
      </w:pBdr>
      <w:spacing w:line="480" w:lineRule="auto"/>
    </w:pPr>
    <w:rPr>
      <w:b/>
      <w:color w:val="999999"/>
    </w:rPr>
  </w:style>
  <w:style w:type="paragraph" w:customStyle="1" w:styleId="ListaconLetras">
    <w:name w:val="Lista con Letras"/>
    <w:basedOn w:val="Normal"/>
    <w:rsid w:val="008E3A74"/>
    <w:pPr>
      <w:numPr>
        <w:numId w:val="6"/>
      </w:numPr>
      <w:spacing w:before="120" w:after="60"/>
      <w:jc w:val="both"/>
    </w:pPr>
    <w:rPr>
      <w:snapToGrid w:val="0"/>
      <w:szCs w:val="20"/>
      <w:lang w:val="es-ES_tradnl" w:eastAsia="es-ES"/>
    </w:rPr>
  </w:style>
  <w:style w:type="paragraph" w:customStyle="1" w:styleId="Cuadros">
    <w:name w:val="Cuadros"/>
    <w:basedOn w:val="TextoJustificadoTablaCharCharChar"/>
    <w:rsid w:val="00897FEE"/>
    <w:pPr>
      <w:spacing w:before="240"/>
      <w:ind w:left="0" w:right="0" w:firstLine="0"/>
      <w:jc w:val="right"/>
    </w:pPr>
  </w:style>
  <w:style w:type="paragraph" w:customStyle="1" w:styleId="PiedePgina">
    <w:name w:val="Pie de Página"/>
    <w:basedOn w:val="Normal"/>
    <w:rsid w:val="00897FEE"/>
    <w:pPr>
      <w:tabs>
        <w:tab w:val="center" w:pos="4320"/>
        <w:tab w:val="right" w:pos="8640"/>
      </w:tabs>
      <w:jc w:val="right"/>
    </w:pPr>
    <w:rPr>
      <w:color w:val="808080"/>
      <w:sz w:val="16"/>
      <w:szCs w:val="16"/>
    </w:rPr>
  </w:style>
  <w:style w:type="paragraph" w:customStyle="1" w:styleId="TextoInicial">
    <w:name w:val="Texto Inicial"/>
    <w:basedOn w:val="Normal"/>
    <w:link w:val="TextoInicialChar"/>
    <w:rsid w:val="00897FEE"/>
    <w:rPr>
      <w:b/>
      <w:sz w:val="32"/>
    </w:rPr>
  </w:style>
  <w:style w:type="character" w:customStyle="1" w:styleId="TextoInicialChar">
    <w:name w:val="Texto Inicial Char"/>
    <w:link w:val="TextoInicial"/>
    <w:rsid w:val="00897FEE"/>
    <w:rPr>
      <w:rFonts w:ascii="Arial" w:hAnsi="Arial"/>
      <w:b/>
      <w:sz w:val="32"/>
      <w:szCs w:val="24"/>
      <w:lang w:val="es-CR" w:eastAsia="en-US" w:bidi="ar-SA"/>
    </w:rPr>
  </w:style>
  <w:style w:type="paragraph" w:customStyle="1" w:styleId="NmerodePgina">
    <w:name w:val="Número de Página"/>
    <w:basedOn w:val="Normal"/>
    <w:rsid w:val="00897FEE"/>
    <w:pPr>
      <w:jc w:val="right"/>
    </w:pPr>
    <w:rPr>
      <w:color w:val="999999"/>
      <w:sz w:val="16"/>
      <w:szCs w:val="16"/>
    </w:rPr>
  </w:style>
  <w:style w:type="paragraph" w:customStyle="1" w:styleId="PrrafoTtulosItlica">
    <w:name w:val="Párrafo Títulos Itálica"/>
    <w:basedOn w:val="PrrafoTtulos"/>
    <w:link w:val="PrrafoTtulosItlicaChar"/>
    <w:rsid w:val="00567720"/>
    <w:rPr>
      <w:i/>
    </w:rPr>
  </w:style>
  <w:style w:type="character" w:customStyle="1" w:styleId="PrrafoTtulosItlicaChar">
    <w:name w:val="Párrafo Títulos Itálica Char"/>
    <w:link w:val="PrrafoTtulosItlica"/>
    <w:rsid w:val="00567720"/>
    <w:rPr>
      <w:rFonts w:ascii="Arial" w:hAnsi="Arial"/>
      <w:i/>
      <w:szCs w:val="24"/>
      <w:lang w:val="es-ES" w:eastAsia="en-US" w:bidi="ar-SA"/>
    </w:rPr>
  </w:style>
  <w:style w:type="character" w:styleId="Hyperlink">
    <w:name w:val="Hyperlink"/>
    <w:rsid w:val="00155EB0"/>
    <w:rPr>
      <w:rFonts w:ascii="Times New Roman" w:hAnsi="Times New Roman"/>
      <w:b/>
      <w:dstrike w:val="0"/>
      <w:color w:val="3366FF"/>
      <w:sz w:val="20"/>
      <w:szCs w:val="20"/>
      <w:u w:val="none"/>
      <w:vertAlign w:val="baseline"/>
    </w:rPr>
  </w:style>
  <w:style w:type="paragraph" w:customStyle="1" w:styleId="RefNota">
    <w:name w:val="Ref. Nota"/>
    <w:basedOn w:val="Normal"/>
    <w:link w:val="RefNotaChar"/>
    <w:rsid w:val="00897FEE"/>
    <w:rPr>
      <w:b/>
      <w:snapToGrid w:val="0"/>
      <w:vertAlign w:val="superscript"/>
      <w:lang w:val="es-ES_tradnl" w:eastAsia="es-ES"/>
    </w:rPr>
  </w:style>
  <w:style w:type="character" w:customStyle="1" w:styleId="RefNotaChar">
    <w:name w:val="Ref. Nota Char"/>
    <w:link w:val="RefNota"/>
    <w:rsid w:val="00897FEE"/>
    <w:rPr>
      <w:rFonts w:ascii="Arial" w:hAnsi="Arial"/>
      <w:b/>
      <w:snapToGrid w:val="0"/>
      <w:szCs w:val="24"/>
      <w:vertAlign w:val="superscript"/>
      <w:lang w:val="es-ES_tradnl" w:eastAsia="es-ES" w:bidi="ar-SA"/>
    </w:rPr>
  </w:style>
  <w:style w:type="paragraph" w:styleId="TOC1">
    <w:name w:val="toc 1"/>
    <w:basedOn w:val="Normal"/>
    <w:next w:val="Normal"/>
    <w:autoRedefine/>
    <w:rsid w:val="00F36949"/>
    <w:pPr>
      <w:tabs>
        <w:tab w:val="right" w:leader="dot" w:pos="7920"/>
      </w:tabs>
      <w:spacing w:before="120" w:after="120"/>
      <w:ind w:left="1701" w:right="561"/>
      <w:jc w:val="both"/>
    </w:pPr>
    <w:rPr>
      <w:b/>
      <w:snapToGrid w:val="0"/>
      <w:szCs w:val="20"/>
      <w:lang w:val="es-ES_tradnl" w:eastAsia="es-ES"/>
    </w:rPr>
  </w:style>
  <w:style w:type="paragraph" w:styleId="TOC2">
    <w:name w:val="toc 2"/>
    <w:basedOn w:val="Normal"/>
    <w:next w:val="Normal"/>
    <w:autoRedefine/>
    <w:rsid w:val="00F36949"/>
    <w:pPr>
      <w:tabs>
        <w:tab w:val="right" w:leader="dot" w:pos="7920"/>
      </w:tabs>
      <w:spacing w:before="60" w:after="60"/>
      <w:ind w:left="1701" w:right="561"/>
      <w:jc w:val="both"/>
    </w:pPr>
    <w:rPr>
      <w:noProof/>
      <w:snapToGrid w:val="0"/>
      <w:szCs w:val="20"/>
      <w:lang w:val="es-ES_tradnl" w:eastAsia="es-ES"/>
    </w:rPr>
  </w:style>
  <w:style w:type="paragraph" w:styleId="TOC3">
    <w:name w:val="toc 3"/>
    <w:basedOn w:val="Normal"/>
    <w:next w:val="Normal"/>
    <w:autoRedefine/>
    <w:rsid w:val="00F36949"/>
    <w:pPr>
      <w:tabs>
        <w:tab w:val="right" w:leader="dot" w:pos="7920"/>
      </w:tabs>
      <w:spacing w:before="60" w:after="60"/>
      <w:ind w:left="1701" w:right="561"/>
      <w:jc w:val="both"/>
    </w:pPr>
    <w:rPr>
      <w:noProof/>
      <w:snapToGrid w:val="0"/>
      <w:lang w:val="es-ES_tradnl" w:eastAsia="es-ES"/>
    </w:rPr>
  </w:style>
  <w:style w:type="paragraph" w:customStyle="1" w:styleId="Textonotapie1">
    <w:name w:val="Texto nota pie1"/>
    <w:basedOn w:val="Normal"/>
    <w:rsid w:val="00897FEE"/>
    <w:pPr>
      <w:ind w:left="1699"/>
      <w:jc w:val="both"/>
    </w:pPr>
    <w:rPr>
      <w:rFonts w:cs="Arial"/>
      <w:snapToGrid w:val="0"/>
      <w:sz w:val="16"/>
      <w:szCs w:val="20"/>
      <w:lang w:eastAsia="es-ES"/>
    </w:rPr>
  </w:style>
  <w:style w:type="table" w:customStyle="1" w:styleId="TablaBsica">
    <w:name w:val="Tabla Básica"/>
    <w:basedOn w:val="TableNormal"/>
    <w:rsid w:val="00897FEE"/>
    <w:pPr>
      <w:jc w:val="center"/>
    </w:pPr>
    <w:rPr>
      <w:sz w:val="16"/>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right"/>
    </w:trPr>
    <w:tcPr>
      <w:tcMar>
        <w:top w:w="72" w:type="dxa"/>
        <w:left w:w="115" w:type="dxa"/>
        <w:bottom w:w="72" w:type="dxa"/>
        <w:right w:w="115" w:type="dxa"/>
      </w:tcMar>
      <w:vAlign w:val="center"/>
    </w:tcPr>
  </w:style>
  <w:style w:type="paragraph" w:customStyle="1" w:styleId="TextoDerechaTabla">
    <w:name w:val="Texto Derecha Tabla"/>
    <w:basedOn w:val="TextoJustificadoTablaCharCharChar"/>
    <w:rsid w:val="00897FEE"/>
    <w:pPr>
      <w:jc w:val="right"/>
    </w:pPr>
  </w:style>
  <w:style w:type="paragraph" w:customStyle="1" w:styleId="PortadaTipoLibro">
    <w:name w:val="Portada Tipo Libro"/>
    <w:basedOn w:val="TextoInicial"/>
    <w:autoRedefine/>
    <w:rsid w:val="00FD5F6C"/>
    <w:pPr>
      <w:jc w:val="center"/>
    </w:pPr>
    <w:rPr>
      <w:rFonts w:asciiTheme="majorHAnsi" w:hAnsiTheme="majorHAnsi"/>
      <w:caps/>
      <w:color w:val="767171" w:themeColor="background2" w:themeShade="80"/>
      <w:spacing w:val="170"/>
      <w:sz w:val="48"/>
      <w:szCs w:val="48"/>
      <w14:shadow w14:blurRad="50800" w14:dist="38100" w14:dir="2700000" w14:sx="100000" w14:sy="100000" w14:kx="0" w14:ky="0" w14:algn="tl">
        <w14:srgbClr w14:val="000000">
          <w14:alpha w14:val="60000"/>
        </w14:srgbClr>
      </w14:shadow>
    </w:rPr>
  </w:style>
  <w:style w:type="paragraph" w:customStyle="1" w:styleId="PortadaNombreServicio">
    <w:name w:val="Portada Nombre Servicio"/>
    <w:basedOn w:val="TextoInicial"/>
    <w:autoRedefine/>
    <w:rsid w:val="005E3C8D"/>
    <w:pPr>
      <w:jc w:val="center"/>
    </w:pPr>
    <w:rPr>
      <w:rFonts w:asciiTheme="majorHAnsi" w:hAnsiTheme="majorHAnsi"/>
      <w:caps/>
      <w:color w:val="767171" w:themeColor="background2" w:themeShade="80"/>
      <w:spacing w:val="170"/>
      <w:sz w:val="24"/>
      <w:szCs w:val="32"/>
      <w14:shadow w14:blurRad="50800" w14:dist="38100" w14:dir="2700000" w14:sx="100000" w14:sy="100000" w14:kx="0" w14:ky="0" w14:algn="tl">
        <w14:srgbClr w14:val="000000">
          <w14:alpha w14:val="60000"/>
        </w14:srgbClr>
      </w14:shadow>
    </w:rPr>
  </w:style>
  <w:style w:type="paragraph" w:customStyle="1" w:styleId="PortadaSerieNormas">
    <w:name w:val="Portada Serie Normas"/>
    <w:basedOn w:val="TextoInicial"/>
    <w:autoRedefine/>
    <w:rsid w:val="004D6FAC"/>
    <w:pPr>
      <w:jc w:val="center"/>
    </w:pPr>
    <w:rPr>
      <w:caps/>
      <w:color w:val="1C4598"/>
      <w:spacing w:val="-20"/>
      <w:szCs w:val="32"/>
    </w:rPr>
  </w:style>
  <w:style w:type="paragraph" w:customStyle="1" w:styleId="PortadaCdigo">
    <w:name w:val="Portada Código"/>
    <w:basedOn w:val="Normal"/>
    <w:link w:val="PortadaCdigoChar"/>
    <w:rsid w:val="0019112F"/>
    <w:pPr>
      <w:jc w:val="right"/>
    </w:pPr>
    <w:rPr>
      <w:b/>
      <w:caps/>
      <w:sz w:val="73"/>
      <w:szCs w:val="73"/>
    </w:rPr>
  </w:style>
  <w:style w:type="paragraph" w:customStyle="1" w:styleId="ContraportadaTipo">
    <w:name w:val="Contraportada Tipo"/>
    <w:basedOn w:val="TextoInicial"/>
    <w:rsid w:val="00D75CCE"/>
    <w:pPr>
      <w:jc w:val="right"/>
    </w:pPr>
    <w:rPr>
      <w:caps/>
      <w:spacing w:val="70"/>
      <w:sz w:val="26"/>
      <w:szCs w:val="26"/>
    </w:rPr>
  </w:style>
  <w:style w:type="paragraph" w:customStyle="1" w:styleId="ContraportadaServicio">
    <w:name w:val="Contraportada Servicio"/>
    <w:basedOn w:val="TextoInicial"/>
    <w:rsid w:val="00C24494"/>
    <w:pPr>
      <w:jc w:val="center"/>
    </w:pPr>
    <w:rPr>
      <w:caps/>
      <w:szCs w:val="32"/>
    </w:rPr>
  </w:style>
  <w:style w:type="paragraph" w:customStyle="1" w:styleId="ContraportadaSerie">
    <w:name w:val="Contraportada Serie"/>
    <w:basedOn w:val="TextoInicial"/>
    <w:rsid w:val="0019112F"/>
    <w:pPr>
      <w:jc w:val="right"/>
    </w:pPr>
    <w:rPr>
      <w:caps/>
      <w:spacing w:val="-6"/>
      <w:sz w:val="26"/>
      <w:szCs w:val="26"/>
    </w:rPr>
  </w:style>
  <w:style w:type="paragraph" w:customStyle="1" w:styleId="ContraportadaBorrador">
    <w:name w:val="Contraportada Borrador"/>
    <w:basedOn w:val="Normal"/>
    <w:link w:val="ContraportadaBorradorChar"/>
    <w:rsid w:val="00083F9D"/>
    <w:rPr>
      <w:b/>
      <w:color w:val="808080"/>
      <w:sz w:val="28"/>
      <w:szCs w:val="28"/>
    </w:rPr>
  </w:style>
  <w:style w:type="paragraph" w:customStyle="1" w:styleId="ContraportadaCdigo">
    <w:name w:val="Contraportada Código"/>
    <w:basedOn w:val="Normal"/>
    <w:link w:val="ContraportadaCdigoChar"/>
    <w:rsid w:val="00371439"/>
    <w:pPr>
      <w:jc w:val="right"/>
    </w:pPr>
    <w:rPr>
      <w:caps/>
      <w:sz w:val="73"/>
      <w:szCs w:val="73"/>
    </w:rPr>
  </w:style>
  <w:style w:type="paragraph" w:customStyle="1" w:styleId="PortadaBorrador">
    <w:name w:val="Portada Borrador"/>
    <w:basedOn w:val="Normal"/>
    <w:link w:val="PortadaBorradorChar"/>
    <w:rsid w:val="00897FEE"/>
    <w:pPr>
      <w:jc w:val="right"/>
    </w:pPr>
    <w:rPr>
      <w:b/>
      <w:color w:val="FFFFFF"/>
      <w:sz w:val="32"/>
      <w:szCs w:val="32"/>
    </w:rPr>
  </w:style>
  <w:style w:type="character" w:customStyle="1" w:styleId="PortadaBorradorChar">
    <w:name w:val="Portada Borrador Char"/>
    <w:link w:val="PortadaBorrador"/>
    <w:rsid w:val="00897FEE"/>
    <w:rPr>
      <w:rFonts w:ascii="Arial" w:hAnsi="Arial"/>
      <w:b/>
      <w:color w:val="FFFFFF"/>
      <w:sz w:val="32"/>
      <w:szCs w:val="32"/>
      <w:lang w:val="es-CR" w:eastAsia="en-US" w:bidi="ar-SA"/>
    </w:rPr>
  </w:style>
  <w:style w:type="paragraph" w:customStyle="1" w:styleId="InfoBlue">
    <w:name w:val="InfoBlue"/>
    <w:basedOn w:val="Normal"/>
    <w:next w:val="BodyText"/>
    <w:autoRedefine/>
    <w:rsid w:val="001705CE"/>
    <w:pPr>
      <w:widowControl w:val="0"/>
      <w:spacing w:after="120" w:line="240" w:lineRule="atLeast"/>
      <w:ind w:left="1699"/>
      <w:jc w:val="both"/>
    </w:pPr>
    <w:rPr>
      <w:rFonts w:ascii="Times New Roman" w:hAnsi="Times New Roman"/>
      <w:i/>
      <w:color w:val="0000FF"/>
      <w:szCs w:val="20"/>
    </w:rPr>
  </w:style>
  <w:style w:type="paragraph" w:styleId="BodyText">
    <w:name w:val="Body Text"/>
    <w:basedOn w:val="Normal"/>
    <w:rsid w:val="004C3D5C"/>
    <w:pPr>
      <w:spacing w:after="120"/>
    </w:pPr>
  </w:style>
  <w:style w:type="paragraph" w:customStyle="1" w:styleId="PrrafoTtulosGua">
    <w:name w:val="Párrafo Títulos Guía"/>
    <w:basedOn w:val="PrrafoTtulos"/>
    <w:link w:val="PrrafoTtulosGuaChar"/>
    <w:rsid w:val="00C44758"/>
    <w:rPr>
      <w:i/>
      <w:color w:val="0000FF"/>
    </w:rPr>
  </w:style>
  <w:style w:type="paragraph" w:customStyle="1" w:styleId="Lista1">
    <w:name w:val="Lista 1"/>
    <w:basedOn w:val="Normal"/>
    <w:link w:val="Lista1Char"/>
    <w:rsid w:val="007E3D0C"/>
    <w:pPr>
      <w:numPr>
        <w:numId w:val="3"/>
      </w:numPr>
      <w:spacing w:before="60" w:after="60"/>
      <w:jc w:val="both"/>
    </w:pPr>
    <w:rPr>
      <w:snapToGrid w:val="0"/>
    </w:rPr>
  </w:style>
  <w:style w:type="character" w:customStyle="1" w:styleId="Lista1Char">
    <w:name w:val="Lista 1 Char"/>
    <w:link w:val="Lista1"/>
    <w:rsid w:val="007E3D0C"/>
    <w:rPr>
      <w:rFonts w:ascii="Arial" w:hAnsi="Arial"/>
      <w:snapToGrid w:val="0"/>
      <w:szCs w:val="24"/>
      <w:lang w:val="es-CR" w:eastAsia="en-US" w:bidi="ar-SA"/>
    </w:rPr>
  </w:style>
  <w:style w:type="paragraph" w:customStyle="1" w:styleId="Lista21">
    <w:name w:val="Lista 21"/>
    <w:basedOn w:val="Normal"/>
    <w:link w:val="Lista2Char"/>
    <w:rsid w:val="00EA7562"/>
    <w:pPr>
      <w:numPr>
        <w:numId w:val="2"/>
      </w:numPr>
      <w:spacing w:before="60" w:after="60"/>
      <w:jc w:val="both"/>
    </w:pPr>
  </w:style>
  <w:style w:type="paragraph" w:customStyle="1" w:styleId="Lista31">
    <w:name w:val="Lista 31"/>
    <w:basedOn w:val="Normal"/>
    <w:rsid w:val="0071414A"/>
    <w:pPr>
      <w:numPr>
        <w:numId w:val="4"/>
      </w:numPr>
      <w:tabs>
        <w:tab w:val="clear" w:pos="2794"/>
        <w:tab w:val="left" w:pos="2491"/>
      </w:tabs>
      <w:spacing w:before="60" w:after="60"/>
      <w:ind w:left="2607" w:hanging="173"/>
      <w:jc w:val="both"/>
    </w:pPr>
  </w:style>
  <w:style w:type="paragraph" w:customStyle="1" w:styleId="PrrafoTtulosSubrayada">
    <w:name w:val="Párrafo Títulos Subrayada"/>
    <w:basedOn w:val="PrrafoTtulos"/>
    <w:link w:val="PrrafoTtulosSubrayadaChar"/>
    <w:rsid w:val="00567720"/>
    <w:rPr>
      <w:u w:val="single"/>
    </w:rPr>
  </w:style>
  <w:style w:type="character" w:customStyle="1" w:styleId="PrrafoTtulosSubrayadaChar">
    <w:name w:val="Párrafo Títulos Subrayada Char"/>
    <w:link w:val="PrrafoTtulosSubrayada"/>
    <w:rsid w:val="00567720"/>
    <w:rPr>
      <w:rFonts w:ascii="Arial" w:hAnsi="Arial"/>
      <w:szCs w:val="24"/>
      <w:u w:val="single"/>
      <w:lang w:val="es-ES" w:eastAsia="en-US" w:bidi="ar-SA"/>
    </w:rPr>
  </w:style>
  <w:style w:type="character" w:styleId="FollowedHyperlink">
    <w:name w:val="FollowedHyperlink"/>
    <w:rsid w:val="00155EB0"/>
    <w:rPr>
      <w:rFonts w:ascii="Times New Roman" w:hAnsi="Times New Roman"/>
      <w:b/>
      <w:dstrike w:val="0"/>
      <w:color w:val="800080"/>
      <w:sz w:val="20"/>
      <w:szCs w:val="20"/>
      <w:u w:val="single"/>
      <w:vertAlign w:val="baseline"/>
    </w:rPr>
  </w:style>
  <w:style w:type="paragraph" w:customStyle="1" w:styleId="Encabezado1">
    <w:name w:val="Encabezado1"/>
    <w:basedOn w:val="Normal"/>
    <w:rsid w:val="00EA4EB5"/>
    <w:pPr>
      <w:jc w:val="both"/>
    </w:pPr>
    <w:rPr>
      <w:b/>
      <w:snapToGrid w:val="0"/>
      <w:color w:val="FFFFFF"/>
      <w:sz w:val="16"/>
      <w:szCs w:val="16"/>
      <w:lang w:val="es-ES_tradnl" w:eastAsia="es-ES"/>
    </w:rPr>
  </w:style>
  <w:style w:type="paragraph" w:customStyle="1" w:styleId="PrrafoListaconLetras">
    <w:name w:val="Párrafo Lista con Letras"/>
    <w:basedOn w:val="PrrafoTtulos"/>
    <w:rsid w:val="003260BE"/>
    <w:pPr>
      <w:ind w:left="1944"/>
    </w:pPr>
  </w:style>
  <w:style w:type="paragraph" w:customStyle="1" w:styleId="TextoJustificadoComprimidoTabla">
    <w:name w:val="Texto Justificado Comprimido Tabla"/>
    <w:basedOn w:val="TextoJustificadoTablaCharCharChar"/>
    <w:rsid w:val="00A550E8"/>
    <w:pPr>
      <w:ind w:left="14" w:right="14" w:firstLine="0"/>
    </w:pPr>
    <w:rPr>
      <w:spacing w:val="-12"/>
    </w:rPr>
  </w:style>
  <w:style w:type="paragraph" w:customStyle="1" w:styleId="TextoCentradoComprimidoTabla">
    <w:name w:val="Texto Centrado Comprimido Tabla"/>
    <w:basedOn w:val="TextoDerechaTabla"/>
    <w:rsid w:val="00A550E8"/>
    <w:pPr>
      <w:ind w:left="14" w:right="14" w:firstLine="0"/>
      <w:jc w:val="center"/>
    </w:pPr>
    <w:rPr>
      <w:spacing w:val="-12"/>
    </w:rPr>
  </w:style>
  <w:style w:type="paragraph" w:customStyle="1" w:styleId="TextoDerechaComprimidoTabla">
    <w:name w:val="Texto Derecha Comprimido Tabla"/>
    <w:basedOn w:val="TextoDerechaTabla"/>
    <w:rsid w:val="00A550E8"/>
    <w:pPr>
      <w:ind w:left="14" w:right="14" w:firstLine="0"/>
    </w:pPr>
    <w:rPr>
      <w:spacing w:val="-12"/>
    </w:rPr>
  </w:style>
  <w:style w:type="character" w:customStyle="1" w:styleId="ContraportadaCdigoChar">
    <w:name w:val="Contraportada Código Char"/>
    <w:link w:val="ContraportadaCdigo"/>
    <w:rsid w:val="00371439"/>
    <w:rPr>
      <w:rFonts w:ascii="Arial" w:hAnsi="Arial"/>
      <w:caps/>
      <w:sz w:val="73"/>
      <w:szCs w:val="73"/>
      <w:lang w:val="es-CR" w:eastAsia="en-US" w:bidi="ar-SA"/>
    </w:rPr>
  </w:style>
  <w:style w:type="character" w:customStyle="1" w:styleId="ContraportadaBorradorChar">
    <w:name w:val="Contraportada Borrador Char"/>
    <w:link w:val="ContraportadaBorrador"/>
    <w:rsid w:val="00E959DE"/>
    <w:rPr>
      <w:rFonts w:ascii="Arial" w:hAnsi="Arial"/>
      <w:b/>
      <w:color w:val="808080"/>
      <w:sz w:val="28"/>
      <w:szCs w:val="28"/>
      <w:lang w:val="es-CR" w:eastAsia="en-US" w:bidi="ar-SA"/>
    </w:rPr>
  </w:style>
  <w:style w:type="character" w:customStyle="1" w:styleId="PortadaCdigoChar">
    <w:name w:val="Portada Código Char"/>
    <w:link w:val="PortadaCdigo"/>
    <w:rsid w:val="00E959DE"/>
    <w:rPr>
      <w:rFonts w:ascii="Arial" w:hAnsi="Arial"/>
      <w:b/>
      <w:caps/>
      <w:sz w:val="73"/>
      <w:szCs w:val="73"/>
      <w:lang w:val="es-CR" w:eastAsia="en-US" w:bidi="ar-SA"/>
    </w:rPr>
  </w:style>
  <w:style w:type="character" w:styleId="Strong">
    <w:name w:val="Strong"/>
    <w:qFormat/>
    <w:rsid w:val="00C44758"/>
    <w:rPr>
      <w:b/>
      <w:bCs/>
    </w:rPr>
  </w:style>
  <w:style w:type="character" w:customStyle="1" w:styleId="infoblue0">
    <w:name w:val="infoblue"/>
    <w:basedOn w:val="DefaultParagraphFont"/>
    <w:rsid w:val="00C44758"/>
  </w:style>
  <w:style w:type="paragraph" w:styleId="Header">
    <w:name w:val="header"/>
    <w:basedOn w:val="Normal"/>
    <w:link w:val="HeaderChar"/>
    <w:uiPriority w:val="99"/>
    <w:rsid w:val="00AC4950"/>
    <w:pPr>
      <w:tabs>
        <w:tab w:val="center" w:pos="4320"/>
        <w:tab w:val="right" w:pos="8640"/>
      </w:tabs>
    </w:pPr>
  </w:style>
  <w:style w:type="paragraph" w:styleId="Footer">
    <w:name w:val="footer"/>
    <w:basedOn w:val="Normal"/>
    <w:rsid w:val="00AC4950"/>
    <w:pPr>
      <w:tabs>
        <w:tab w:val="center" w:pos="4320"/>
        <w:tab w:val="right" w:pos="8640"/>
      </w:tabs>
    </w:pPr>
  </w:style>
  <w:style w:type="paragraph" w:customStyle="1" w:styleId="TextoIntroductorioDerecha">
    <w:name w:val="TextoIntroductorioDerecha"/>
    <w:basedOn w:val="Normal"/>
    <w:rsid w:val="00C532DC"/>
    <w:pPr>
      <w:spacing w:before="80" w:after="80"/>
      <w:jc w:val="right"/>
    </w:pPr>
    <w:rPr>
      <w:b/>
      <w:color w:val="999999"/>
      <w:szCs w:val="20"/>
    </w:rPr>
  </w:style>
  <w:style w:type="table" w:styleId="TableGrid">
    <w:name w:val="Table Grid"/>
    <w:basedOn w:val="TableNormal"/>
    <w:rsid w:val="00C53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Introductorio0">
    <w:name w:val="TextoIntroductorio"/>
    <w:basedOn w:val="Normal"/>
    <w:rsid w:val="00C532DC"/>
    <w:pPr>
      <w:spacing w:before="40" w:after="240"/>
    </w:pPr>
    <w:rPr>
      <w:b/>
      <w:color w:val="999999"/>
      <w:szCs w:val="20"/>
    </w:rPr>
  </w:style>
  <w:style w:type="paragraph" w:customStyle="1" w:styleId="infoblue00">
    <w:name w:val="infoblue0"/>
    <w:basedOn w:val="Normal"/>
    <w:autoRedefine/>
    <w:rsid w:val="00573C28"/>
    <w:pPr>
      <w:spacing w:after="120" w:line="240" w:lineRule="atLeast"/>
      <w:ind w:left="720"/>
      <w:jc w:val="both"/>
    </w:pPr>
    <w:rPr>
      <w:rFonts w:ascii="Times New Roman" w:eastAsia="Arial Unicode MS" w:hAnsi="Times New Roman"/>
      <w:i/>
      <w:iCs/>
      <w:color w:val="0000FF"/>
      <w:szCs w:val="20"/>
    </w:rPr>
  </w:style>
  <w:style w:type="paragraph" w:customStyle="1" w:styleId="Subheading">
    <w:name w:val="Subheading"/>
    <w:basedOn w:val="BodyText"/>
    <w:rsid w:val="00EB5F6C"/>
    <w:pPr>
      <w:keepLines/>
      <w:widowControl w:val="0"/>
      <w:spacing w:before="240" w:line="240" w:lineRule="atLeast"/>
      <w:ind w:left="720"/>
    </w:pPr>
    <w:rPr>
      <w:b/>
      <w:bCs/>
      <w:szCs w:val="20"/>
      <w:lang w:val="en-US"/>
    </w:rPr>
  </w:style>
  <w:style w:type="character" w:customStyle="1" w:styleId="PrrafoTtulosGuaChar">
    <w:name w:val="Párrafo Títulos Guía Char"/>
    <w:link w:val="PrrafoTtulosGua"/>
    <w:rsid w:val="00CC5168"/>
    <w:rPr>
      <w:rFonts w:ascii="Arial" w:hAnsi="Arial"/>
      <w:i/>
      <w:color w:val="0000FF"/>
      <w:szCs w:val="24"/>
      <w:lang w:val="es-ES" w:eastAsia="en-US" w:bidi="ar-SA"/>
    </w:rPr>
  </w:style>
  <w:style w:type="character" w:customStyle="1" w:styleId="PrrafoListaconLetras2Char">
    <w:name w:val="Párrafo Lista con Letras 2 Char"/>
    <w:basedOn w:val="PrrafoTtulosChar"/>
    <w:link w:val="PrrafoListaconLetras2"/>
    <w:rsid w:val="00CC5168"/>
    <w:rPr>
      <w:rFonts w:ascii="Arial" w:hAnsi="Arial"/>
      <w:szCs w:val="24"/>
      <w:lang w:val="es-ES" w:eastAsia="en-US" w:bidi="ar-SA"/>
    </w:rPr>
  </w:style>
  <w:style w:type="character" w:customStyle="1" w:styleId="TextoJustificadoTablaCharCharCharChar">
    <w:name w:val="Texto Justificado Tabla Char Char Char Char"/>
    <w:link w:val="TextoJustificadoTablaCharCharChar"/>
    <w:rsid w:val="002C5F64"/>
    <w:rPr>
      <w:rFonts w:ascii="Arial" w:hAnsi="Arial"/>
      <w:snapToGrid w:val="0"/>
      <w:sz w:val="16"/>
      <w:szCs w:val="16"/>
      <w:lang w:val="es-ES_tradnl" w:eastAsia="es-ES" w:bidi="ar-SA"/>
    </w:rPr>
  </w:style>
  <w:style w:type="paragraph" w:styleId="DocumentMap">
    <w:name w:val="Document Map"/>
    <w:basedOn w:val="Normal"/>
    <w:semiHidden/>
    <w:rsid w:val="00E50893"/>
    <w:pPr>
      <w:shd w:val="clear" w:color="auto" w:fill="000080"/>
    </w:pPr>
    <w:rPr>
      <w:rFonts w:ascii="Tahoma" w:hAnsi="Tahoma" w:cs="Tahoma"/>
    </w:rPr>
  </w:style>
  <w:style w:type="character" w:customStyle="1" w:styleId="Lista2Char">
    <w:name w:val="Lista 2 Char"/>
    <w:link w:val="Lista21"/>
    <w:rsid w:val="007B002A"/>
    <w:rPr>
      <w:rFonts w:ascii="Arial" w:hAnsi="Arial"/>
      <w:szCs w:val="24"/>
      <w:lang w:val="es-CR" w:eastAsia="en-US" w:bidi="ar-SA"/>
    </w:rPr>
  </w:style>
  <w:style w:type="paragraph" w:customStyle="1" w:styleId="ListaTabla">
    <w:name w:val="Lista Tabla"/>
    <w:basedOn w:val="TextoJustificadoTablaCharCharChar"/>
    <w:rsid w:val="000011EC"/>
    <w:pPr>
      <w:numPr>
        <w:numId w:val="8"/>
      </w:numPr>
      <w:tabs>
        <w:tab w:val="clear" w:pos="423"/>
        <w:tab w:val="num" w:pos="245"/>
      </w:tabs>
      <w:ind w:left="245" w:hanging="182"/>
    </w:pPr>
  </w:style>
  <w:style w:type="paragraph" w:customStyle="1" w:styleId="ListaNumeradaNivel2">
    <w:name w:val="Lista Numerada Nivel 2"/>
    <w:basedOn w:val="Normal"/>
    <w:rsid w:val="006E2D0A"/>
    <w:pPr>
      <w:tabs>
        <w:tab w:val="num" w:pos="360"/>
        <w:tab w:val="num" w:pos="2059"/>
      </w:tabs>
      <w:spacing w:before="60" w:after="60"/>
    </w:pPr>
  </w:style>
  <w:style w:type="paragraph" w:styleId="ListParagraph">
    <w:name w:val="List Paragraph"/>
    <w:basedOn w:val="Normal"/>
    <w:autoRedefine/>
    <w:uiPriority w:val="34"/>
    <w:qFormat/>
    <w:rsid w:val="000010CC"/>
    <w:pPr>
      <w:numPr>
        <w:numId w:val="39"/>
      </w:numPr>
    </w:pPr>
    <w:rPr>
      <w:lang w:val="es-ES_tradnl" w:eastAsia="es-ES"/>
    </w:rPr>
  </w:style>
  <w:style w:type="paragraph" w:styleId="NormalWeb">
    <w:name w:val="Normal (Web)"/>
    <w:basedOn w:val="Normal"/>
    <w:uiPriority w:val="99"/>
    <w:unhideWhenUsed/>
    <w:rsid w:val="00294D59"/>
    <w:pPr>
      <w:spacing w:before="100" w:beforeAutospacing="1" w:after="100" w:afterAutospacing="1"/>
    </w:pPr>
    <w:rPr>
      <w:rFonts w:ascii="Times New Roman" w:hAnsi="Times New Roman"/>
      <w:sz w:val="24"/>
      <w:lang w:eastAsia="es-CR"/>
    </w:rPr>
  </w:style>
  <w:style w:type="character" w:styleId="Emphasis">
    <w:name w:val="Emphasis"/>
    <w:basedOn w:val="DefaultParagraphFont"/>
    <w:qFormat/>
    <w:rsid w:val="00485440"/>
    <w:rPr>
      <w:i/>
      <w:iCs/>
    </w:rPr>
  </w:style>
  <w:style w:type="paragraph" w:styleId="BalloonText">
    <w:name w:val="Balloon Text"/>
    <w:basedOn w:val="Normal"/>
    <w:link w:val="BalloonTextChar"/>
    <w:rsid w:val="00E739A0"/>
    <w:rPr>
      <w:rFonts w:cs="Segoe UI"/>
      <w:sz w:val="18"/>
      <w:szCs w:val="18"/>
    </w:rPr>
  </w:style>
  <w:style w:type="character" w:customStyle="1" w:styleId="BalloonTextChar">
    <w:name w:val="Balloon Text Char"/>
    <w:basedOn w:val="DefaultParagraphFont"/>
    <w:link w:val="BalloonText"/>
    <w:rsid w:val="00E739A0"/>
    <w:rPr>
      <w:rFonts w:ascii="Segoe UI" w:hAnsi="Segoe UI" w:cs="Segoe UI"/>
      <w:sz w:val="18"/>
      <w:szCs w:val="18"/>
      <w:lang w:eastAsia="en-US"/>
    </w:rPr>
  </w:style>
  <w:style w:type="paragraph" w:styleId="Subtitle">
    <w:name w:val="Subtitle"/>
    <w:basedOn w:val="Normal"/>
    <w:next w:val="Normal"/>
    <w:link w:val="SubtitleChar"/>
    <w:qFormat/>
    <w:rsid w:val="0080752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807528"/>
    <w:rPr>
      <w:rFonts w:asciiTheme="minorHAnsi" w:eastAsiaTheme="minorEastAsia" w:hAnsiTheme="minorHAnsi" w:cstheme="minorBidi"/>
      <w:color w:val="5A5A5A" w:themeColor="text1" w:themeTint="A5"/>
      <w:spacing w:val="15"/>
      <w:sz w:val="22"/>
      <w:szCs w:val="22"/>
      <w:lang w:eastAsia="en-US"/>
    </w:rPr>
  </w:style>
  <w:style w:type="numbering" w:customStyle="1" w:styleId="Style1">
    <w:name w:val="Style1"/>
    <w:uiPriority w:val="99"/>
    <w:rsid w:val="00DB5DC5"/>
    <w:pPr>
      <w:numPr>
        <w:numId w:val="35"/>
      </w:numPr>
    </w:pPr>
  </w:style>
  <w:style w:type="character" w:customStyle="1" w:styleId="HeaderChar">
    <w:name w:val="Header Char"/>
    <w:basedOn w:val="DefaultParagraphFont"/>
    <w:link w:val="Header"/>
    <w:uiPriority w:val="99"/>
    <w:rsid w:val="009A2AA7"/>
    <w:rPr>
      <w:rFonts w:ascii="Segoe UI" w:hAnsi="Segoe UI"/>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6345">
      <w:bodyDiv w:val="1"/>
      <w:marLeft w:val="0"/>
      <w:marRight w:val="0"/>
      <w:marTop w:val="0"/>
      <w:marBottom w:val="0"/>
      <w:divBdr>
        <w:top w:val="none" w:sz="0" w:space="0" w:color="auto"/>
        <w:left w:val="none" w:sz="0" w:space="0" w:color="auto"/>
        <w:bottom w:val="none" w:sz="0" w:space="0" w:color="auto"/>
        <w:right w:val="none" w:sz="0" w:space="0" w:color="auto"/>
      </w:divBdr>
    </w:div>
    <w:div w:id="171991458">
      <w:bodyDiv w:val="1"/>
      <w:marLeft w:val="0"/>
      <w:marRight w:val="0"/>
      <w:marTop w:val="0"/>
      <w:marBottom w:val="0"/>
      <w:divBdr>
        <w:top w:val="none" w:sz="0" w:space="0" w:color="auto"/>
        <w:left w:val="none" w:sz="0" w:space="0" w:color="auto"/>
        <w:bottom w:val="none" w:sz="0" w:space="0" w:color="auto"/>
        <w:right w:val="none" w:sz="0" w:space="0" w:color="auto"/>
      </w:divBdr>
    </w:div>
    <w:div w:id="584610557">
      <w:bodyDiv w:val="1"/>
      <w:marLeft w:val="0"/>
      <w:marRight w:val="0"/>
      <w:marTop w:val="0"/>
      <w:marBottom w:val="0"/>
      <w:divBdr>
        <w:top w:val="none" w:sz="0" w:space="0" w:color="auto"/>
        <w:left w:val="none" w:sz="0" w:space="0" w:color="auto"/>
        <w:bottom w:val="none" w:sz="0" w:space="0" w:color="auto"/>
        <w:right w:val="none" w:sz="0" w:space="0" w:color="auto"/>
      </w:divBdr>
    </w:div>
    <w:div w:id="1379210535">
      <w:bodyDiv w:val="1"/>
      <w:marLeft w:val="0"/>
      <w:marRight w:val="0"/>
      <w:marTop w:val="0"/>
      <w:marBottom w:val="0"/>
      <w:divBdr>
        <w:top w:val="none" w:sz="0" w:space="0" w:color="auto"/>
        <w:left w:val="none" w:sz="0" w:space="0" w:color="auto"/>
        <w:bottom w:val="none" w:sz="0" w:space="0" w:color="auto"/>
        <w:right w:val="none" w:sz="0" w:space="0" w:color="auto"/>
      </w:divBdr>
    </w:div>
    <w:div w:id="1502425264">
      <w:bodyDiv w:val="1"/>
      <w:marLeft w:val="0"/>
      <w:marRight w:val="0"/>
      <w:marTop w:val="0"/>
      <w:marBottom w:val="0"/>
      <w:divBdr>
        <w:top w:val="none" w:sz="0" w:space="0" w:color="auto"/>
        <w:left w:val="none" w:sz="0" w:space="0" w:color="auto"/>
        <w:bottom w:val="none" w:sz="0" w:space="0" w:color="auto"/>
        <w:right w:val="none" w:sz="0" w:space="0" w:color="auto"/>
      </w:divBdr>
    </w:div>
    <w:div w:id="1715738782">
      <w:bodyDiv w:val="1"/>
      <w:marLeft w:val="0"/>
      <w:marRight w:val="0"/>
      <w:marTop w:val="0"/>
      <w:marBottom w:val="0"/>
      <w:divBdr>
        <w:top w:val="none" w:sz="0" w:space="0" w:color="auto"/>
        <w:left w:val="none" w:sz="0" w:space="0" w:color="auto"/>
        <w:bottom w:val="none" w:sz="0" w:space="0" w:color="auto"/>
        <w:right w:val="none" w:sz="0" w:space="0" w:color="auto"/>
      </w:divBdr>
    </w:div>
    <w:div w:id="1836914841">
      <w:bodyDiv w:val="1"/>
      <w:marLeft w:val="0"/>
      <w:marRight w:val="0"/>
      <w:marTop w:val="0"/>
      <w:marBottom w:val="0"/>
      <w:divBdr>
        <w:top w:val="none" w:sz="0" w:space="0" w:color="auto"/>
        <w:left w:val="none" w:sz="0" w:space="0" w:color="auto"/>
        <w:bottom w:val="none" w:sz="0" w:space="0" w:color="auto"/>
        <w:right w:val="none" w:sz="0" w:space="0" w:color="auto"/>
      </w:divBdr>
    </w:div>
    <w:div w:id="20080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ashmovil\Dropbox\Dise&#241;o%20Software\Plantilla%20Para%20EstilosDise&#241;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esh">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5DE4-AF10-43B2-B75B-CDB54299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Para EstilosDiseño</Template>
  <TotalTime>14</TotalTime>
  <Pages>2</Pages>
  <Words>141</Words>
  <Characters>809</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Visión del Sistema</vt:lpstr>
      <vt:lpstr>Visión del Sistema</vt:lpstr>
    </vt:vector>
  </TitlesOfParts>
  <Company>BCCR</Company>
  <LinksUpToDate>false</LinksUpToDate>
  <CharactersWithSpaces>949</CharactersWithSpaces>
  <SharedDoc>false</SharedDoc>
  <HLinks>
    <vt:vector size="174" baseType="variant">
      <vt:variant>
        <vt:i4>1245246</vt:i4>
      </vt:variant>
      <vt:variant>
        <vt:i4>170</vt:i4>
      </vt:variant>
      <vt:variant>
        <vt:i4>0</vt:i4>
      </vt:variant>
      <vt:variant>
        <vt:i4>5</vt:i4>
      </vt:variant>
      <vt:variant>
        <vt:lpwstr/>
      </vt:variant>
      <vt:variant>
        <vt:lpwstr>_Toc155692354</vt:lpwstr>
      </vt:variant>
      <vt:variant>
        <vt:i4>1245246</vt:i4>
      </vt:variant>
      <vt:variant>
        <vt:i4>164</vt:i4>
      </vt:variant>
      <vt:variant>
        <vt:i4>0</vt:i4>
      </vt:variant>
      <vt:variant>
        <vt:i4>5</vt:i4>
      </vt:variant>
      <vt:variant>
        <vt:lpwstr/>
      </vt:variant>
      <vt:variant>
        <vt:lpwstr>_Toc155692353</vt:lpwstr>
      </vt:variant>
      <vt:variant>
        <vt:i4>1245246</vt:i4>
      </vt:variant>
      <vt:variant>
        <vt:i4>158</vt:i4>
      </vt:variant>
      <vt:variant>
        <vt:i4>0</vt:i4>
      </vt:variant>
      <vt:variant>
        <vt:i4>5</vt:i4>
      </vt:variant>
      <vt:variant>
        <vt:lpwstr/>
      </vt:variant>
      <vt:variant>
        <vt:lpwstr>_Toc155692352</vt:lpwstr>
      </vt:variant>
      <vt:variant>
        <vt:i4>1245246</vt:i4>
      </vt:variant>
      <vt:variant>
        <vt:i4>152</vt:i4>
      </vt:variant>
      <vt:variant>
        <vt:i4>0</vt:i4>
      </vt:variant>
      <vt:variant>
        <vt:i4>5</vt:i4>
      </vt:variant>
      <vt:variant>
        <vt:lpwstr/>
      </vt:variant>
      <vt:variant>
        <vt:lpwstr>_Toc155692351</vt:lpwstr>
      </vt:variant>
      <vt:variant>
        <vt:i4>1245246</vt:i4>
      </vt:variant>
      <vt:variant>
        <vt:i4>146</vt:i4>
      </vt:variant>
      <vt:variant>
        <vt:i4>0</vt:i4>
      </vt:variant>
      <vt:variant>
        <vt:i4>5</vt:i4>
      </vt:variant>
      <vt:variant>
        <vt:lpwstr/>
      </vt:variant>
      <vt:variant>
        <vt:lpwstr>_Toc155692350</vt:lpwstr>
      </vt:variant>
      <vt:variant>
        <vt:i4>1179710</vt:i4>
      </vt:variant>
      <vt:variant>
        <vt:i4>140</vt:i4>
      </vt:variant>
      <vt:variant>
        <vt:i4>0</vt:i4>
      </vt:variant>
      <vt:variant>
        <vt:i4>5</vt:i4>
      </vt:variant>
      <vt:variant>
        <vt:lpwstr/>
      </vt:variant>
      <vt:variant>
        <vt:lpwstr>_Toc155692349</vt:lpwstr>
      </vt:variant>
      <vt:variant>
        <vt:i4>1179710</vt:i4>
      </vt:variant>
      <vt:variant>
        <vt:i4>134</vt:i4>
      </vt:variant>
      <vt:variant>
        <vt:i4>0</vt:i4>
      </vt:variant>
      <vt:variant>
        <vt:i4>5</vt:i4>
      </vt:variant>
      <vt:variant>
        <vt:lpwstr/>
      </vt:variant>
      <vt:variant>
        <vt:lpwstr>_Toc155692348</vt:lpwstr>
      </vt:variant>
      <vt:variant>
        <vt:i4>1179710</vt:i4>
      </vt:variant>
      <vt:variant>
        <vt:i4>128</vt:i4>
      </vt:variant>
      <vt:variant>
        <vt:i4>0</vt:i4>
      </vt:variant>
      <vt:variant>
        <vt:i4>5</vt:i4>
      </vt:variant>
      <vt:variant>
        <vt:lpwstr/>
      </vt:variant>
      <vt:variant>
        <vt:lpwstr>_Toc155692347</vt:lpwstr>
      </vt:variant>
      <vt:variant>
        <vt:i4>1179710</vt:i4>
      </vt:variant>
      <vt:variant>
        <vt:i4>122</vt:i4>
      </vt:variant>
      <vt:variant>
        <vt:i4>0</vt:i4>
      </vt:variant>
      <vt:variant>
        <vt:i4>5</vt:i4>
      </vt:variant>
      <vt:variant>
        <vt:lpwstr/>
      </vt:variant>
      <vt:variant>
        <vt:lpwstr>_Toc155692346</vt:lpwstr>
      </vt:variant>
      <vt:variant>
        <vt:i4>1179710</vt:i4>
      </vt:variant>
      <vt:variant>
        <vt:i4>116</vt:i4>
      </vt:variant>
      <vt:variant>
        <vt:i4>0</vt:i4>
      </vt:variant>
      <vt:variant>
        <vt:i4>5</vt:i4>
      </vt:variant>
      <vt:variant>
        <vt:lpwstr/>
      </vt:variant>
      <vt:variant>
        <vt:lpwstr>_Toc155692345</vt:lpwstr>
      </vt:variant>
      <vt:variant>
        <vt:i4>1179710</vt:i4>
      </vt:variant>
      <vt:variant>
        <vt:i4>110</vt:i4>
      </vt:variant>
      <vt:variant>
        <vt:i4>0</vt:i4>
      </vt:variant>
      <vt:variant>
        <vt:i4>5</vt:i4>
      </vt:variant>
      <vt:variant>
        <vt:lpwstr/>
      </vt:variant>
      <vt:variant>
        <vt:lpwstr>_Toc155692344</vt:lpwstr>
      </vt:variant>
      <vt:variant>
        <vt:i4>1179710</vt:i4>
      </vt:variant>
      <vt:variant>
        <vt:i4>104</vt:i4>
      </vt:variant>
      <vt:variant>
        <vt:i4>0</vt:i4>
      </vt:variant>
      <vt:variant>
        <vt:i4>5</vt:i4>
      </vt:variant>
      <vt:variant>
        <vt:lpwstr/>
      </vt:variant>
      <vt:variant>
        <vt:lpwstr>_Toc155692343</vt:lpwstr>
      </vt:variant>
      <vt:variant>
        <vt:i4>1179710</vt:i4>
      </vt:variant>
      <vt:variant>
        <vt:i4>98</vt:i4>
      </vt:variant>
      <vt:variant>
        <vt:i4>0</vt:i4>
      </vt:variant>
      <vt:variant>
        <vt:i4>5</vt:i4>
      </vt:variant>
      <vt:variant>
        <vt:lpwstr/>
      </vt:variant>
      <vt:variant>
        <vt:lpwstr>_Toc155692342</vt:lpwstr>
      </vt:variant>
      <vt:variant>
        <vt:i4>1179710</vt:i4>
      </vt:variant>
      <vt:variant>
        <vt:i4>92</vt:i4>
      </vt:variant>
      <vt:variant>
        <vt:i4>0</vt:i4>
      </vt:variant>
      <vt:variant>
        <vt:i4>5</vt:i4>
      </vt:variant>
      <vt:variant>
        <vt:lpwstr/>
      </vt:variant>
      <vt:variant>
        <vt:lpwstr>_Toc155692341</vt:lpwstr>
      </vt:variant>
      <vt:variant>
        <vt:i4>1179710</vt:i4>
      </vt:variant>
      <vt:variant>
        <vt:i4>86</vt:i4>
      </vt:variant>
      <vt:variant>
        <vt:i4>0</vt:i4>
      </vt:variant>
      <vt:variant>
        <vt:i4>5</vt:i4>
      </vt:variant>
      <vt:variant>
        <vt:lpwstr/>
      </vt:variant>
      <vt:variant>
        <vt:lpwstr>_Toc155692340</vt:lpwstr>
      </vt:variant>
      <vt:variant>
        <vt:i4>1376318</vt:i4>
      </vt:variant>
      <vt:variant>
        <vt:i4>80</vt:i4>
      </vt:variant>
      <vt:variant>
        <vt:i4>0</vt:i4>
      </vt:variant>
      <vt:variant>
        <vt:i4>5</vt:i4>
      </vt:variant>
      <vt:variant>
        <vt:lpwstr/>
      </vt:variant>
      <vt:variant>
        <vt:lpwstr>_Toc155692339</vt:lpwstr>
      </vt:variant>
      <vt:variant>
        <vt:i4>1376318</vt:i4>
      </vt:variant>
      <vt:variant>
        <vt:i4>74</vt:i4>
      </vt:variant>
      <vt:variant>
        <vt:i4>0</vt:i4>
      </vt:variant>
      <vt:variant>
        <vt:i4>5</vt:i4>
      </vt:variant>
      <vt:variant>
        <vt:lpwstr/>
      </vt:variant>
      <vt:variant>
        <vt:lpwstr>_Toc155692338</vt:lpwstr>
      </vt:variant>
      <vt:variant>
        <vt:i4>1376318</vt:i4>
      </vt:variant>
      <vt:variant>
        <vt:i4>68</vt:i4>
      </vt:variant>
      <vt:variant>
        <vt:i4>0</vt:i4>
      </vt:variant>
      <vt:variant>
        <vt:i4>5</vt:i4>
      </vt:variant>
      <vt:variant>
        <vt:lpwstr/>
      </vt:variant>
      <vt:variant>
        <vt:lpwstr>_Toc155692337</vt:lpwstr>
      </vt:variant>
      <vt:variant>
        <vt:i4>1376318</vt:i4>
      </vt:variant>
      <vt:variant>
        <vt:i4>62</vt:i4>
      </vt:variant>
      <vt:variant>
        <vt:i4>0</vt:i4>
      </vt:variant>
      <vt:variant>
        <vt:i4>5</vt:i4>
      </vt:variant>
      <vt:variant>
        <vt:lpwstr/>
      </vt:variant>
      <vt:variant>
        <vt:lpwstr>_Toc155692336</vt:lpwstr>
      </vt:variant>
      <vt:variant>
        <vt:i4>1376318</vt:i4>
      </vt:variant>
      <vt:variant>
        <vt:i4>56</vt:i4>
      </vt:variant>
      <vt:variant>
        <vt:i4>0</vt:i4>
      </vt:variant>
      <vt:variant>
        <vt:i4>5</vt:i4>
      </vt:variant>
      <vt:variant>
        <vt:lpwstr/>
      </vt:variant>
      <vt:variant>
        <vt:lpwstr>_Toc155692335</vt:lpwstr>
      </vt:variant>
      <vt:variant>
        <vt:i4>1376318</vt:i4>
      </vt:variant>
      <vt:variant>
        <vt:i4>50</vt:i4>
      </vt:variant>
      <vt:variant>
        <vt:i4>0</vt:i4>
      </vt:variant>
      <vt:variant>
        <vt:i4>5</vt:i4>
      </vt:variant>
      <vt:variant>
        <vt:lpwstr/>
      </vt:variant>
      <vt:variant>
        <vt:lpwstr>_Toc155692334</vt:lpwstr>
      </vt:variant>
      <vt:variant>
        <vt:i4>1376318</vt:i4>
      </vt:variant>
      <vt:variant>
        <vt:i4>44</vt:i4>
      </vt:variant>
      <vt:variant>
        <vt:i4>0</vt:i4>
      </vt:variant>
      <vt:variant>
        <vt:i4>5</vt:i4>
      </vt:variant>
      <vt:variant>
        <vt:lpwstr/>
      </vt:variant>
      <vt:variant>
        <vt:lpwstr>_Toc155692333</vt:lpwstr>
      </vt:variant>
      <vt:variant>
        <vt:i4>1376318</vt:i4>
      </vt:variant>
      <vt:variant>
        <vt:i4>38</vt:i4>
      </vt:variant>
      <vt:variant>
        <vt:i4>0</vt:i4>
      </vt:variant>
      <vt:variant>
        <vt:i4>5</vt:i4>
      </vt:variant>
      <vt:variant>
        <vt:lpwstr/>
      </vt:variant>
      <vt:variant>
        <vt:lpwstr>_Toc155692332</vt:lpwstr>
      </vt:variant>
      <vt:variant>
        <vt:i4>1376318</vt:i4>
      </vt:variant>
      <vt:variant>
        <vt:i4>32</vt:i4>
      </vt:variant>
      <vt:variant>
        <vt:i4>0</vt:i4>
      </vt:variant>
      <vt:variant>
        <vt:i4>5</vt:i4>
      </vt:variant>
      <vt:variant>
        <vt:lpwstr/>
      </vt:variant>
      <vt:variant>
        <vt:lpwstr>_Toc155692331</vt:lpwstr>
      </vt:variant>
      <vt:variant>
        <vt:i4>1376318</vt:i4>
      </vt:variant>
      <vt:variant>
        <vt:i4>26</vt:i4>
      </vt:variant>
      <vt:variant>
        <vt:i4>0</vt:i4>
      </vt:variant>
      <vt:variant>
        <vt:i4>5</vt:i4>
      </vt:variant>
      <vt:variant>
        <vt:lpwstr/>
      </vt:variant>
      <vt:variant>
        <vt:lpwstr>_Toc155692330</vt:lpwstr>
      </vt:variant>
      <vt:variant>
        <vt:i4>1310782</vt:i4>
      </vt:variant>
      <vt:variant>
        <vt:i4>20</vt:i4>
      </vt:variant>
      <vt:variant>
        <vt:i4>0</vt:i4>
      </vt:variant>
      <vt:variant>
        <vt:i4>5</vt:i4>
      </vt:variant>
      <vt:variant>
        <vt:lpwstr/>
      </vt:variant>
      <vt:variant>
        <vt:lpwstr>_Toc155692329</vt:lpwstr>
      </vt:variant>
      <vt:variant>
        <vt:i4>1310782</vt:i4>
      </vt:variant>
      <vt:variant>
        <vt:i4>14</vt:i4>
      </vt:variant>
      <vt:variant>
        <vt:i4>0</vt:i4>
      </vt:variant>
      <vt:variant>
        <vt:i4>5</vt:i4>
      </vt:variant>
      <vt:variant>
        <vt:lpwstr/>
      </vt:variant>
      <vt:variant>
        <vt:lpwstr>_Toc155692328</vt:lpwstr>
      </vt:variant>
      <vt:variant>
        <vt:i4>1310782</vt:i4>
      </vt:variant>
      <vt:variant>
        <vt:i4>8</vt:i4>
      </vt:variant>
      <vt:variant>
        <vt:i4>0</vt:i4>
      </vt:variant>
      <vt:variant>
        <vt:i4>5</vt:i4>
      </vt:variant>
      <vt:variant>
        <vt:lpwstr/>
      </vt:variant>
      <vt:variant>
        <vt:lpwstr>_Toc155692327</vt:lpwstr>
      </vt:variant>
      <vt:variant>
        <vt:i4>1310782</vt:i4>
      </vt:variant>
      <vt:variant>
        <vt:i4>2</vt:i4>
      </vt:variant>
      <vt:variant>
        <vt:i4>0</vt:i4>
      </vt:variant>
      <vt:variant>
        <vt:i4>5</vt:i4>
      </vt:variant>
      <vt:variant>
        <vt:lpwstr/>
      </vt:variant>
      <vt:variant>
        <vt:lpwstr>_Toc155692326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del Sistema</dc:title>
  <dc:creator>Segura</dc:creator>
  <dc:description>Plantilla para los libros de la Serie de Normas y Procedimientos</dc:description>
  <cp:lastModifiedBy>Esteban Aguilar Valverde</cp:lastModifiedBy>
  <cp:revision>2</cp:revision>
  <cp:lastPrinted>2003-11-12T15:00:00Z</cp:lastPrinted>
  <dcterms:created xsi:type="dcterms:W3CDTF">2014-05-22T00:36:00Z</dcterms:created>
  <dcterms:modified xsi:type="dcterms:W3CDTF">2014-05-26T23:22:00Z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ódigo de Libro">
    <vt:lpwstr>72-AR1</vt:lpwstr>
  </property>
  <property fmtid="{D5CDD505-2E9C-101B-9397-08002B2CF9AE}" pid="3" name="Proyecto">
    <vt:lpwstr>Custodias Auxiliares</vt:lpwstr>
  </property>
  <property fmtid="{D5CDD505-2E9C-101B-9397-08002B2CF9AE}" pid="4" name="Versión">
    <vt:lpwstr>1.0</vt:lpwstr>
  </property>
  <property fmtid="{D5CDD505-2E9C-101B-9397-08002B2CF9AE}" pid="5" name="ReqProMenus">
    <vt:bool>false</vt:bool>
  </property>
</Properties>
</file>